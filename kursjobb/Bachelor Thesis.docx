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p w14:paraId="16F33C16" w14:textId="44BAC6C3" w:rsidR="00697F76" w:rsidRDefault="009F001D" w:rsidP="00697F76">
      <w:pPr>
        <w:pStyle w:val="Rubrik"/>
      </w:pPr>
      <w:r>
        <w:fldChar w:fldCharType="begin"/>
      </w:r>
      <w:r>
        <w:instrText xml:space="preserve"> TITLE   \* MERGEFORMAT </w:instrText>
      </w:r>
      <w:r>
        <w:fldChar w:fldCharType="separate"/>
      </w:r>
      <w:r w:rsidR="00A01F37">
        <w:t xml:space="preserve">Word template for KTH first </w:t>
      </w:r>
      <w:r w:rsidR="00CA3FFB">
        <w:t xml:space="preserve">level </w:t>
      </w:r>
      <w:r w:rsidR="00A01F37">
        <w:t>theses</w:t>
      </w:r>
      <w:r>
        <w:fldChar w:fldCharType="end"/>
      </w:r>
      <w:commentRangeEnd w:id="0"/>
      <w:r>
        <w:rPr>
          <w:rStyle w:val="Kommentarsreferens"/>
          <w:rFonts w:asciiTheme="minorHAnsi" w:eastAsiaTheme="minorEastAsia" w:hAnsiTheme="minorHAnsi" w:cstheme="minorBidi"/>
          <w:color w:val="auto"/>
          <w:spacing w:val="0"/>
          <w:kern w:val="0"/>
        </w:rPr>
        <w:commentReference w:id="0"/>
      </w:r>
    </w:p>
    <w:p w14:paraId="0C54C51A" w14:textId="77777777" w:rsidR="00697F76" w:rsidRPr="006C1E2F" w:rsidRDefault="000A51F3" w:rsidP="00697F76">
      <w:pPr>
        <w:pStyle w:val="Underrubrik"/>
      </w:pPr>
      <w:r>
        <w:fldChar w:fldCharType="begin"/>
      </w:r>
      <w:r>
        <w:instrText xml:space="preserve"> SUBJECT   \* MERGEFORMAT </w:instrText>
      </w:r>
      <w:r>
        <w:fldChar w:fldCharType="separate"/>
      </w:r>
      <w:r w:rsidR="00A01F37">
        <w:t>Subtitle of thesis</w:t>
      </w:r>
      <w:r>
        <w:fldChar w:fldCharType="end"/>
      </w:r>
    </w:p>
    <w:p w14:paraId="2B1A3743" w14:textId="77777777" w:rsidR="00697F76" w:rsidRPr="002518D8" w:rsidRDefault="00366A51" w:rsidP="00697F76">
      <w:pPr>
        <w:pStyle w:val="Author"/>
        <w:jc w:val="left"/>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A01F37">
        <w:rPr>
          <w:rFonts w:ascii="Arial" w:hAnsi="Arial" w:cs="Arial"/>
          <w:noProof/>
        </w:rPr>
        <w:t>First name Surname</w:t>
      </w:r>
      <w:r>
        <w:rPr>
          <w:rFonts w:ascii="Arial" w:hAnsi="Arial" w:cs="Arial"/>
        </w:rPr>
        <w:fldChar w:fldCharType="end"/>
      </w:r>
    </w:p>
    <w:p w14:paraId="27C6BD63" w14:textId="77777777" w:rsidR="00697F76" w:rsidRPr="002518D8" w:rsidRDefault="00275EF3" w:rsidP="00697F76">
      <w:pPr>
        <w:pStyle w:val="Datum"/>
        <w:rPr>
          <w:rFonts w:cs="Arial"/>
          <w:lang w:val="en-US"/>
        </w:rPr>
      </w:pPr>
      <w:r>
        <w:rPr>
          <w:rFonts w:cs="Arial"/>
          <w:lang w:val="en-US"/>
        </w:rPr>
        <w:fldChar w:fldCharType="begin"/>
      </w:r>
      <w:r>
        <w:rPr>
          <w:rFonts w:cs="Arial"/>
          <w:lang w:val="en-US"/>
        </w:rPr>
        <w:instrText xml:space="preserve"> DATE   \* MERGEFORMAT </w:instrText>
      </w:r>
      <w:r>
        <w:rPr>
          <w:rFonts w:cs="Arial"/>
          <w:lang w:val="en-US"/>
        </w:rPr>
        <w:fldChar w:fldCharType="separate"/>
      </w:r>
      <w:r w:rsidR="00CA3FFB">
        <w:rPr>
          <w:rFonts w:cs="Arial"/>
          <w:noProof/>
          <w:lang w:val="en-US"/>
        </w:rPr>
        <w:t>3/6/2022</w:t>
      </w:r>
      <w:r>
        <w:rPr>
          <w:rFonts w:cs="Arial"/>
          <w:lang w:val="en-US"/>
        </w:rPr>
        <w:fldChar w:fldCharType="end"/>
      </w:r>
      <w:commentRangeStart w:id="1"/>
      <w:commentRangeEnd w:id="1"/>
      <w:r w:rsidR="00E1111B">
        <w:rPr>
          <w:rStyle w:val="Kommentarsreferens"/>
          <w:rFonts w:asciiTheme="minorHAnsi" w:hAnsiTheme="minorHAnsi"/>
          <w:lang w:val="en-US"/>
        </w:rPr>
        <w:commentReference w:id="1"/>
      </w:r>
    </w:p>
    <w:p w14:paraId="0E5C53B6" w14:textId="51002511" w:rsidR="00697F76" w:rsidRPr="002518D8" w:rsidRDefault="005B6B8B" w:rsidP="00697F76">
      <w:pPr>
        <w:pStyle w:val="Typeofreport"/>
        <w:jc w:val="left"/>
        <w:rPr>
          <w:rFonts w:cs="Arial"/>
        </w:rPr>
      </w:pPr>
      <w:commentRangeStart w:id="2"/>
      <w:r w:rsidRPr="005B6B8B">
        <w:rPr>
          <w:rFonts w:cs="Arial"/>
          <w:color w:val="FF0000"/>
        </w:rPr>
        <w:t>Bach</w:t>
      </w:r>
      <w:r>
        <w:rPr>
          <w:rFonts w:cs="Arial"/>
          <w:color w:val="FF0000"/>
        </w:rPr>
        <w:t>e</w:t>
      </w:r>
      <w:r w:rsidRPr="005B6B8B">
        <w:rPr>
          <w:rFonts w:cs="Arial"/>
          <w:color w:val="FF0000"/>
        </w:rPr>
        <w:t>lor</w:t>
      </w:r>
      <w:r>
        <w:rPr>
          <w:rFonts w:cs="Arial"/>
          <w:color w:val="FF0000"/>
        </w:rPr>
        <w:t>’</w:t>
      </w:r>
      <w:r w:rsidRPr="005B6B8B">
        <w:rPr>
          <w:rFonts w:cs="Arial"/>
          <w:color w:val="FF0000"/>
        </w:rPr>
        <w:t>s</w:t>
      </w:r>
      <w:r w:rsidR="00697F76" w:rsidRPr="005B6B8B">
        <w:rPr>
          <w:rFonts w:cs="Arial"/>
          <w:color w:val="FF0000"/>
        </w:rPr>
        <w:t xml:space="preserve"> </w:t>
      </w:r>
      <w:commentRangeEnd w:id="2"/>
      <w:r>
        <w:rPr>
          <w:rStyle w:val="Kommentarsreferens"/>
          <w:rFonts w:asciiTheme="minorHAnsi" w:hAnsiTheme="minorHAnsi" w:cstheme="minorBidi"/>
        </w:rPr>
        <w:commentReference w:id="2"/>
      </w:r>
      <w:r w:rsidR="00697F76" w:rsidRPr="002518D8">
        <w:rPr>
          <w:rFonts w:cs="Arial"/>
        </w:rPr>
        <w:t>Thesis</w:t>
      </w:r>
    </w:p>
    <w:p w14:paraId="0704314E" w14:textId="058D4D07" w:rsidR="006409AF" w:rsidRPr="002518D8" w:rsidRDefault="006409AF" w:rsidP="00A01F37">
      <w:pPr>
        <w:pStyle w:val="Examiner"/>
        <w:rPr>
          <w:rFonts w:cs="Arial"/>
        </w:rPr>
      </w:pPr>
      <w:r>
        <w:rPr>
          <w:rFonts w:cs="Arial"/>
        </w:rPr>
        <w:t>Examiner</w:t>
      </w:r>
      <w:r w:rsidR="00697F76" w:rsidRPr="002518D8">
        <w:rPr>
          <w:rFonts w:cs="Arial"/>
        </w:rPr>
        <w:br/>
      </w:r>
      <w:r w:rsidR="00CA3FFB">
        <w:rPr>
          <w:rFonts w:cs="Arial"/>
        </w:rPr>
        <w:t>Johnny Öberg</w:t>
      </w:r>
      <w:r w:rsidR="00A01F37">
        <w:rPr>
          <w:rFonts w:cs="Arial"/>
        </w:rPr>
        <w:br/>
      </w:r>
      <w:r w:rsidR="00A01F37">
        <w:rPr>
          <w:rFonts w:cs="Arial"/>
        </w:rPr>
        <w:br/>
      </w:r>
      <w:commentRangeStart w:id="3"/>
      <w:r>
        <w:rPr>
          <w:rFonts w:cs="Arial"/>
        </w:rPr>
        <w:t>A</w:t>
      </w:r>
      <w:r w:rsidRPr="002518D8">
        <w:rPr>
          <w:rFonts w:cs="Arial"/>
        </w:rPr>
        <w:t>cademic adviser</w:t>
      </w:r>
      <w:r>
        <w:rPr>
          <w:rFonts w:cs="Arial"/>
        </w:rPr>
        <w:br/>
        <w:t>adviser’s name</w:t>
      </w:r>
      <w:r w:rsidR="00A01F37">
        <w:rPr>
          <w:rFonts w:cs="Arial"/>
        </w:rPr>
        <w:br/>
      </w:r>
      <w:r w:rsidR="00CA3FFB">
        <w:rPr>
          <w:rFonts w:cs="Arial"/>
        </w:rPr>
        <w:t>Mark T. Smith</w:t>
      </w:r>
      <w:r w:rsidR="00A01F37">
        <w:rPr>
          <w:rFonts w:cs="Arial"/>
        </w:rPr>
        <w:br/>
        <w:t>Industrial adviser</w:t>
      </w:r>
      <w:r w:rsidR="00A01F37">
        <w:rPr>
          <w:rFonts w:cs="Arial"/>
        </w:rPr>
        <w:br/>
        <w:t>adviser’s name</w:t>
      </w:r>
      <w:commentRangeEnd w:id="3"/>
      <w:r w:rsidR="00A01F37">
        <w:rPr>
          <w:rStyle w:val="Kommentarsreferens"/>
          <w:rFonts w:asciiTheme="minorHAnsi" w:hAnsiTheme="minorHAnsi" w:cstheme="minorBidi"/>
        </w:rPr>
        <w:commentReference w:id="3"/>
      </w:r>
    </w:p>
    <w:p w14:paraId="46E43C0D" w14:textId="77777777" w:rsidR="00697F76" w:rsidRPr="00FD591A" w:rsidRDefault="00F214CC" w:rsidP="00697F76">
      <w:pPr>
        <w:pStyle w:val="Brdtext"/>
      </w:pPr>
      <w:r>
        <w:rPr>
          <w:noProof/>
        </w:rPr>
        <mc:AlternateContent>
          <mc:Choice Requires="wps">
            <w:drawing>
              <wp:anchor distT="0" distB="0" distL="114300" distR="114300" simplePos="0" relativeHeight="251679744" behindDoc="0" locked="0" layoutInCell="1" allowOverlap="1" wp14:anchorId="78679425" wp14:editId="38AB4694">
                <wp:simplePos x="0" y="0"/>
                <wp:positionH relativeFrom="column">
                  <wp:posOffset>866140</wp:posOffset>
                </wp:positionH>
                <wp:positionV relativeFrom="bottomMargin">
                  <wp:posOffset>-506095</wp:posOffset>
                </wp:positionV>
                <wp:extent cx="3718560" cy="60960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856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7AB80" w14:textId="77777777" w:rsidR="008F46BD" w:rsidRDefault="008F46BD" w:rsidP="00697F76">
                            <w:pPr>
                              <w:pStyle w:val="School"/>
                            </w:pPr>
                            <w:r w:rsidRPr="00850798">
                              <w:t>KTH Royal Institute of Technology</w:t>
                            </w:r>
                            <w:r>
                              <w:br/>
                            </w:r>
                            <w:r w:rsidRPr="00850798">
                              <w:t xml:space="preserve">School of </w:t>
                            </w:r>
                            <w:r w:rsidRPr="00A01F37">
                              <w:t>Electrical Engineering and Computer Science (EECS)</w:t>
                            </w:r>
                            <w:r w:rsidRPr="00850798">
                              <w:br/>
                            </w:r>
                            <w:r>
                              <w:t>Department of XXXX</w:t>
                            </w:r>
                            <w:r w:rsidRPr="00850798">
                              <w:br/>
                            </w:r>
                            <w:r>
                              <w:t>SE-100 44</w:t>
                            </w:r>
                            <w:r w:rsidRPr="00850798">
                              <w:t xml:space="preserve"> Stockholm, </w:t>
                            </w:r>
                            <w:r>
                              <w:t>Sweden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79425" id="_x0000_t202" coordsize="21600,21600" o:spt="202" path="m,l,21600r21600,l21600,xe">
                <v:stroke joinstyle="miter"/>
                <v:path gradientshapeok="t" o:connecttype="rect"/>
              </v:shapetype>
              <v:shape id="Text Box 9" o:spid="_x0000_s1026" type="#_x0000_t202" style="position:absolute;left:0;text-align:left;margin-left:68.2pt;margin-top:-39.85pt;width:292.8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" filled="f" stroked="f" strokeweight=".5pt">
                <v:textbox>
                  <w:txbxContent>
                    <w:p w14:paraId="24B7AB80" w14:textId="77777777" w:rsidR="008F46BD" w:rsidRDefault="008F46BD" w:rsidP="00697F76">
                      <w:pPr>
                        <w:pStyle w:val="School"/>
                      </w:pPr>
                      <w:r w:rsidRPr="00850798">
                        <w:t>KTH Royal Institute of Technology</w:t>
                      </w:r>
                      <w:r>
                        <w:br/>
                      </w:r>
                      <w:r w:rsidRPr="00850798">
                        <w:t xml:space="preserve">School of </w:t>
                      </w:r>
                      <w:r w:rsidRPr="00A01F37">
                        <w:t>Electrical Engineering and Computer Science (EECS)</w:t>
                      </w:r>
                      <w:r w:rsidRPr="00850798">
                        <w:br/>
                      </w:r>
                      <w:r>
                        <w:t>Department of XXXX</w:t>
                      </w:r>
                      <w:r w:rsidRPr="00850798">
                        <w:br/>
                      </w:r>
                      <w:r>
                        <w:t>SE-100 44</w:t>
                      </w:r>
                      <w:r w:rsidRPr="00850798">
                        <w:t xml:space="preserve"> Stockholm, </w:t>
                      </w:r>
                      <w:r>
                        <w:t>Sweden</w:t>
                      </w:r>
                    </w:p>
                  </w:txbxContent>
                </v:textbox>
                <w10:wrap anchory="margin"/>
              </v:shape>
            </w:pict>
          </mc:Fallback>
        </mc:AlternateContent>
      </w:r>
    </w:p>
    <w:p w14:paraId="3CE099D6" w14:textId="77777777" w:rsidR="00697F76" w:rsidRPr="00FD591A" w:rsidRDefault="00697F76" w:rsidP="00FF11FD">
      <w:pPr>
        <w:pStyle w:val="Unnumberedheading1"/>
        <w:sectPr w:rsidR="00697F76" w:rsidRPr="00FD591A" w:rsidSect="00B7745F">
          <w:headerReference w:type="default" r:id="rId12"/>
          <w:footerReference w:type="even" r:id="rId13"/>
          <w:footerReference w:type="default" r:id="rId14"/>
          <w:headerReference w:type="first" r:id="rId15"/>
          <w:footerReference w:type="first" r:id="rId16"/>
          <w:pgSz w:w="11906" w:h="16838" w:code="9"/>
          <w:pgMar w:top="1701" w:right="1021" w:bottom="1701" w:left="2041" w:header="709" w:footer="709" w:gutter="0"/>
          <w:cols w:space="708"/>
          <w:titlePg/>
          <w:docGrid w:linePitch="360"/>
        </w:sectPr>
      </w:pPr>
    </w:p>
    <w:p w14:paraId="0F7A7BCA" w14:textId="77777777" w:rsidR="00500F28" w:rsidRPr="00D24E53" w:rsidRDefault="00500F28" w:rsidP="00FF11FD">
      <w:pPr>
        <w:pStyle w:val="Unnumberedheading1"/>
      </w:pPr>
      <w:bookmarkStart w:id="4" w:name="_Toc389656170"/>
      <w:commentRangeStart w:id="5"/>
      <w:r w:rsidRPr="00D24E53">
        <w:lastRenderedPageBreak/>
        <w:t>Abstract</w:t>
      </w:r>
      <w:commentRangeEnd w:id="5"/>
      <w:r w:rsidR="005B6B8B">
        <w:rPr>
          <w:rStyle w:val="Kommentarsreferens"/>
          <w:rFonts w:asciiTheme="minorHAnsi" w:eastAsiaTheme="minorEastAsia" w:hAnsiTheme="minorHAnsi" w:cstheme="minorBidi"/>
          <w:b w:val="0"/>
          <w:bCs w:val="0"/>
        </w:rPr>
        <w:commentReference w:id="5"/>
      </w:r>
      <w:bookmarkEnd w:id="4"/>
    </w:p>
    <w:p w14:paraId="68EBAE13" w14:textId="77777777" w:rsidR="006176EA" w:rsidRPr="003562DE" w:rsidRDefault="006176EA" w:rsidP="003562DE">
      <w:pPr>
        <w:pStyle w:val="Bodytextfirstparagraph"/>
        <w:rPr>
          <w:color w:val="FF0000"/>
        </w:rPr>
      </w:pPr>
      <w:r w:rsidRPr="003562DE">
        <w:rPr>
          <w:color w:val="FF0000"/>
        </w:rPr>
        <w:t xml:space="preserve">Write an </w:t>
      </w:r>
      <w:commentRangeStart w:id="6"/>
      <w:r w:rsidRPr="003562DE">
        <w:rPr>
          <w:color w:val="FF0000"/>
        </w:rPr>
        <w:t>abstract</w:t>
      </w:r>
      <w:commentRangeEnd w:id="6"/>
      <w:r w:rsidRPr="003562DE">
        <w:rPr>
          <w:rStyle w:val="Kommentarsreferens"/>
          <w:rFonts w:asciiTheme="minorHAnsi" w:hAnsiTheme="minorHAnsi"/>
          <w:color w:val="FF0000"/>
        </w:rPr>
        <w:commentReference w:id="6"/>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14:paraId="348209DC" w14:textId="77777777" w:rsidR="00EF3DD4" w:rsidRPr="00796CC2" w:rsidRDefault="00E40E87" w:rsidP="006176EA">
      <w:pPr>
        <w:pStyle w:val="Brd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14:paraId="7BC11988" w14:textId="77777777" w:rsidR="00EF3DD4" w:rsidRPr="00796CC2" w:rsidRDefault="00E40E87" w:rsidP="006176EA">
      <w:pPr>
        <w:pStyle w:val="Brdtext"/>
        <w:numPr>
          <w:ilvl w:val="0"/>
          <w:numId w:val="25"/>
        </w:numPr>
        <w:rPr>
          <w:color w:val="FF0000"/>
        </w:rPr>
      </w:pPr>
      <w:r w:rsidRPr="00796CC2">
        <w:rPr>
          <w:color w:val="FF0000"/>
        </w:rPr>
        <w:t>Short problem statement</w:t>
      </w:r>
    </w:p>
    <w:p w14:paraId="39FD63BA" w14:textId="77777777" w:rsidR="00EF3DD4" w:rsidRPr="00796CC2" w:rsidRDefault="00E40E87" w:rsidP="006176EA">
      <w:pPr>
        <w:pStyle w:val="Brd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14:paraId="48E7B102" w14:textId="77777777" w:rsidR="00EF3DD4" w:rsidRPr="00796CC2" w:rsidRDefault="00E40E87" w:rsidP="006176EA">
      <w:pPr>
        <w:pStyle w:val="Brdtext"/>
        <w:numPr>
          <w:ilvl w:val="0"/>
          <w:numId w:val="25"/>
        </w:numPr>
        <w:rPr>
          <w:color w:val="FF0000"/>
        </w:rPr>
      </w:pPr>
      <w:r w:rsidRPr="00796CC2">
        <w:rPr>
          <w:color w:val="FF0000"/>
        </w:rPr>
        <w:t>How did you solve the problem? What was your method/insight?</w:t>
      </w:r>
    </w:p>
    <w:p w14:paraId="7B7E7CC7" w14:textId="77777777" w:rsidR="00EF3DD4" w:rsidRPr="00796CC2" w:rsidRDefault="00E40E87" w:rsidP="006176EA">
      <w:pPr>
        <w:pStyle w:val="Brdtext"/>
        <w:numPr>
          <w:ilvl w:val="0"/>
          <w:numId w:val="25"/>
        </w:numPr>
        <w:rPr>
          <w:color w:val="FF0000"/>
        </w:rPr>
      </w:pPr>
      <w:commentRangeStart w:id="7"/>
      <w:r w:rsidRPr="00796CC2">
        <w:rPr>
          <w:b/>
          <w:bCs/>
          <w:color w:val="FF0000"/>
        </w:rPr>
        <w:t>Results/Conclusions/Consequences/Impact</w:t>
      </w:r>
      <w:commentRangeEnd w:id="7"/>
      <w:r w:rsidR="006176EA" w:rsidRPr="00796CC2">
        <w:rPr>
          <w:rStyle w:val="Kommentarsreferens"/>
          <w:rFonts w:asciiTheme="minorHAnsi" w:hAnsiTheme="minorHAnsi"/>
          <w:color w:val="FF0000"/>
        </w:rPr>
        <w:commentReference w:id="7"/>
      </w:r>
      <w:r w:rsidRPr="00796CC2">
        <w:rPr>
          <w:color w:val="FF0000"/>
        </w:rPr>
        <w:t>: What are your key results/conclusions? What will others do based upon your results? What can be done now that you have finished - that could not be done before your thesis project was completed?</w:t>
      </w:r>
    </w:p>
    <w:p w14:paraId="3E85E371" w14:textId="77777777" w:rsidR="00500F28" w:rsidRPr="00CA3FFB" w:rsidRDefault="007B0EAE" w:rsidP="00FF11FD">
      <w:pPr>
        <w:pStyle w:val="Unnumberedheading2"/>
        <w:rPr>
          <w:lang w:val="sv-SE"/>
        </w:rPr>
      </w:pPr>
      <w:bookmarkStart w:id="8" w:name="_Toc389656171"/>
      <w:proofErr w:type="spellStart"/>
      <w:r w:rsidRPr="00CA3FFB">
        <w:rPr>
          <w:lang w:val="sv-SE"/>
        </w:rPr>
        <w:t>Keywords</w:t>
      </w:r>
      <w:bookmarkEnd w:id="8"/>
      <w:proofErr w:type="spellEnd"/>
    </w:p>
    <w:p w14:paraId="31733759" w14:textId="77777777" w:rsidR="00500F28" w:rsidRPr="00CA3FFB" w:rsidRDefault="00796CC2" w:rsidP="00D80BFC">
      <w:pPr>
        <w:pStyle w:val="Bodytextfirstparagraph"/>
        <w:rPr>
          <w:color w:val="FF0000"/>
          <w:lang w:val="sv-SE"/>
        </w:rPr>
      </w:pPr>
      <w:commentRangeStart w:id="9"/>
      <w:commentRangeEnd w:id="9"/>
      <w:r>
        <w:rPr>
          <w:rStyle w:val="Kommentarsreferens"/>
          <w:rFonts w:asciiTheme="minorHAnsi" w:hAnsiTheme="minorHAnsi"/>
        </w:rPr>
        <w:commentReference w:id="9"/>
      </w:r>
      <w:proofErr w:type="gramStart"/>
      <w:r w:rsidRPr="00CA3FFB">
        <w:rPr>
          <w:color w:val="FF0000"/>
          <w:lang w:val="sv-SE"/>
        </w:rPr>
        <w:t>5-6</w:t>
      </w:r>
      <w:proofErr w:type="gramEnd"/>
      <w:r w:rsidRPr="00CA3FFB">
        <w:rPr>
          <w:color w:val="FF0000"/>
          <w:lang w:val="sv-SE"/>
        </w:rPr>
        <w:t xml:space="preserve"> </w:t>
      </w:r>
      <w:proofErr w:type="spellStart"/>
      <w:r w:rsidRPr="00CA3FFB">
        <w:rPr>
          <w:color w:val="FF0000"/>
          <w:lang w:val="sv-SE"/>
        </w:rPr>
        <w:t>keywords</w:t>
      </w:r>
      <w:proofErr w:type="spellEnd"/>
    </w:p>
    <w:p w14:paraId="2C1F2E3F" w14:textId="77777777" w:rsidR="00340289" w:rsidRPr="00CA3FFB" w:rsidRDefault="00340289" w:rsidP="007B0EAE">
      <w:pPr>
        <w:pStyle w:val="Brdtext"/>
        <w:rPr>
          <w:lang w:val="sv-SE"/>
        </w:rPr>
      </w:pPr>
    </w:p>
    <w:p w14:paraId="433DE35B" w14:textId="5F954FA3" w:rsidR="00340289" w:rsidRPr="00CA3FFB" w:rsidRDefault="00633D4B" w:rsidP="00500F28">
      <w:pPr>
        <w:pStyle w:val="Ingetavstnd"/>
        <w:rPr>
          <w:rFonts w:ascii="Times New Roman" w:hAnsi="Times New Roman" w:cs="Times New Roman"/>
          <w:sz w:val="24"/>
          <w:szCs w:val="24"/>
        </w:rPr>
        <w:sectPr w:rsidR="00340289" w:rsidRPr="00CA3FFB" w:rsidSect="00F80470">
          <w:headerReference w:type="first" r:id="rId17"/>
          <w:footerReference w:type="first" r:id="rId18"/>
          <w:type w:val="nextColumn"/>
          <w:pgSz w:w="11906" w:h="16838" w:code="9"/>
          <w:pgMar w:top="1701" w:right="1021" w:bottom="1701" w:left="2041" w:header="706" w:footer="706" w:gutter="0"/>
          <w:pgNumType w:fmt="lowerRoman" w:start="1"/>
          <w:cols w:space="708"/>
          <w:titlePg/>
          <w:docGrid w:linePitch="360"/>
        </w:sectPr>
      </w:pPr>
      <w:r w:rsidRPr="00CA3FFB">
        <w:rPr>
          <w:rFonts w:ascii="Times New Roman" w:hAnsi="Times New Roman" w:cs="Times New Roman"/>
          <w:sz w:val="24"/>
          <w:szCs w:val="24"/>
        </w:rPr>
        <w:t>FPGA, Daughterboard</w:t>
      </w:r>
      <w:r w:rsidR="00CA3FFB" w:rsidRPr="00CA3FFB">
        <w:rPr>
          <w:rFonts w:ascii="Times New Roman" w:hAnsi="Times New Roman" w:cs="Times New Roman"/>
          <w:sz w:val="24"/>
          <w:szCs w:val="24"/>
        </w:rPr>
        <w:t>, Manufacturing, Te</w:t>
      </w:r>
      <w:r w:rsidR="00CA3FFB">
        <w:rPr>
          <w:rFonts w:ascii="Times New Roman" w:hAnsi="Times New Roman" w:cs="Times New Roman"/>
          <w:sz w:val="24"/>
          <w:szCs w:val="24"/>
        </w:rPr>
        <w:t>sting, Assembly, Prototyping</w:t>
      </w:r>
    </w:p>
    <w:p w14:paraId="3847E3F0" w14:textId="77777777" w:rsidR="00500F28" w:rsidRPr="00CA3FFB" w:rsidRDefault="00500F28" w:rsidP="00FF11FD">
      <w:pPr>
        <w:pStyle w:val="Unnumberedheading1"/>
      </w:pPr>
      <w:bookmarkStart w:id="10" w:name="_Toc389656172"/>
      <w:commentRangeStart w:id="11"/>
      <w:proofErr w:type="spellStart"/>
      <w:r w:rsidRPr="00CA3FFB">
        <w:lastRenderedPageBreak/>
        <w:t>Sammanfattning</w:t>
      </w:r>
      <w:commentRangeEnd w:id="11"/>
      <w:proofErr w:type="spellEnd"/>
      <w:r w:rsidR="005B6B8B">
        <w:rPr>
          <w:rStyle w:val="Kommentarsreferens"/>
          <w:rFonts w:asciiTheme="minorHAnsi" w:eastAsiaTheme="minorEastAsia" w:hAnsiTheme="minorHAnsi" w:cstheme="minorBidi"/>
          <w:b w:val="0"/>
          <w:bCs w:val="0"/>
        </w:rPr>
        <w:commentReference w:id="11"/>
      </w:r>
      <w:bookmarkEnd w:id="10"/>
    </w:p>
    <w:p w14:paraId="39004BC6" w14:textId="77777777" w:rsidR="00031198" w:rsidRPr="00CA3FFB" w:rsidRDefault="00031198" w:rsidP="00D80BFC">
      <w:pPr>
        <w:pStyle w:val="BodytextSwedishfirstparagraph"/>
      </w:pPr>
    </w:p>
    <w:p w14:paraId="5B67BFBF" w14:textId="77777777" w:rsidR="00D80BFC" w:rsidRPr="00CA3FFB" w:rsidRDefault="00D80BFC" w:rsidP="00D80BFC">
      <w:pPr>
        <w:pStyle w:val="BodytextSwedish"/>
      </w:pPr>
    </w:p>
    <w:p w14:paraId="3633F3E7" w14:textId="77777777" w:rsidR="00500F28" w:rsidRPr="00CA3FFB" w:rsidRDefault="00444C9F" w:rsidP="00FF11FD">
      <w:pPr>
        <w:pStyle w:val="Unnumberedheading2"/>
        <w:rPr>
          <w:lang w:val="sv-SE"/>
        </w:rPr>
      </w:pPr>
      <w:bookmarkStart w:id="12" w:name="_Toc389656173"/>
      <w:commentRangeStart w:id="13"/>
      <w:r w:rsidRPr="00CA3FFB">
        <w:rPr>
          <w:lang w:val="sv-SE"/>
        </w:rPr>
        <w:t>Nyckelord</w:t>
      </w:r>
      <w:bookmarkEnd w:id="12"/>
      <w:commentRangeEnd w:id="13"/>
      <w:r w:rsidR="00D705EF">
        <w:rPr>
          <w:rStyle w:val="Kommentarsreferens"/>
          <w:rFonts w:asciiTheme="minorHAnsi" w:eastAsiaTheme="minorEastAsia" w:hAnsiTheme="minorHAnsi" w:cstheme="minorBidi"/>
          <w:b w:val="0"/>
          <w:bCs w:val="0"/>
        </w:rPr>
        <w:commentReference w:id="13"/>
      </w:r>
    </w:p>
    <w:p w14:paraId="0220C5E1" w14:textId="77777777" w:rsidR="008106E2" w:rsidRPr="00CA3FFB" w:rsidRDefault="008106E2" w:rsidP="008106E2">
      <w:pPr>
        <w:pStyle w:val="Bodytextfirstparagraph"/>
        <w:rPr>
          <w:color w:val="FF0000"/>
          <w:lang w:val="sv-SE"/>
        </w:rPr>
      </w:pPr>
      <w:proofErr w:type="gramStart"/>
      <w:r w:rsidRPr="00CA3FFB">
        <w:rPr>
          <w:color w:val="FF0000"/>
          <w:lang w:val="sv-SE"/>
        </w:rPr>
        <w:t>5-6</w:t>
      </w:r>
      <w:proofErr w:type="gramEnd"/>
      <w:r w:rsidRPr="00CA3FFB">
        <w:rPr>
          <w:color w:val="FF0000"/>
          <w:lang w:val="sv-SE"/>
        </w:rPr>
        <w:t xml:space="preserve"> </w:t>
      </w:r>
      <w:r w:rsidRPr="00CA3FFB">
        <w:rPr>
          <w:noProof/>
          <w:color w:val="FF0000"/>
          <w:lang w:val="sv-SE"/>
        </w:rPr>
        <w:t>nyckelord</w:t>
      </w:r>
    </w:p>
    <w:p w14:paraId="1142FFDE" w14:textId="77777777" w:rsidR="00340289" w:rsidRDefault="00340289" w:rsidP="00500F28">
      <w:pPr>
        <w:pStyle w:val="Ingetavstnd"/>
        <w:rPr>
          <w:rFonts w:ascii="Times New Roman" w:hAnsi="Times New Roman" w:cs="Times New Roman"/>
          <w:sz w:val="24"/>
          <w:szCs w:val="24"/>
          <w:lang w:val="sv-SE"/>
        </w:rPr>
      </w:pPr>
    </w:p>
    <w:p w14:paraId="373ED8CF" w14:textId="22DB2C5A" w:rsidR="00633D4B" w:rsidRPr="00CA3FFB" w:rsidRDefault="00633D4B" w:rsidP="00500F28">
      <w:pPr>
        <w:pStyle w:val="Ingetavstnd"/>
        <w:rPr>
          <w:rFonts w:ascii="Times New Roman" w:hAnsi="Times New Roman" w:cs="Times New Roman"/>
          <w:sz w:val="24"/>
          <w:szCs w:val="24"/>
          <w:lang w:val="sv-SE"/>
        </w:rPr>
        <w:sectPr w:rsidR="00633D4B" w:rsidRPr="00CA3FFB" w:rsidSect="00F80470">
          <w:type w:val="oddPage"/>
          <w:pgSz w:w="11906" w:h="16838" w:code="9"/>
          <w:pgMar w:top="1701" w:right="1021" w:bottom="1701" w:left="2041" w:header="709" w:footer="709" w:gutter="0"/>
          <w:pgNumType w:fmt="lowerRoman"/>
          <w:cols w:space="708"/>
          <w:titlePg/>
          <w:docGrid w:linePitch="360"/>
        </w:sectPr>
      </w:pPr>
      <w:r>
        <w:rPr>
          <w:rFonts w:ascii="Times New Roman" w:hAnsi="Times New Roman" w:cs="Times New Roman"/>
          <w:sz w:val="24"/>
          <w:szCs w:val="24"/>
          <w:lang w:val="sv-SE"/>
        </w:rPr>
        <w:t>FPGA, Dotterkort, Tillverkning, Testning, Montering, Prototyp</w:t>
      </w:r>
    </w:p>
    <w:p w14:paraId="01105FA9" w14:textId="77777777" w:rsidR="00031198" w:rsidRPr="00633D4B" w:rsidRDefault="00031198" w:rsidP="00FF11FD">
      <w:pPr>
        <w:pStyle w:val="Unnumberedheading1"/>
        <w:rPr>
          <w:lang w:val="sv-SE"/>
        </w:rPr>
      </w:pPr>
      <w:bookmarkStart w:id="14" w:name="_Toc388654291"/>
      <w:bookmarkStart w:id="15" w:name="_Toc389656174"/>
      <w:commentRangeStart w:id="16"/>
      <w:proofErr w:type="spellStart"/>
      <w:r w:rsidRPr="00633D4B">
        <w:rPr>
          <w:lang w:val="sv-SE"/>
        </w:rPr>
        <w:lastRenderedPageBreak/>
        <w:t>Acknowledgment</w:t>
      </w:r>
      <w:proofErr w:type="spellEnd"/>
      <w:r w:rsidRPr="00633D4B">
        <w:rPr>
          <w:lang w:val="sv-SE"/>
        </w:rPr>
        <w:t>s</w:t>
      </w:r>
      <w:bookmarkEnd w:id="14"/>
      <w:commentRangeEnd w:id="16"/>
      <w:r w:rsidR="00394019">
        <w:rPr>
          <w:rStyle w:val="Kommentarsreferens"/>
          <w:rFonts w:asciiTheme="minorHAnsi" w:eastAsiaTheme="minorEastAsia" w:hAnsiTheme="minorHAnsi" w:cstheme="minorBidi"/>
          <w:b w:val="0"/>
          <w:bCs w:val="0"/>
        </w:rPr>
        <w:commentReference w:id="16"/>
      </w:r>
      <w:bookmarkEnd w:id="15"/>
    </w:p>
    <w:p w14:paraId="6C327D6E" w14:textId="77777777"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14:paraId="6802D727" w14:textId="77777777" w:rsidR="009028C5" w:rsidRDefault="009028C5" w:rsidP="00031198">
      <w:pPr>
        <w:pStyle w:val="Brdtext"/>
      </w:pPr>
    </w:p>
    <w:p w14:paraId="5004D1A7" w14:textId="77777777" w:rsidR="009028C5" w:rsidRDefault="009028C5" w:rsidP="00031198">
      <w:pPr>
        <w:pStyle w:val="Brdtext"/>
      </w:pPr>
    </w:p>
    <w:p w14:paraId="63EBCF61" w14:textId="77777777" w:rsidR="009028C5" w:rsidRDefault="009028C5" w:rsidP="00031198">
      <w:pPr>
        <w:pStyle w:val="Brdtext"/>
      </w:pPr>
    </w:p>
    <w:p w14:paraId="687FA2AA" w14:textId="77777777" w:rsidR="009028C5" w:rsidRDefault="009028C5" w:rsidP="00031198">
      <w:pPr>
        <w:pStyle w:val="Brdtext"/>
      </w:pPr>
    </w:p>
    <w:p w14:paraId="03903937" w14:textId="77777777" w:rsidR="009028C5" w:rsidRDefault="009028C5" w:rsidP="00031198">
      <w:pPr>
        <w:pStyle w:val="Brdtext"/>
      </w:pPr>
    </w:p>
    <w:p w14:paraId="4EEFA435" w14:textId="77777777" w:rsidR="009028C5" w:rsidRPr="009028C5" w:rsidRDefault="009028C5" w:rsidP="009028C5">
      <w:pPr>
        <w:pStyle w:val="AcknowledgementPlace"/>
      </w:pPr>
      <w:r w:rsidRPr="009028C5">
        <w:t xml:space="preserve">Stockholm, </w:t>
      </w:r>
      <w:commentRangeStart w:id="17"/>
      <w:r w:rsidRPr="009028C5">
        <w:t>Month Year</w:t>
      </w:r>
      <w:commentRangeEnd w:id="17"/>
      <w:r w:rsidR="00633D4B">
        <w:rPr>
          <w:rStyle w:val="Kommentarsreferens"/>
          <w:rFonts w:asciiTheme="minorHAnsi" w:eastAsiaTheme="minorEastAsia" w:hAnsiTheme="minorHAnsi" w:cstheme="minorBidi"/>
        </w:rPr>
        <w:commentReference w:id="17"/>
      </w:r>
      <w:r>
        <w:br/>
      </w:r>
      <w:commentRangeStart w:id="18"/>
      <w:r w:rsidRPr="009028C5">
        <w:rPr>
          <w:rFonts w:cs="Georgia-Italic"/>
          <w:iCs/>
        </w:rPr>
        <w:t>Author’s name</w:t>
      </w:r>
      <w:commentRangeEnd w:id="18"/>
      <w:r w:rsidR="00633D4B">
        <w:rPr>
          <w:rStyle w:val="Kommentarsreferens"/>
          <w:rFonts w:asciiTheme="minorHAnsi" w:eastAsiaTheme="minorEastAsia" w:hAnsiTheme="minorHAnsi" w:cstheme="minorBidi"/>
        </w:rPr>
        <w:commentReference w:id="18"/>
      </w:r>
    </w:p>
    <w:p w14:paraId="5A7B6C0E" w14:textId="1F52C7DB" w:rsidR="00394019" w:rsidRDefault="00633D4B" w:rsidP="00633D4B">
      <w:pPr>
        <w:pStyle w:val="Brdtext"/>
        <w:ind w:firstLine="0"/>
      </w:pPr>
      <w:r>
        <w:t>Albin Jonsson</w:t>
      </w:r>
    </w:p>
    <w:p w14:paraId="4BED3704" w14:textId="77777777"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14:paraId="66647DCD" w14:textId="77777777" w:rsidR="00500F28" w:rsidRPr="00916D1A" w:rsidRDefault="00500F28" w:rsidP="00FF11FD">
      <w:pPr>
        <w:pStyle w:val="Unnumberedheading1"/>
      </w:pPr>
      <w:bookmarkStart w:id="19" w:name="_Toc389656175"/>
      <w:r>
        <w:lastRenderedPageBreak/>
        <w:t>Table of contents</w:t>
      </w:r>
      <w:bookmarkEnd w:id="19"/>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14:paraId="383B0A26" w14:textId="77777777" w:rsidR="00500F28" w:rsidRPr="0041555D" w:rsidRDefault="00500F28" w:rsidP="00D651BD">
          <w:pPr>
            <w:pStyle w:val="Innehllsfrteckningsrubrik"/>
          </w:pPr>
        </w:p>
        <w:p w14:paraId="4C012421" w14:textId="77777777" w:rsidR="00FF7D93" w:rsidRDefault="00CD67C8" w:rsidP="00D705EF">
          <w:pPr>
            <w:pStyle w:val="Innehll1"/>
            <w:rPr>
              <w:rFonts w:asciiTheme="minorHAnsi" w:hAnsiTheme="minorHAnsi"/>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389656170" w:history="1">
            <w:r w:rsidR="00FF7D93" w:rsidRPr="00262DC8">
              <w:rPr>
                <w:rStyle w:val="Hyperlnk"/>
              </w:rPr>
              <w:t>Abstract</w:t>
            </w:r>
            <w:r w:rsidR="00FF7D93">
              <w:rPr>
                <w:webHidden/>
              </w:rPr>
              <w:tab/>
            </w:r>
            <w:r w:rsidR="00FF7D93">
              <w:rPr>
                <w:webHidden/>
              </w:rPr>
              <w:fldChar w:fldCharType="begin"/>
            </w:r>
            <w:r w:rsidR="00FF7D93">
              <w:rPr>
                <w:webHidden/>
              </w:rPr>
              <w:instrText xml:space="preserve"> PAGEREF _Toc389656170 \h </w:instrText>
            </w:r>
            <w:r w:rsidR="00FF7D93">
              <w:rPr>
                <w:webHidden/>
              </w:rPr>
            </w:r>
            <w:r w:rsidR="00FF7D93">
              <w:rPr>
                <w:webHidden/>
              </w:rPr>
              <w:fldChar w:fldCharType="separate"/>
            </w:r>
            <w:r w:rsidR="00A01F37">
              <w:rPr>
                <w:webHidden/>
              </w:rPr>
              <w:t>i</w:t>
            </w:r>
            <w:r w:rsidR="00FF7D93">
              <w:rPr>
                <w:webHidden/>
              </w:rPr>
              <w:fldChar w:fldCharType="end"/>
            </w:r>
          </w:hyperlink>
        </w:p>
        <w:p w14:paraId="62D3D509" w14:textId="77777777" w:rsidR="00FF7D93" w:rsidRDefault="000A51F3" w:rsidP="00D705EF">
          <w:pPr>
            <w:pStyle w:val="Innehll2"/>
            <w:rPr>
              <w:rFonts w:asciiTheme="minorHAnsi" w:hAnsiTheme="minorHAnsi"/>
              <w:sz w:val="22"/>
              <w:lang w:val="en-US"/>
            </w:rPr>
          </w:pPr>
          <w:hyperlink w:anchor="_Toc389656171" w:history="1">
            <w:r w:rsidR="00FF7D93" w:rsidRPr="00262DC8">
              <w:rPr>
                <w:rStyle w:val="Hyperlnk"/>
              </w:rPr>
              <w:t>Keywords</w:t>
            </w:r>
            <w:r w:rsidR="00FF7D93">
              <w:rPr>
                <w:webHidden/>
              </w:rPr>
              <w:tab/>
            </w:r>
            <w:r w:rsidR="00FF7D93">
              <w:rPr>
                <w:webHidden/>
              </w:rPr>
              <w:fldChar w:fldCharType="begin"/>
            </w:r>
            <w:r w:rsidR="00FF7D93">
              <w:rPr>
                <w:webHidden/>
              </w:rPr>
              <w:instrText xml:space="preserve"> PAGEREF _Toc389656171 \h </w:instrText>
            </w:r>
            <w:r w:rsidR="00FF7D93">
              <w:rPr>
                <w:webHidden/>
              </w:rPr>
            </w:r>
            <w:r w:rsidR="00FF7D93">
              <w:rPr>
                <w:webHidden/>
              </w:rPr>
              <w:fldChar w:fldCharType="separate"/>
            </w:r>
            <w:r w:rsidR="00A01F37">
              <w:rPr>
                <w:webHidden/>
              </w:rPr>
              <w:t>i</w:t>
            </w:r>
            <w:r w:rsidR="00FF7D93">
              <w:rPr>
                <w:webHidden/>
              </w:rPr>
              <w:fldChar w:fldCharType="end"/>
            </w:r>
          </w:hyperlink>
        </w:p>
        <w:p w14:paraId="73A0AC4F" w14:textId="77777777" w:rsidR="00FF7D93" w:rsidRDefault="000A51F3" w:rsidP="00D705EF">
          <w:pPr>
            <w:pStyle w:val="Innehll1"/>
            <w:rPr>
              <w:rFonts w:asciiTheme="minorHAnsi" w:hAnsiTheme="minorHAnsi"/>
              <w:sz w:val="22"/>
            </w:rPr>
          </w:pPr>
          <w:hyperlink w:anchor="_Toc389656172" w:history="1">
            <w:r w:rsidR="00FF7D93" w:rsidRPr="00262DC8">
              <w:rPr>
                <w:rStyle w:val="Hyperlnk"/>
              </w:rPr>
              <w:t>Sammanfattning</w:t>
            </w:r>
            <w:r w:rsidR="00FF7D93">
              <w:rPr>
                <w:webHidden/>
              </w:rPr>
              <w:tab/>
            </w:r>
            <w:r w:rsidR="00FF7D93">
              <w:rPr>
                <w:webHidden/>
              </w:rPr>
              <w:fldChar w:fldCharType="begin"/>
            </w:r>
            <w:r w:rsidR="00FF7D93">
              <w:rPr>
                <w:webHidden/>
              </w:rPr>
              <w:instrText xml:space="preserve"> PAGEREF _Toc389656172 \h </w:instrText>
            </w:r>
            <w:r w:rsidR="00FF7D93">
              <w:rPr>
                <w:webHidden/>
              </w:rPr>
            </w:r>
            <w:r w:rsidR="00FF7D93">
              <w:rPr>
                <w:webHidden/>
              </w:rPr>
              <w:fldChar w:fldCharType="separate"/>
            </w:r>
            <w:r w:rsidR="00A01F37">
              <w:rPr>
                <w:webHidden/>
              </w:rPr>
              <w:t>iii</w:t>
            </w:r>
            <w:r w:rsidR="00FF7D93">
              <w:rPr>
                <w:webHidden/>
              </w:rPr>
              <w:fldChar w:fldCharType="end"/>
            </w:r>
          </w:hyperlink>
        </w:p>
        <w:p w14:paraId="75FF3E12" w14:textId="77777777" w:rsidR="00FF7D93" w:rsidRDefault="000A51F3" w:rsidP="00D705EF">
          <w:pPr>
            <w:pStyle w:val="Innehll2"/>
            <w:rPr>
              <w:rFonts w:asciiTheme="minorHAnsi" w:hAnsiTheme="minorHAnsi"/>
              <w:sz w:val="22"/>
              <w:lang w:val="en-US"/>
            </w:rPr>
          </w:pPr>
          <w:hyperlink w:anchor="_Toc389656173" w:history="1">
            <w:r w:rsidR="00FF7D93" w:rsidRPr="00262DC8">
              <w:rPr>
                <w:rStyle w:val="Hyperlnk"/>
              </w:rPr>
              <w:t>Nyckelord</w:t>
            </w:r>
            <w:r w:rsidR="00FF7D93">
              <w:rPr>
                <w:webHidden/>
              </w:rPr>
              <w:tab/>
            </w:r>
            <w:r w:rsidR="00FF7D93">
              <w:rPr>
                <w:webHidden/>
              </w:rPr>
              <w:fldChar w:fldCharType="begin"/>
            </w:r>
            <w:r w:rsidR="00FF7D93">
              <w:rPr>
                <w:webHidden/>
              </w:rPr>
              <w:instrText xml:space="preserve"> PAGEREF _Toc389656173 \h </w:instrText>
            </w:r>
            <w:r w:rsidR="00FF7D93">
              <w:rPr>
                <w:webHidden/>
              </w:rPr>
            </w:r>
            <w:r w:rsidR="00FF7D93">
              <w:rPr>
                <w:webHidden/>
              </w:rPr>
              <w:fldChar w:fldCharType="separate"/>
            </w:r>
            <w:r w:rsidR="00A01F37">
              <w:rPr>
                <w:webHidden/>
              </w:rPr>
              <w:t>iii</w:t>
            </w:r>
            <w:r w:rsidR="00FF7D93">
              <w:rPr>
                <w:webHidden/>
              </w:rPr>
              <w:fldChar w:fldCharType="end"/>
            </w:r>
          </w:hyperlink>
        </w:p>
        <w:p w14:paraId="5BFD1D9E" w14:textId="77777777" w:rsidR="00FF7D93" w:rsidRDefault="000A51F3" w:rsidP="00D705EF">
          <w:pPr>
            <w:pStyle w:val="Innehll1"/>
            <w:rPr>
              <w:rFonts w:asciiTheme="minorHAnsi" w:hAnsiTheme="minorHAnsi"/>
              <w:sz w:val="22"/>
            </w:rPr>
          </w:pPr>
          <w:hyperlink w:anchor="_Toc389656174" w:history="1">
            <w:r w:rsidR="00FF7D93" w:rsidRPr="00262DC8">
              <w:rPr>
                <w:rStyle w:val="Hyperlnk"/>
              </w:rPr>
              <w:t>Acknowledgments</w:t>
            </w:r>
            <w:r w:rsidR="00FF7D93">
              <w:rPr>
                <w:webHidden/>
              </w:rPr>
              <w:tab/>
            </w:r>
            <w:r w:rsidR="00FF7D93">
              <w:rPr>
                <w:webHidden/>
              </w:rPr>
              <w:fldChar w:fldCharType="begin"/>
            </w:r>
            <w:r w:rsidR="00FF7D93">
              <w:rPr>
                <w:webHidden/>
              </w:rPr>
              <w:instrText xml:space="preserve"> PAGEREF _Toc389656174 \h </w:instrText>
            </w:r>
            <w:r w:rsidR="00FF7D93">
              <w:rPr>
                <w:webHidden/>
              </w:rPr>
            </w:r>
            <w:r w:rsidR="00FF7D93">
              <w:rPr>
                <w:webHidden/>
              </w:rPr>
              <w:fldChar w:fldCharType="separate"/>
            </w:r>
            <w:r w:rsidR="00A01F37">
              <w:rPr>
                <w:webHidden/>
              </w:rPr>
              <w:t>iii</w:t>
            </w:r>
            <w:r w:rsidR="00FF7D93">
              <w:rPr>
                <w:webHidden/>
              </w:rPr>
              <w:fldChar w:fldCharType="end"/>
            </w:r>
          </w:hyperlink>
        </w:p>
        <w:p w14:paraId="18661197" w14:textId="77777777" w:rsidR="00FF7D93" w:rsidRDefault="000A51F3" w:rsidP="00D705EF">
          <w:pPr>
            <w:pStyle w:val="Innehll1"/>
            <w:rPr>
              <w:rFonts w:asciiTheme="minorHAnsi" w:hAnsiTheme="minorHAnsi"/>
              <w:sz w:val="22"/>
            </w:rPr>
          </w:pPr>
          <w:hyperlink w:anchor="_Toc389656175" w:history="1">
            <w:r w:rsidR="00FF7D93" w:rsidRPr="00262DC8">
              <w:rPr>
                <w:rStyle w:val="Hyperlnk"/>
              </w:rPr>
              <w:t>Table of contents</w:t>
            </w:r>
            <w:r w:rsidR="00FF7D93">
              <w:rPr>
                <w:webHidden/>
              </w:rPr>
              <w:tab/>
            </w:r>
            <w:r w:rsidR="00FF7D93">
              <w:rPr>
                <w:webHidden/>
              </w:rPr>
              <w:fldChar w:fldCharType="begin"/>
            </w:r>
            <w:r w:rsidR="00FF7D93">
              <w:rPr>
                <w:webHidden/>
              </w:rPr>
              <w:instrText xml:space="preserve"> PAGEREF _Toc389656175 \h </w:instrText>
            </w:r>
            <w:r w:rsidR="00FF7D93">
              <w:rPr>
                <w:webHidden/>
              </w:rPr>
            </w:r>
            <w:r w:rsidR="00FF7D93">
              <w:rPr>
                <w:webHidden/>
              </w:rPr>
              <w:fldChar w:fldCharType="separate"/>
            </w:r>
            <w:r w:rsidR="00A01F37">
              <w:rPr>
                <w:webHidden/>
              </w:rPr>
              <w:t>iii</w:t>
            </w:r>
            <w:r w:rsidR="00FF7D93">
              <w:rPr>
                <w:webHidden/>
              </w:rPr>
              <w:fldChar w:fldCharType="end"/>
            </w:r>
          </w:hyperlink>
        </w:p>
        <w:p w14:paraId="1EBD8382" w14:textId="77777777" w:rsidR="00FF7D93" w:rsidRDefault="000A51F3" w:rsidP="00D705EF">
          <w:pPr>
            <w:pStyle w:val="Innehll1"/>
            <w:rPr>
              <w:rFonts w:asciiTheme="minorHAnsi" w:hAnsiTheme="minorHAnsi"/>
              <w:sz w:val="22"/>
            </w:rPr>
          </w:pPr>
          <w:hyperlink w:anchor="_Toc389656176" w:history="1">
            <w:r w:rsidR="00FF7D93" w:rsidRPr="00262DC8">
              <w:rPr>
                <w:rStyle w:val="Hyperlnk"/>
              </w:rPr>
              <w:t>List of Figures</w:t>
            </w:r>
            <w:r w:rsidR="00FF7D93">
              <w:rPr>
                <w:webHidden/>
              </w:rPr>
              <w:tab/>
            </w:r>
            <w:r w:rsidR="00FF7D93">
              <w:rPr>
                <w:webHidden/>
              </w:rPr>
              <w:fldChar w:fldCharType="begin"/>
            </w:r>
            <w:r w:rsidR="00FF7D93">
              <w:rPr>
                <w:webHidden/>
              </w:rPr>
              <w:instrText xml:space="preserve"> PAGEREF _Toc389656176 \h </w:instrText>
            </w:r>
            <w:r w:rsidR="00FF7D93">
              <w:rPr>
                <w:webHidden/>
              </w:rPr>
            </w:r>
            <w:r w:rsidR="00FF7D93">
              <w:rPr>
                <w:webHidden/>
              </w:rPr>
              <w:fldChar w:fldCharType="separate"/>
            </w:r>
            <w:r w:rsidR="00A01F37">
              <w:rPr>
                <w:webHidden/>
              </w:rPr>
              <w:t>iii</w:t>
            </w:r>
            <w:r w:rsidR="00FF7D93">
              <w:rPr>
                <w:webHidden/>
              </w:rPr>
              <w:fldChar w:fldCharType="end"/>
            </w:r>
          </w:hyperlink>
        </w:p>
        <w:p w14:paraId="676AC7CC" w14:textId="77777777" w:rsidR="00FF7D93" w:rsidRDefault="000A51F3" w:rsidP="00D705EF">
          <w:pPr>
            <w:pStyle w:val="Innehll1"/>
            <w:rPr>
              <w:rFonts w:asciiTheme="minorHAnsi" w:hAnsiTheme="minorHAnsi"/>
              <w:sz w:val="22"/>
            </w:rPr>
          </w:pPr>
          <w:hyperlink w:anchor="_Toc389656177" w:history="1">
            <w:r w:rsidR="00FF7D93" w:rsidRPr="00262DC8">
              <w:rPr>
                <w:rStyle w:val="Hyperlnk"/>
              </w:rPr>
              <w:t>List of Tables</w:t>
            </w:r>
            <w:r w:rsidR="00FF7D93">
              <w:rPr>
                <w:webHidden/>
              </w:rPr>
              <w:tab/>
            </w:r>
            <w:r w:rsidR="00FF7D93">
              <w:rPr>
                <w:webHidden/>
              </w:rPr>
              <w:fldChar w:fldCharType="begin"/>
            </w:r>
            <w:r w:rsidR="00FF7D93">
              <w:rPr>
                <w:webHidden/>
              </w:rPr>
              <w:instrText xml:space="preserve"> PAGEREF _Toc389656177 \h </w:instrText>
            </w:r>
            <w:r w:rsidR="00FF7D93">
              <w:rPr>
                <w:webHidden/>
              </w:rPr>
            </w:r>
            <w:r w:rsidR="00FF7D93">
              <w:rPr>
                <w:webHidden/>
              </w:rPr>
              <w:fldChar w:fldCharType="separate"/>
            </w:r>
            <w:r w:rsidR="00A01F37">
              <w:rPr>
                <w:webHidden/>
              </w:rPr>
              <w:t>iii</w:t>
            </w:r>
            <w:r w:rsidR="00FF7D93">
              <w:rPr>
                <w:webHidden/>
              </w:rPr>
              <w:fldChar w:fldCharType="end"/>
            </w:r>
          </w:hyperlink>
        </w:p>
        <w:p w14:paraId="067FD872" w14:textId="77777777" w:rsidR="00FF7D93" w:rsidRDefault="000A51F3" w:rsidP="00D705EF">
          <w:pPr>
            <w:pStyle w:val="Innehll1"/>
            <w:rPr>
              <w:rFonts w:asciiTheme="minorHAnsi" w:hAnsiTheme="minorHAnsi"/>
              <w:sz w:val="22"/>
            </w:rPr>
          </w:pPr>
          <w:hyperlink w:anchor="_Toc389656178" w:history="1">
            <w:r w:rsidR="00FF7D93" w:rsidRPr="00262DC8">
              <w:rPr>
                <w:rStyle w:val="Hyperlnk"/>
              </w:rPr>
              <w:t>List of acronyms and abbreviations</w:t>
            </w:r>
            <w:r w:rsidR="00FF7D93">
              <w:rPr>
                <w:webHidden/>
              </w:rPr>
              <w:tab/>
            </w:r>
            <w:r w:rsidR="00FF7D93">
              <w:rPr>
                <w:webHidden/>
              </w:rPr>
              <w:fldChar w:fldCharType="begin"/>
            </w:r>
            <w:r w:rsidR="00FF7D93">
              <w:rPr>
                <w:webHidden/>
              </w:rPr>
              <w:instrText xml:space="preserve"> PAGEREF _Toc389656178 \h </w:instrText>
            </w:r>
            <w:r w:rsidR="00FF7D93">
              <w:rPr>
                <w:webHidden/>
              </w:rPr>
            </w:r>
            <w:r w:rsidR="00FF7D93">
              <w:rPr>
                <w:webHidden/>
              </w:rPr>
              <w:fldChar w:fldCharType="separate"/>
            </w:r>
            <w:r w:rsidR="00A01F37">
              <w:rPr>
                <w:webHidden/>
              </w:rPr>
              <w:t>iii</w:t>
            </w:r>
            <w:r w:rsidR="00FF7D93">
              <w:rPr>
                <w:webHidden/>
              </w:rPr>
              <w:fldChar w:fldCharType="end"/>
            </w:r>
          </w:hyperlink>
        </w:p>
        <w:p w14:paraId="719F4023" w14:textId="77777777" w:rsidR="00FF7D93" w:rsidRDefault="000A51F3" w:rsidP="00D705EF">
          <w:pPr>
            <w:pStyle w:val="Innehll1"/>
            <w:rPr>
              <w:rFonts w:asciiTheme="minorHAnsi" w:hAnsiTheme="minorHAnsi"/>
              <w:sz w:val="22"/>
            </w:rPr>
          </w:pPr>
          <w:hyperlink w:anchor="_Toc389656179" w:history="1">
            <w:r w:rsidR="00FF7D93" w:rsidRPr="00262DC8">
              <w:rPr>
                <w:rStyle w:val="Hyperlnk"/>
              </w:rPr>
              <w:t>1</w:t>
            </w:r>
            <w:r w:rsidR="00FF7D93">
              <w:rPr>
                <w:rFonts w:asciiTheme="minorHAnsi" w:hAnsiTheme="minorHAnsi"/>
                <w:sz w:val="22"/>
              </w:rPr>
              <w:tab/>
            </w:r>
            <w:r w:rsidR="00FF7D93" w:rsidRPr="00262DC8">
              <w:rPr>
                <w:rStyle w:val="Hyperlnk"/>
              </w:rPr>
              <w:t>Introduction</w:t>
            </w:r>
            <w:r w:rsidR="00FF7D93">
              <w:rPr>
                <w:webHidden/>
              </w:rPr>
              <w:tab/>
            </w:r>
            <w:r w:rsidR="00FF7D93">
              <w:rPr>
                <w:webHidden/>
              </w:rPr>
              <w:fldChar w:fldCharType="begin"/>
            </w:r>
            <w:r w:rsidR="00FF7D93">
              <w:rPr>
                <w:webHidden/>
              </w:rPr>
              <w:instrText xml:space="preserve"> PAGEREF _Toc389656179 \h </w:instrText>
            </w:r>
            <w:r w:rsidR="00FF7D93">
              <w:rPr>
                <w:webHidden/>
              </w:rPr>
            </w:r>
            <w:r w:rsidR="00FF7D93">
              <w:rPr>
                <w:webHidden/>
              </w:rPr>
              <w:fldChar w:fldCharType="separate"/>
            </w:r>
            <w:r w:rsidR="00A01F37">
              <w:rPr>
                <w:webHidden/>
              </w:rPr>
              <w:t>3</w:t>
            </w:r>
            <w:r w:rsidR="00FF7D93">
              <w:rPr>
                <w:webHidden/>
              </w:rPr>
              <w:fldChar w:fldCharType="end"/>
            </w:r>
          </w:hyperlink>
        </w:p>
        <w:p w14:paraId="056C7DCC" w14:textId="77777777" w:rsidR="00FF7D93" w:rsidRDefault="000A51F3" w:rsidP="00D705EF">
          <w:pPr>
            <w:pStyle w:val="Innehll2"/>
            <w:rPr>
              <w:rFonts w:asciiTheme="minorHAnsi" w:hAnsiTheme="minorHAnsi"/>
              <w:sz w:val="22"/>
              <w:lang w:val="en-US"/>
            </w:rPr>
          </w:pPr>
          <w:hyperlink w:anchor="_Toc389656180" w:history="1">
            <w:r w:rsidR="00FF7D93" w:rsidRPr="00262DC8">
              <w:rPr>
                <w:rStyle w:val="Hyperlnk"/>
              </w:rPr>
              <w:t>1.1</w:t>
            </w:r>
            <w:r w:rsidR="00FF7D93">
              <w:rPr>
                <w:rFonts w:asciiTheme="minorHAnsi" w:hAnsiTheme="minorHAnsi"/>
                <w:sz w:val="22"/>
                <w:lang w:val="en-US"/>
              </w:rPr>
              <w:tab/>
            </w:r>
            <w:r w:rsidR="00FF7D93" w:rsidRPr="00262DC8">
              <w:rPr>
                <w:rStyle w:val="Hyperlnk"/>
              </w:rPr>
              <w:t>Background</w:t>
            </w:r>
            <w:r w:rsidR="00FF7D93">
              <w:rPr>
                <w:webHidden/>
              </w:rPr>
              <w:tab/>
            </w:r>
            <w:r w:rsidR="00FF7D93">
              <w:rPr>
                <w:webHidden/>
              </w:rPr>
              <w:fldChar w:fldCharType="begin"/>
            </w:r>
            <w:r w:rsidR="00FF7D93">
              <w:rPr>
                <w:webHidden/>
              </w:rPr>
              <w:instrText xml:space="preserve"> PAGEREF _Toc389656180 \h </w:instrText>
            </w:r>
            <w:r w:rsidR="00FF7D93">
              <w:rPr>
                <w:webHidden/>
              </w:rPr>
            </w:r>
            <w:r w:rsidR="00FF7D93">
              <w:rPr>
                <w:webHidden/>
              </w:rPr>
              <w:fldChar w:fldCharType="separate"/>
            </w:r>
            <w:r w:rsidR="00A01F37">
              <w:rPr>
                <w:webHidden/>
              </w:rPr>
              <w:t>3</w:t>
            </w:r>
            <w:r w:rsidR="00FF7D93">
              <w:rPr>
                <w:webHidden/>
              </w:rPr>
              <w:fldChar w:fldCharType="end"/>
            </w:r>
          </w:hyperlink>
        </w:p>
        <w:p w14:paraId="2E22B0FC" w14:textId="77777777" w:rsidR="00FF7D93" w:rsidRDefault="000A51F3" w:rsidP="00D705EF">
          <w:pPr>
            <w:pStyle w:val="Innehll2"/>
            <w:rPr>
              <w:rFonts w:asciiTheme="minorHAnsi" w:hAnsiTheme="minorHAnsi"/>
              <w:sz w:val="22"/>
              <w:lang w:val="en-US"/>
            </w:rPr>
          </w:pPr>
          <w:hyperlink w:anchor="_Toc389656181" w:history="1">
            <w:r w:rsidR="00FF7D93" w:rsidRPr="00262DC8">
              <w:rPr>
                <w:rStyle w:val="Hyperlnk"/>
              </w:rPr>
              <w:t>1.2</w:t>
            </w:r>
            <w:r w:rsidR="00FF7D93">
              <w:rPr>
                <w:rFonts w:asciiTheme="minorHAnsi" w:hAnsiTheme="minorHAnsi"/>
                <w:sz w:val="22"/>
                <w:lang w:val="en-US"/>
              </w:rPr>
              <w:tab/>
            </w:r>
            <w:r w:rsidR="00FF7D93" w:rsidRPr="00262DC8">
              <w:rPr>
                <w:rStyle w:val="Hyperlnk"/>
              </w:rPr>
              <w:t>Problem definition</w:t>
            </w:r>
            <w:r w:rsidR="00FF7D93">
              <w:rPr>
                <w:webHidden/>
              </w:rPr>
              <w:tab/>
            </w:r>
            <w:r w:rsidR="00FF7D93">
              <w:rPr>
                <w:webHidden/>
              </w:rPr>
              <w:fldChar w:fldCharType="begin"/>
            </w:r>
            <w:r w:rsidR="00FF7D93">
              <w:rPr>
                <w:webHidden/>
              </w:rPr>
              <w:instrText xml:space="preserve"> PAGEREF _Toc389656181 \h </w:instrText>
            </w:r>
            <w:r w:rsidR="00FF7D93">
              <w:rPr>
                <w:webHidden/>
              </w:rPr>
            </w:r>
            <w:r w:rsidR="00FF7D93">
              <w:rPr>
                <w:webHidden/>
              </w:rPr>
              <w:fldChar w:fldCharType="separate"/>
            </w:r>
            <w:r w:rsidR="00A01F37">
              <w:rPr>
                <w:webHidden/>
              </w:rPr>
              <w:t>3</w:t>
            </w:r>
            <w:r w:rsidR="00FF7D93">
              <w:rPr>
                <w:webHidden/>
              </w:rPr>
              <w:fldChar w:fldCharType="end"/>
            </w:r>
          </w:hyperlink>
        </w:p>
        <w:p w14:paraId="03EC7E08" w14:textId="77777777" w:rsidR="00FF7D93" w:rsidRDefault="000A51F3" w:rsidP="00D705EF">
          <w:pPr>
            <w:pStyle w:val="Innehll2"/>
            <w:rPr>
              <w:rFonts w:asciiTheme="minorHAnsi" w:hAnsiTheme="minorHAnsi"/>
              <w:sz w:val="22"/>
              <w:lang w:val="en-US"/>
            </w:rPr>
          </w:pPr>
          <w:hyperlink w:anchor="_Toc389656182" w:history="1">
            <w:r w:rsidR="00FF7D93" w:rsidRPr="00262DC8">
              <w:rPr>
                <w:rStyle w:val="Hyperlnk"/>
              </w:rPr>
              <w:t>1.3</w:t>
            </w:r>
            <w:r w:rsidR="00FF7D93">
              <w:rPr>
                <w:rFonts w:asciiTheme="minorHAnsi" w:hAnsiTheme="minorHAnsi"/>
                <w:sz w:val="22"/>
                <w:lang w:val="en-US"/>
              </w:rPr>
              <w:tab/>
            </w:r>
            <w:r w:rsidR="00FF7D93" w:rsidRPr="00262DC8">
              <w:rPr>
                <w:rStyle w:val="Hyperlnk"/>
              </w:rPr>
              <w:t>Purpose</w:t>
            </w:r>
            <w:r w:rsidR="00FF7D93">
              <w:rPr>
                <w:webHidden/>
              </w:rPr>
              <w:tab/>
            </w:r>
            <w:r w:rsidR="00FF7D93">
              <w:rPr>
                <w:webHidden/>
              </w:rPr>
              <w:fldChar w:fldCharType="begin"/>
            </w:r>
            <w:r w:rsidR="00FF7D93">
              <w:rPr>
                <w:webHidden/>
              </w:rPr>
              <w:instrText xml:space="preserve"> PAGEREF _Toc389656182 \h </w:instrText>
            </w:r>
            <w:r w:rsidR="00FF7D93">
              <w:rPr>
                <w:webHidden/>
              </w:rPr>
            </w:r>
            <w:r w:rsidR="00FF7D93">
              <w:rPr>
                <w:webHidden/>
              </w:rPr>
              <w:fldChar w:fldCharType="separate"/>
            </w:r>
            <w:r w:rsidR="00A01F37">
              <w:rPr>
                <w:webHidden/>
              </w:rPr>
              <w:t>3</w:t>
            </w:r>
            <w:r w:rsidR="00FF7D93">
              <w:rPr>
                <w:webHidden/>
              </w:rPr>
              <w:fldChar w:fldCharType="end"/>
            </w:r>
          </w:hyperlink>
        </w:p>
        <w:p w14:paraId="22AB9B27" w14:textId="77777777" w:rsidR="00FF7D93" w:rsidRDefault="000A51F3" w:rsidP="00D705EF">
          <w:pPr>
            <w:pStyle w:val="Innehll2"/>
            <w:rPr>
              <w:rFonts w:asciiTheme="minorHAnsi" w:hAnsiTheme="minorHAnsi"/>
              <w:sz w:val="22"/>
              <w:lang w:val="en-US"/>
            </w:rPr>
          </w:pPr>
          <w:hyperlink w:anchor="_Toc389656183" w:history="1">
            <w:r w:rsidR="00FF7D93" w:rsidRPr="00262DC8">
              <w:rPr>
                <w:rStyle w:val="Hyperlnk"/>
              </w:rPr>
              <w:t>1.4</w:t>
            </w:r>
            <w:r w:rsidR="00FF7D93">
              <w:rPr>
                <w:rFonts w:asciiTheme="minorHAnsi" w:hAnsiTheme="minorHAnsi"/>
                <w:sz w:val="22"/>
                <w:lang w:val="en-US"/>
              </w:rPr>
              <w:tab/>
            </w:r>
            <w:r w:rsidR="00FF7D93" w:rsidRPr="00262DC8">
              <w:rPr>
                <w:rStyle w:val="Hyperlnk"/>
              </w:rPr>
              <w:t>Goals</w:t>
            </w:r>
            <w:r w:rsidR="00FF7D93">
              <w:rPr>
                <w:webHidden/>
              </w:rPr>
              <w:tab/>
            </w:r>
            <w:r w:rsidR="00FF7D93">
              <w:rPr>
                <w:webHidden/>
              </w:rPr>
              <w:fldChar w:fldCharType="begin"/>
            </w:r>
            <w:r w:rsidR="00FF7D93">
              <w:rPr>
                <w:webHidden/>
              </w:rPr>
              <w:instrText xml:space="preserve"> PAGEREF _Toc389656183 \h </w:instrText>
            </w:r>
            <w:r w:rsidR="00FF7D93">
              <w:rPr>
                <w:webHidden/>
              </w:rPr>
            </w:r>
            <w:r w:rsidR="00FF7D93">
              <w:rPr>
                <w:webHidden/>
              </w:rPr>
              <w:fldChar w:fldCharType="separate"/>
            </w:r>
            <w:r w:rsidR="00A01F37">
              <w:rPr>
                <w:webHidden/>
              </w:rPr>
              <w:t>3</w:t>
            </w:r>
            <w:r w:rsidR="00FF7D93">
              <w:rPr>
                <w:webHidden/>
              </w:rPr>
              <w:fldChar w:fldCharType="end"/>
            </w:r>
          </w:hyperlink>
        </w:p>
        <w:p w14:paraId="2C6BDB05" w14:textId="77777777" w:rsidR="00FF7D93" w:rsidRDefault="000A51F3" w:rsidP="00D705EF">
          <w:pPr>
            <w:pStyle w:val="Innehll2"/>
            <w:rPr>
              <w:rFonts w:asciiTheme="minorHAnsi" w:hAnsiTheme="minorHAnsi"/>
              <w:sz w:val="22"/>
              <w:lang w:val="en-US"/>
            </w:rPr>
          </w:pPr>
          <w:hyperlink w:anchor="_Toc389656184" w:history="1">
            <w:r w:rsidR="00FF7D93" w:rsidRPr="00262DC8">
              <w:rPr>
                <w:rStyle w:val="Hyperlnk"/>
              </w:rPr>
              <w:t>1.5</w:t>
            </w:r>
            <w:r w:rsidR="00FF7D93">
              <w:rPr>
                <w:rFonts w:asciiTheme="minorHAnsi" w:hAnsiTheme="minorHAnsi"/>
                <w:sz w:val="22"/>
                <w:lang w:val="en-US"/>
              </w:rPr>
              <w:tab/>
            </w:r>
            <w:r w:rsidR="00FF7D93" w:rsidRPr="00262DC8">
              <w:rPr>
                <w:rStyle w:val="Hyperlnk"/>
              </w:rPr>
              <w:t>Research Methodology</w:t>
            </w:r>
            <w:r w:rsidR="00FF7D93">
              <w:rPr>
                <w:webHidden/>
              </w:rPr>
              <w:tab/>
            </w:r>
            <w:r w:rsidR="00FF7D93">
              <w:rPr>
                <w:webHidden/>
              </w:rPr>
              <w:fldChar w:fldCharType="begin"/>
            </w:r>
            <w:r w:rsidR="00FF7D93">
              <w:rPr>
                <w:webHidden/>
              </w:rPr>
              <w:instrText xml:space="preserve"> PAGEREF _Toc389656184 \h </w:instrText>
            </w:r>
            <w:r w:rsidR="00FF7D93">
              <w:rPr>
                <w:webHidden/>
              </w:rPr>
            </w:r>
            <w:r w:rsidR="00FF7D93">
              <w:rPr>
                <w:webHidden/>
              </w:rPr>
              <w:fldChar w:fldCharType="separate"/>
            </w:r>
            <w:r w:rsidR="00A01F37">
              <w:rPr>
                <w:webHidden/>
              </w:rPr>
              <w:t>3</w:t>
            </w:r>
            <w:r w:rsidR="00FF7D93">
              <w:rPr>
                <w:webHidden/>
              </w:rPr>
              <w:fldChar w:fldCharType="end"/>
            </w:r>
          </w:hyperlink>
        </w:p>
        <w:p w14:paraId="40BE1CF8" w14:textId="77777777" w:rsidR="00FF7D93" w:rsidRDefault="000A51F3" w:rsidP="00D705EF">
          <w:pPr>
            <w:pStyle w:val="Innehll2"/>
            <w:rPr>
              <w:rFonts w:asciiTheme="minorHAnsi" w:hAnsiTheme="minorHAnsi"/>
              <w:sz w:val="22"/>
              <w:lang w:val="en-US"/>
            </w:rPr>
          </w:pPr>
          <w:hyperlink w:anchor="_Toc389656185" w:history="1">
            <w:r w:rsidR="00FF7D93" w:rsidRPr="00262DC8">
              <w:rPr>
                <w:rStyle w:val="Hyperlnk"/>
              </w:rPr>
              <w:t>1.6</w:t>
            </w:r>
            <w:r w:rsidR="00FF7D93">
              <w:rPr>
                <w:rFonts w:asciiTheme="minorHAnsi" w:hAnsiTheme="minorHAnsi"/>
                <w:sz w:val="22"/>
                <w:lang w:val="en-US"/>
              </w:rPr>
              <w:tab/>
            </w:r>
            <w:r w:rsidR="00FF7D93" w:rsidRPr="00262DC8">
              <w:rPr>
                <w:rStyle w:val="Hyperlnk"/>
                <w:lang w:val="en-GB"/>
              </w:rPr>
              <w:t>Delimitations</w:t>
            </w:r>
            <w:r w:rsidR="00FF7D93">
              <w:rPr>
                <w:webHidden/>
              </w:rPr>
              <w:tab/>
            </w:r>
            <w:r w:rsidR="00FF7D93">
              <w:rPr>
                <w:webHidden/>
              </w:rPr>
              <w:fldChar w:fldCharType="begin"/>
            </w:r>
            <w:r w:rsidR="00FF7D93">
              <w:rPr>
                <w:webHidden/>
              </w:rPr>
              <w:instrText xml:space="preserve"> PAGEREF _Toc389656185 \h </w:instrText>
            </w:r>
            <w:r w:rsidR="00FF7D93">
              <w:rPr>
                <w:webHidden/>
              </w:rPr>
            </w:r>
            <w:r w:rsidR="00FF7D93">
              <w:rPr>
                <w:webHidden/>
              </w:rPr>
              <w:fldChar w:fldCharType="separate"/>
            </w:r>
            <w:r w:rsidR="00A01F37">
              <w:rPr>
                <w:webHidden/>
              </w:rPr>
              <w:t>3</w:t>
            </w:r>
            <w:r w:rsidR="00FF7D93">
              <w:rPr>
                <w:webHidden/>
              </w:rPr>
              <w:fldChar w:fldCharType="end"/>
            </w:r>
          </w:hyperlink>
        </w:p>
        <w:p w14:paraId="586A1AE0" w14:textId="77777777" w:rsidR="00FF7D93" w:rsidRDefault="000A51F3" w:rsidP="00D705EF">
          <w:pPr>
            <w:pStyle w:val="Innehll2"/>
            <w:rPr>
              <w:rFonts w:asciiTheme="minorHAnsi" w:hAnsiTheme="minorHAnsi"/>
              <w:sz w:val="22"/>
              <w:lang w:val="en-US"/>
            </w:rPr>
          </w:pPr>
          <w:hyperlink w:anchor="_Toc389656186" w:history="1">
            <w:r w:rsidR="00FF7D93" w:rsidRPr="00262DC8">
              <w:rPr>
                <w:rStyle w:val="Hyperlnk"/>
              </w:rPr>
              <w:t>1.7</w:t>
            </w:r>
            <w:r w:rsidR="00FF7D93">
              <w:rPr>
                <w:rFonts w:asciiTheme="minorHAnsi" w:hAnsiTheme="minorHAnsi"/>
                <w:sz w:val="22"/>
                <w:lang w:val="en-US"/>
              </w:rPr>
              <w:tab/>
            </w:r>
            <w:r w:rsidR="00FF7D93" w:rsidRPr="00262DC8">
              <w:rPr>
                <w:rStyle w:val="Hyperlnk"/>
              </w:rPr>
              <w:t>Structure of the thesis</w:t>
            </w:r>
            <w:r w:rsidR="00FF7D93">
              <w:rPr>
                <w:webHidden/>
              </w:rPr>
              <w:tab/>
            </w:r>
            <w:r w:rsidR="00FF7D93">
              <w:rPr>
                <w:webHidden/>
              </w:rPr>
              <w:fldChar w:fldCharType="begin"/>
            </w:r>
            <w:r w:rsidR="00FF7D93">
              <w:rPr>
                <w:webHidden/>
              </w:rPr>
              <w:instrText xml:space="preserve"> PAGEREF _Toc389656186 \h </w:instrText>
            </w:r>
            <w:r w:rsidR="00FF7D93">
              <w:rPr>
                <w:webHidden/>
              </w:rPr>
            </w:r>
            <w:r w:rsidR="00FF7D93">
              <w:rPr>
                <w:webHidden/>
              </w:rPr>
              <w:fldChar w:fldCharType="separate"/>
            </w:r>
            <w:r w:rsidR="00A01F37">
              <w:rPr>
                <w:webHidden/>
              </w:rPr>
              <w:t>3</w:t>
            </w:r>
            <w:r w:rsidR="00FF7D93">
              <w:rPr>
                <w:webHidden/>
              </w:rPr>
              <w:fldChar w:fldCharType="end"/>
            </w:r>
          </w:hyperlink>
        </w:p>
        <w:p w14:paraId="7995F9D5" w14:textId="77777777" w:rsidR="00FF7D93" w:rsidRDefault="000A51F3" w:rsidP="00D705EF">
          <w:pPr>
            <w:pStyle w:val="Innehll1"/>
            <w:rPr>
              <w:rFonts w:asciiTheme="minorHAnsi" w:hAnsiTheme="minorHAnsi"/>
              <w:sz w:val="22"/>
            </w:rPr>
          </w:pPr>
          <w:hyperlink w:anchor="_Toc389656187" w:history="1">
            <w:r w:rsidR="00FF7D93" w:rsidRPr="00262DC8">
              <w:rPr>
                <w:rStyle w:val="Hyperlnk"/>
              </w:rPr>
              <w:t>2</w:t>
            </w:r>
            <w:r w:rsidR="00FF7D93">
              <w:rPr>
                <w:rFonts w:asciiTheme="minorHAnsi" w:hAnsiTheme="minorHAnsi"/>
                <w:sz w:val="22"/>
              </w:rPr>
              <w:tab/>
            </w:r>
            <w:r w:rsidR="00FF7D93" w:rsidRPr="00262DC8">
              <w:rPr>
                <w:rStyle w:val="Hyperlnk"/>
              </w:rPr>
              <w:t>Background</w:t>
            </w:r>
            <w:r w:rsidR="00FF7D93">
              <w:rPr>
                <w:webHidden/>
              </w:rPr>
              <w:tab/>
            </w:r>
            <w:r w:rsidR="00FF7D93">
              <w:rPr>
                <w:webHidden/>
              </w:rPr>
              <w:fldChar w:fldCharType="begin"/>
            </w:r>
            <w:r w:rsidR="00FF7D93">
              <w:rPr>
                <w:webHidden/>
              </w:rPr>
              <w:instrText xml:space="preserve"> PAGEREF _Toc389656187 \h </w:instrText>
            </w:r>
            <w:r w:rsidR="00FF7D93">
              <w:rPr>
                <w:webHidden/>
              </w:rPr>
            </w:r>
            <w:r w:rsidR="00FF7D93">
              <w:rPr>
                <w:webHidden/>
              </w:rPr>
              <w:fldChar w:fldCharType="separate"/>
            </w:r>
            <w:r w:rsidR="00A01F37">
              <w:rPr>
                <w:webHidden/>
              </w:rPr>
              <w:t>3</w:t>
            </w:r>
            <w:r w:rsidR="00FF7D93">
              <w:rPr>
                <w:webHidden/>
              </w:rPr>
              <w:fldChar w:fldCharType="end"/>
            </w:r>
          </w:hyperlink>
        </w:p>
        <w:p w14:paraId="099E6741" w14:textId="77777777" w:rsidR="00FF7D93" w:rsidRDefault="000A51F3" w:rsidP="00D705EF">
          <w:pPr>
            <w:pStyle w:val="Innehll2"/>
            <w:rPr>
              <w:rFonts w:asciiTheme="minorHAnsi" w:hAnsiTheme="minorHAnsi"/>
              <w:sz w:val="22"/>
              <w:lang w:val="en-US"/>
            </w:rPr>
          </w:pPr>
          <w:hyperlink w:anchor="_Toc389656188" w:history="1">
            <w:r w:rsidR="00FF7D93" w:rsidRPr="00262DC8">
              <w:rPr>
                <w:rStyle w:val="Hyperlnk"/>
              </w:rPr>
              <w:t>2.1</w:t>
            </w:r>
            <w:r w:rsidR="00FF7D93">
              <w:rPr>
                <w:rFonts w:asciiTheme="minorHAnsi" w:hAnsiTheme="minorHAnsi"/>
                <w:sz w:val="22"/>
                <w:lang w:val="en-US"/>
              </w:rPr>
              <w:tab/>
            </w:r>
            <w:r w:rsidR="00FF7D93" w:rsidRPr="00262DC8">
              <w:rPr>
                <w:rStyle w:val="Hyperlnk"/>
              </w:rPr>
              <w:t>Major background area#1</w:t>
            </w:r>
            <w:r w:rsidR="00FF7D93">
              <w:rPr>
                <w:webHidden/>
              </w:rPr>
              <w:tab/>
            </w:r>
            <w:r w:rsidR="00FF7D93">
              <w:rPr>
                <w:webHidden/>
              </w:rPr>
              <w:fldChar w:fldCharType="begin"/>
            </w:r>
            <w:r w:rsidR="00FF7D93">
              <w:rPr>
                <w:webHidden/>
              </w:rPr>
              <w:instrText xml:space="preserve"> PAGEREF _Toc389656188 \h </w:instrText>
            </w:r>
            <w:r w:rsidR="00FF7D93">
              <w:rPr>
                <w:webHidden/>
              </w:rPr>
            </w:r>
            <w:r w:rsidR="00FF7D93">
              <w:rPr>
                <w:webHidden/>
              </w:rPr>
              <w:fldChar w:fldCharType="separate"/>
            </w:r>
            <w:r w:rsidR="00A01F37">
              <w:rPr>
                <w:webHidden/>
              </w:rPr>
              <w:t>3</w:t>
            </w:r>
            <w:r w:rsidR="00FF7D93">
              <w:rPr>
                <w:webHidden/>
              </w:rPr>
              <w:fldChar w:fldCharType="end"/>
            </w:r>
          </w:hyperlink>
        </w:p>
        <w:p w14:paraId="1CEBDA4B" w14:textId="77777777" w:rsidR="00FF7D93" w:rsidRPr="00D705EF" w:rsidRDefault="000A51F3" w:rsidP="00D705EF">
          <w:pPr>
            <w:pStyle w:val="Innehll3"/>
          </w:pPr>
          <w:hyperlink w:anchor="_Toc389656189" w:history="1">
            <w:r w:rsidR="00FF7D93" w:rsidRPr="00D705EF">
              <w:rPr>
                <w:rStyle w:val="Hyperlnk"/>
                <w:color w:val="auto"/>
                <w:u w:val="none"/>
              </w:rPr>
              <w:t>2.1.1</w:t>
            </w:r>
            <w:r w:rsidR="00FF7D93" w:rsidRPr="00D705EF">
              <w:tab/>
            </w:r>
            <w:r w:rsidR="00FF7D93" w:rsidRPr="00D705EF">
              <w:rPr>
                <w:rStyle w:val="Hyperlnk"/>
                <w:color w:val="auto"/>
                <w:u w:val="none"/>
              </w:rPr>
              <w:t>Subarea #1.#1Word template for KTH first and second level theses</w:t>
            </w:r>
            <w:r w:rsidR="00FF7D93" w:rsidRPr="00D705EF">
              <w:rPr>
                <w:webHidden/>
              </w:rPr>
              <w:tab/>
            </w:r>
            <w:r w:rsidR="00FF7D93" w:rsidRPr="00D705EF">
              <w:rPr>
                <w:webHidden/>
              </w:rPr>
              <w:fldChar w:fldCharType="begin"/>
            </w:r>
            <w:r w:rsidR="00FF7D93" w:rsidRPr="00D705EF">
              <w:rPr>
                <w:webHidden/>
              </w:rPr>
              <w:instrText xml:space="preserve"> PAGEREF _Toc389656189 \h </w:instrText>
            </w:r>
            <w:r w:rsidR="00FF7D93" w:rsidRPr="00D705EF">
              <w:rPr>
                <w:webHidden/>
              </w:rPr>
            </w:r>
            <w:r w:rsidR="00FF7D93" w:rsidRPr="00D705EF">
              <w:rPr>
                <w:webHidden/>
              </w:rPr>
              <w:fldChar w:fldCharType="separate"/>
            </w:r>
            <w:r w:rsidR="00A01F37">
              <w:rPr>
                <w:noProof/>
                <w:webHidden/>
              </w:rPr>
              <w:t>3</w:t>
            </w:r>
            <w:r w:rsidR="00FF7D93" w:rsidRPr="00D705EF">
              <w:rPr>
                <w:webHidden/>
              </w:rPr>
              <w:fldChar w:fldCharType="end"/>
            </w:r>
          </w:hyperlink>
        </w:p>
        <w:p w14:paraId="1F223322" w14:textId="77777777" w:rsidR="00FF7D93" w:rsidRDefault="000A51F3" w:rsidP="00D705EF">
          <w:pPr>
            <w:pStyle w:val="Innehll3"/>
            <w:rPr>
              <w:rFonts w:asciiTheme="minorHAnsi" w:eastAsiaTheme="minorEastAsia" w:hAnsiTheme="minorHAnsi"/>
              <w:noProof/>
              <w:sz w:val="22"/>
            </w:rPr>
          </w:pPr>
          <w:hyperlink w:anchor="_Toc389656190" w:history="1">
            <w:r w:rsidR="00FF7D93" w:rsidRPr="00262DC8">
              <w:rPr>
                <w:rStyle w:val="Hyperlnk"/>
                <w:i/>
                <w:noProof/>
              </w:rPr>
              <w:t>2.1.2</w:t>
            </w:r>
            <w:r w:rsidR="00FF7D93">
              <w:rPr>
                <w:rFonts w:asciiTheme="minorHAnsi" w:eastAsiaTheme="minorEastAsia" w:hAnsiTheme="minorHAnsi"/>
                <w:noProof/>
                <w:sz w:val="22"/>
              </w:rPr>
              <w:tab/>
            </w:r>
            <w:r w:rsidR="00FF7D93" w:rsidRPr="00262DC8">
              <w:rPr>
                <w:rStyle w:val="Hyperlnk"/>
                <w:noProof/>
              </w:rPr>
              <w:t xml:space="preserve">Subarea </w:t>
            </w:r>
            <w:r w:rsidR="00FF7D93" w:rsidRPr="00262DC8">
              <w:rPr>
                <w:rStyle w:val="Hyperlnk"/>
                <w:i/>
                <w:noProof/>
              </w:rPr>
              <w:t>#1.#2</w:t>
            </w:r>
            <w:r w:rsidR="00FF7D93">
              <w:rPr>
                <w:noProof/>
                <w:webHidden/>
              </w:rPr>
              <w:tab/>
            </w:r>
            <w:r w:rsidR="00FF7D93">
              <w:rPr>
                <w:noProof/>
                <w:webHidden/>
              </w:rPr>
              <w:fldChar w:fldCharType="begin"/>
            </w:r>
            <w:r w:rsidR="00FF7D93">
              <w:rPr>
                <w:noProof/>
                <w:webHidden/>
              </w:rPr>
              <w:instrText xml:space="preserve"> PAGEREF _Toc389656190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7E10688E" w14:textId="77777777" w:rsidR="00FF7D93" w:rsidRDefault="000A51F3" w:rsidP="00D705EF">
          <w:pPr>
            <w:pStyle w:val="Innehll2"/>
            <w:rPr>
              <w:rFonts w:asciiTheme="minorHAnsi" w:hAnsiTheme="minorHAnsi"/>
              <w:sz w:val="22"/>
              <w:lang w:val="en-US"/>
            </w:rPr>
          </w:pPr>
          <w:hyperlink w:anchor="_Toc389656191" w:history="1">
            <w:r w:rsidR="00FF7D93" w:rsidRPr="00262DC8">
              <w:rPr>
                <w:rStyle w:val="Hyperlnk"/>
              </w:rPr>
              <w:t>2.2</w:t>
            </w:r>
            <w:r w:rsidR="00FF7D93">
              <w:rPr>
                <w:rFonts w:asciiTheme="minorHAnsi" w:hAnsiTheme="minorHAnsi"/>
                <w:sz w:val="22"/>
                <w:lang w:val="en-US"/>
              </w:rPr>
              <w:tab/>
            </w:r>
            <w:r w:rsidR="00FF7D93" w:rsidRPr="00262DC8">
              <w:rPr>
                <w:rStyle w:val="Hyperlnk"/>
              </w:rPr>
              <w:t>Major background area#2</w:t>
            </w:r>
            <w:r w:rsidR="00FF7D93">
              <w:rPr>
                <w:webHidden/>
              </w:rPr>
              <w:tab/>
            </w:r>
            <w:r w:rsidR="00FF7D93">
              <w:rPr>
                <w:webHidden/>
              </w:rPr>
              <w:fldChar w:fldCharType="begin"/>
            </w:r>
            <w:r w:rsidR="00FF7D93">
              <w:rPr>
                <w:webHidden/>
              </w:rPr>
              <w:instrText xml:space="preserve"> PAGEREF _Toc389656191 \h </w:instrText>
            </w:r>
            <w:r w:rsidR="00FF7D93">
              <w:rPr>
                <w:webHidden/>
              </w:rPr>
            </w:r>
            <w:r w:rsidR="00FF7D93">
              <w:rPr>
                <w:webHidden/>
              </w:rPr>
              <w:fldChar w:fldCharType="separate"/>
            </w:r>
            <w:r w:rsidR="00A01F37">
              <w:rPr>
                <w:webHidden/>
              </w:rPr>
              <w:t>3</w:t>
            </w:r>
            <w:r w:rsidR="00FF7D93">
              <w:rPr>
                <w:webHidden/>
              </w:rPr>
              <w:fldChar w:fldCharType="end"/>
            </w:r>
          </w:hyperlink>
        </w:p>
        <w:p w14:paraId="5687FB2F" w14:textId="77777777" w:rsidR="00FF7D93" w:rsidRDefault="000A51F3" w:rsidP="00D705EF">
          <w:pPr>
            <w:pStyle w:val="Innehll2"/>
            <w:rPr>
              <w:rFonts w:asciiTheme="minorHAnsi" w:hAnsiTheme="minorHAnsi"/>
              <w:sz w:val="22"/>
              <w:lang w:val="en-US"/>
            </w:rPr>
          </w:pPr>
          <w:hyperlink w:anchor="_Toc389656192" w:history="1">
            <w:r w:rsidR="00FF7D93" w:rsidRPr="00262DC8">
              <w:rPr>
                <w:rStyle w:val="Hyperlnk"/>
              </w:rPr>
              <w:t>2.3</w:t>
            </w:r>
            <w:r w:rsidR="00FF7D93">
              <w:rPr>
                <w:rFonts w:asciiTheme="minorHAnsi" w:hAnsiTheme="minorHAnsi"/>
                <w:sz w:val="22"/>
                <w:lang w:val="en-US"/>
              </w:rPr>
              <w:tab/>
            </w:r>
            <w:r w:rsidR="00FF7D93" w:rsidRPr="00262DC8">
              <w:rPr>
                <w:rStyle w:val="Hyperlnk"/>
              </w:rPr>
              <w:t>Related work</w:t>
            </w:r>
            <w:r w:rsidR="00FF7D93">
              <w:rPr>
                <w:webHidden/>
              </w:rPr>
              <w:tab/>
            </w:r>
            <w:r w:rsidR="00FF7D93">
              <w:rPr>
                <w:webHidden/>
              </w:rPr>
              <w:fldChar w:fldCharType="begin"/>
            </w:r>
            <w:r w:rsidR="00FF7D93">
              <w:rPr>
                <w:webHidden/>
              </w:rPr>
              <w:instrText xml:space="preserve"> PAGEREF _Toc389656192 \h </w:instrText>
            </w:r>
            <w:r w:rsidR="00FF7D93">
              <w:rPr>
                <w:webHidden/>
              </w:rPr>
            </w:r>
            <w:r w:rsidR="00FF7D93">
              <w:rPr>
                <w:webHidden/>
              </w:rPr>
              <w:fldChar w:fldCharType="separate"/>
            </w:r>
            <w:r w:rsidR="00A01F37">
              <w:rPr>
                <w:webHidden/>
              </w:rPr>
              <w:t>3</w:t>
            </w:r>
            <w:r w:rsidR="00FF7D93">
              <w:rPr>
                <w:webHidden/>
              </w:rPr>
              <w:fldChar w:fldCharType="end"/>
            </w:r>
          </w:hyperlink>
        </w:p>
        <w:p w14:paraId="39BC0D9F" w14:textId="77777777" w:rsidR="00FF7D93" w:rsidRDefault="000A51F3" w:rsidP="00D705EF">
          <w:pPr>
            <w:pStyle w:val="Innehll3"/>
            <w:rPr>
              <w:rFonts w:asciiTheme="minorHAnsi" w:eastAsiaTheme="minorEastAsia" w:hAnsiTheme="minorHAnsi"/>
              <w:noProof/>
              <w:sz w:val="22"/>
            </w:rPr>
          </w:pPr>
          <w:hyperlink w:anchor="_Toc389656193" w:history="1">
            <w:r w:rsidR="00FF7D93" w:rsidRPr="00262DC8">
              <w:rPr>
                <w:rStyle w:val="Hyperlnk"/>
                <w:noProof/>
              </w:rPr>
              <w:t>2.3.1</w:t>
            </w:r>
            <w:r w:rsidR="00FF7D93">
              <w:rPr>
                <w:rFonts w:asciiTheme="minorHAnsi" w:eastAsiaTheme="minorEastAsia" w:hAnsiTheme="minorHAnsi"/>
                <w:noProof/>
                <w:sz w:val="22"/>
              </w:rPr>
              <w:tab/>
            </w:r>
            <w:r w:rsidR="00FF7D93" w:rsidRPr="00262DC8">
              <w:rPr>
                <w:rStyle w:val="Hyperlnk"/>
                <w:noProof/>
              </w:rPr>
              <w:t>Major related work #1</w:t>
            </w:r>
            <w:r w:rsidR="00FF7D93">
              <w:rPr>
                <w:noProof/>
                <w:webHidden/>
              </w:rPr>
              <w:tab/>
            </w:r>
            <w:r w:rsidR="00FF7D93">
              <w:rPr>
                <w:noProof/>
                <w:webHidden/>
              </w:rPr>
              <w:fldChar w:fldCharType="begin"/>
            </w:r>
            <w:r w:rsidR="00FF7D93">
              <w:rPr>
                <w:noProof/>
                <w:webHidden/>
              </w:rPr>
              <w:instrText xml:space="preserve"> PAGEREF _Toc389656193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7E63548A" w14:textId="77777777" w:rsidR="00FF7D93" w:rsidRDefault="000A51F3" w:rsidP="00D705EF">
          <w:pPr>
            <w:pStyle w:val="Innehll3"/>
            <w:rPr>
              <w:rFonts w:asciiTheme="minorHAnsi" w:eastAsiaTheme="minorEastAsia" w:hAnsiTheme="minorHAnsi"/>
              <w:noProof/>
              <w:sz w:val="22"/>
            </w:rPr>
          </w:pPr>
          <w:hyperlink w:anchor="_Toc389656194" w:history="1">
            <w:r w:rsidR="00FF7D93" w:rsidRPr="00262DC8">
              <w:rPr>
                <w:rStyle w:val="Hyperlnk"/>
                <w:noProof/>
              </w:rPr>
              <w:t>2.3.2</w:t>
            </w:r>
            <w:r w:rsidR="00FF7D93">
              <w:rPr>
                <w:rFonts w:asciiTheme="minorHAnsi" w:eastAsiaTheme="minorEastAsia" w:hAnsiTheme="minorHAnsi"/>
                <w:noProof/>
                <w:sz w:val="22"/>
              </w:rPr>
              <w:tab/>
            </w:r>
            <w:r w:rsidR="00FF7D93" w:rsidRPr="00262DC8">
              <w:rPr>
                <w:rStyle w:val="Hyperlnk"/>
                <w:noProof/>
              </w:rPr>
              <w:t>Major related work #2</w:t>
            </w:r>
            <w:r w:rsidR="00FF7D93">
              <w:rPr>
                <w:noProof/>
                <w:webHidden/>
              </w:rPr>
              <w:tab/>
            </w:r>
            <w:r w:rsidR="00FF7D93">
              <w:rPr>
                <w:noProof/>
                <w:webHidden/>
              </w:rPr>
              <w:fldChar w:fldCharType="begin"/>
            </w:r>
            <w:r w:rsidR="00FF7D93">
              <w:rPr>
                <w:noProof/>
                <w:webHidden/>
              </w:rPr>
              <w:instrText xml:space="preserve"> PAGEREF _Toc389656194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43AF32C9" w14:textId="77777777" w:rsidR="00FF7D93" w:rsidRDefault="000A51F3" w:rsidP="00D705EF">
          <w:pPr>
            <w:pStyle w:val="Innehll3"/>
            <w:rPr>
              <w:rFonts w:asciiTheme="minorHAnsi" w:eastAsiaTheme="minorEastAsia" w:hAnsiTheme="minorHAnsi"/>
              <w:noProof/>
              <w:sz w:val="22"/>
            </w:rPr>
          </w:pPr>
          <w:hyperlink w:anchor="_Toc389656195" w:history="1">
            <w:r w:rsidR="00FF7D93" w:rsidRPr="00262DC8">
              <w:rPr>
                <w:rStyle w:val="Hyperlnk"/>
                <w:noProof/>
              </w:rPr>
              <w:t>2.3.3</w:t>
            </w:r>
            <w:r w:rsidR="00FF7D93">
              <w:rPr>
                <w:rFonts w:asciiTheme="minorHAnsi" w:eastAsiaTheme="minorEastAsia" w:hAnsiTheme="minorHAnsi"/>
                <w:noProof/>
                <w:sz w:val="22"/>
              </w:rPr>
              <w:tab/>
            </w:r>
            <w:r w:rsidR="00FF7D93" w:rsidRPr="00262DC8">
              <w:rPr>
                <w:rStyle w:val="Hyperlnk"/>
                <w:noProof/>
              </w:rPr>
              <w:t>Major related work #n</w:t>
            </w:r>
            <w:r w:rsidR="00FF7D93">
              <w:rPr>
                <w:noProof/>
                <w:webHidden/>
              </w:rPr>
              <w:tab/>
            </w:r>
            <w:r w:rsidR="00FF7D93">
              <w:rPr>
                <w:noProof/>
                <w:webHidden/>
              </w:rPr>
              <w:fldChar w:fldCharType="begin"/>
            </w:r>
            <w:r w:rsidR="00FF7D93">
              <w:rPr>
                <w:noProof/>
                <w:webHidden/>
              </w:rPr>
              <w:instrText xml:space="preserve"> PAGEREF _Toc389656195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333C1E37" w14:textId="77777777" w:rsidR="00FF7D93" w:rsidRDefault="000A51F3" w:rsidP="00D705EF">
          <w:pPr>
            <w:pStyle w:val="Innehll3"/>
            <w:rPr>
              <w:rFonts w:asciiTheme="minorHAnsi" w:eastAsiaTheme="minorEastAsia" w:hAnsiTheme="minorHAnsi"/>
              <w:noProof/>
              <w:sz w:val="22"/>
            </w:rPr>
          </w:pPr>
          <w:hyperlink w:anchor="_Toc389656196" w:history="1">
            <w:r w:rsidR="00FF7D93" w:rsidRPr="00262DC8">
              <w:rPr>
                <w:rStyle w:val="Hyperlnk"/>
                <w:noProof/>
              </w:rPr>
              <w:t>2.3.4</w:t>
            </w:r>
            <w:r w:rsidR="00FF7D93">
              <w:rPr>
                <w:rFonts w:asciiTheme="minorHAnsi" w:eastAsiaTheme="minorEastAsia" w:hAnsiTheme="minorHAnsi"/>
                <w:noProof/>
                <w:sz w:val="22"/>
              </w:rPr>
              <w:tab/>
            </w:r>
            <w:r w:rsidR="00FF7D93" w:rsidRPr="00262DC8">
              <w:rPr>
                <w:rStyle w:val="Hyperlnk"/>
                <w:noProof/>
              </w:rPr>
              <w:t>Minor related work #1</w:t>
            </w:r>
            <w:r w:rsidR="00FF7D93">
              <w:rPr>
                <w:noProof/>
                <w:webHidden/>
              </w:rPr>
              <w:tab/>
            </w:r>
            <w:r w:rsidR="00FF7D93">
              <w:rPr>
                <w:noProof/>
                <w:webHidden/>
              </w:rPr>
              <w:fldChar w:fldCharType="begin"/>
            </w:r>
            <w:r w:rsidR="00FF7D93">
              <w:rPr>
                <w:noProof/>
                <w:webHidden/>
              </w:rPr>
              <w:instrText xml:space="preserve"> PAGEREF _Toc389656196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245FEB9D" w14:textId="77777777" w:rsidR="00FF7D93" w:rsidRDefault="000A51F3" w:rsidP="00D705EF">
          <w:pPr>
            <w:pStyle w:val="Innehll3"/>
            <w:rPr>
              <w:rFonts w:asciiTheme="minorHAnsi" w:eastAsiaTheme="minorEastAsia" w:hAnsiTheme="minorHAnsi"/>
              <w:noProof/>
              <w:sz w:val="22"/>
            </w:rPr>
          </w:pPr>
          <w:hyperlink w:anchor="_Toc389656197" w:history="1">
            <w:r w:rsidR="00FF7D93" w:rsidRPr="00262DC8">
              <w:rPr>
                <w:rStyle w:val="Hyperlnk"/>
                <w:noProof/>
              </w:rPr>
              <w:t>2.3.5</w:t>
            </w:r>
            <w:r w:rsidR="00FF7D93">
              <w:rPr>
                <w:rFonts w:asciiTheme="minorHAnsi" w:eastAsiaTheme="minorEastAsia" w:hAnsiTheme="minorHAnsi"/>
                <w:noProof/>
                <w:sz w:val="22"/>
              </w:rPr>
              <w:tab/>
            </w:r>
            <w:r w:rsidR="00FF7D93" w:rsidRPr="00262DC8">
              <w:rPr>
                <w:rStyle w:val="Hyperlnk"/>
                <w:noProof/>
              </w:rPr>
              <w:t>Minor related work #n</w:t>
            </w:r>
            <w:r w:rsidR="00FF7D93">
              <w:rPr>
                <w:noProof/>
                <w:webHidden/>
              </w:rPr>
              <w:tab/>
            </w:r>
            <w:r w:rsidR="00FF7D93">
              <w:rPr>
                <w:noProof/>
                <w:webHidden/>
              </w:rPr>
              <w:fldChar w:fldCharType="begin"/>
            </w:r>
            <w:r w:rsidR="00FF7D93">
              <w:rPr>
                <w:noProof/>
                <w:webHidden/>
              </w:rPr>
              <w:instrText xml:space="preserve"> PAGEREF _Toc389656197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0EDEB264" w14:textId="77777777" w:rsidR="00FF7D93" w:rsidRDefault="000A51F3" w:rsidP="00D705EF">
          <w:pPr>
            <w:pStyle w:val="Innehll2"/>
            <w:rPr>
              <w:rFonts w:asciiTheme="minorHAnsi" w:hAnsiTheme="minorHAnsi"/>
              <w:sz w:val="22"/>
              <w:lang w:val="en-US"/>
            </w:rPr>
          </w:pPr>
          <w:hyperlink w:anchor="_Toc389656198" w:history="1">
            <w:r w:rsidR="00FF7D93" w:rsidRPr="00262DC8">
              <w:rPr>
                <w:rStyle w:val="Hyperlnk"/>
              </w:rPr>
              <w:t>2.4</w:t>
            </w:r>
            <w:r w:rsidR="00FF7D93">
              <w:rPr>
                <w:rFonts w:asciiTheme="minorHAnsi" w:hAnsiTheme="minorHAnsi"/>
                <w:sz w:val="22"/>
                <w:lang w:val="en-US"/>
              </w:rPr>
              <w:tab/>
            </w:r>
            <w:r w:rsidR="00FF7D93" w:rsidRPr="00262DC8">
              <w:rPr>
                <w:rStyle w:val="Hyperlnk"/>
              </w:rPr>
              <w:t>Summary</w:t>
            </w:r>
            <w:r w:rsidR="00FF7D93">
              <w:rPr>
                <w:webHidden/>
              </w:rPr>
              <w:tab/>
            </w:r>
            <w:r w:rsidR="00FF7D93">
              <w:rPr>
                <w:webHidden/>
              </w:rPr>
              <w:fldChar w:fldCharType="begin"/>
            </w:r>
            <w:r w:rsidR="00FF7D93">
              <w:rPr>
                <w:webHidden/>
              </w:rPr>
              <w:instrText xml:space="preserve"> PAGEREF _Toc389656198 \h </w:instrText>
            </w:r>
            <w:r w:rsidR="00FF7D93">
              <w:rPr>
                <w:webHidden/>
              </w:rPr>
            </w:r>
            <w:r w:rsidR="00FF7D93">
              <w:rPr>
                <w:webHidden/>
              </w:rPr>
              <w:fldChar w:fldCharType="separate"/>
            </w:r>
            <w:r w:rsidR="00A01F37">
              <w:rPr>
                <w:webHidden/>
              </w:rPr>
              <w:t>3</w:t>
            </w:r>
            <w:r w:rsidR="00FF7D93">
              <w:rPr>
                <w:webHidden/>
              </w:rPr>
              <w:fldChar w:fldCharType="end"/>
            </w:r>
          </w:hyperlink>
        </w:p>
        <w:p w14:paraId="106E5D54" w14:textId="77777777" w:rsidR="00FF7D93" w:rsidRDefault="000A51F3" w:rsidP="00D705EF">
          <w:pPr>
            <w:pStyle w:val="Innehll1"/>
            <w:rPr>
              <w:rFonts w:asciiTheme="minorHAnsi" w:hAnsiTheme="minorHAnsi"/>
              <w:sz w:val="22"/>
            </w:rPr>
          </w:pPr>
          <w:hyperlink w:anchor="_Toc389656199" w:history="1">
            <w:r w:rsidR="00FF7D93" w:rsidRPr="00262DC8">
              <w:rPr>
                <w:rStyle w:val="Hyperlnk"/>
              </w:rPr>
              <w:t>3</w:t>
            </w:r>
            <w:r w:rsidR="00FF7D93">
              <w:rPr>
                <w:rFonts w:asciiTheme="minorHAnsi" w:hAnsiTheme="minorHAnsi"/>
                <w:sz w:val="22"/>
              </w:rPr>
              <w:tab/>
            </w:r>
            <w:r w:rsidR="00FF7D93" w:rsidRPr="00262DC8">
              <w:rPr>
                <w:rStyle w:val="Hyperlnk"/>
              </w:rPr>
              <w:t>Methodology</w:t>
            </w:r>
            <w:r w:rsidR="00FF7D93">
              <w:rPr>
                <w:webHidden/>
              </w:rPr>
              <w:tab/>
            </w:r>
            <w:r w:rsidR="00FF7D93">
              <w:rPr>
                <w:webHidden/>
              </w:rPr>
              <w:fldChar w:fldCharType="begin"/>
            </w:r>
            <w:r w:rsidR="00FF7D93">
              <w:rPr>
                <w:webHidden/>
              </w:rPr>
              <w:instrText xml:space="preserve"> PAGEREF _Toc389656199 \h </w:instrText>
            </w:r>
            <w:r w:rsidR="00FF7D93">
              <w:rPr>
                <w:webHidden/>
              </w:rPr>
            </w:r>
            <w:r w:rsidR="00FF7D93">
              <w:rPr>
                <w:webHidden/>
              </w:rPr>
              <w:fldChar w:fldCharType="separate"/>
            </w:r>
            <w:r w:rsidR="00A01F37">
              <w:rPr>
                <w:webHidden/>
              </w:rPr>
              <w:t>3</w:t>
            </w:r>
            <w:r w:rsidR="00FF7D93">
              <w:rPr>
                <w:webHidden/>
              </w:rPr>
              <w:fldChar w:fldCharType="end"/>
            </w:r>
          </w:hyperlink>
        </w:p>
        <w:p w14:paraId="74FF1F6D" w14:textId="77777777" w:rsidR="00FF7D93" w:rsidRDefault="000A51F3" w:rsidP="00D705EF">
          <w:pPr>
            <w:pStyle w:val="Innehll2"/>
            <w:rPr>
              <w:rFonts w:asciiTheme="minorHAnsi" w:hAnsiTheme="minorHAnsi"/>
              <w:sz w:val="22"/>
              <w:lang w:val="en-US"/>
            </w:rPr>
          </w:pPr>
          <w:hyperlink w:anchor="_Toc389656200" w:history="1">
            <w:r w:rsidR="00FF7D93" w:rsidRPr="00262DC8">
              <w:rPr>
                <w:rStyle w:val="Hyperlnk"/>
              </w:rPr>
              <w:t>3.1</w:t>
            </w:r>
            <w:r w:rsidR="00FF7D93">
              <w:rPr>
                <w:rFonts w:asciiTheme="minorHAnsi" w:hAnsiTheme="minorHAnsi"/>
                <w:sz w:val="22"/>
                <w:lang w:val="en-US"/>
              </w:rPr>
              <w:tab/>
            </w:r>
            <w:r w:rsidR="00FF7D93" w:rsidRPr="00262DC8">
              <w:rPr>
                <w:rStyle w:val="Hyperlnk"/>
              </w:rPr>
              <w:t>Research Process</w:t>
            </w:r>
            <w:r w:rsidR="00FF7D93">
              <w:rPr>
                <w:webHidden/>
              </w:rPr>
              <w:tab/>
            </w:r>
            <w:r w:rsidR="00FF7D93">
              <w:rPr>
                <w:webHidden/>
              </w:rPr>
              <w:fldChar w:fldCharType="begin"/>
            </w:r>
            <w:r w:rsidR="00FF7D93">
              <w:rPr>
                <w:webHidden/>
              </w:rPr>
              <w:instrText xml:space="preserve"> PAGEREF _Toc389656200 \h </w:instrText>
            </w:r>
            <w:r w:rsidR="00FF7D93">
              <w:rPr>
                <w:webHidden/>
              </w:rPr>
            </w:r>
            <w:r w:rsidR="00FF7D93">
              <w:rPr>
                <w:webHidden/>
              </w:rPr>
              <w:fldChar w:fldCharType="separate"/>
            </w:r>
            <w:r w:rsidR="00A01F37">
              <w:rPr>
                <w:webHidden/>
              </w:rPr>
              <w:t>3</w:t>
            </w:r>
            <w:r w:rsidR="00FF7D93">
              <w:rPr>
                <w:webHidden/>
              </w:rPr>
              <w:fldChar w:fldCharType="end"/>
            </w:r>
          </w:hyperlink>
        </w:p>
        <w:p w14:paraId="7A659679" w14:textId="77777777" w:rsidR="00FF7D93" w:rsidRDefault="000A51F3" w:rsidP="00D705EF">
          <w:pPr>
            <w:pStyle w:val="Innehll2"/>
            <w:rPr>
              <w:rFonts w:asciiTheme="minorHAnsi" w:hAnsiTheme="minorHAnsi"/>
              <w:sz w:val="22"/>
              <w:lang w:val="en-US"/>
            </w:rPr>
          </w:pPr>
          <w:hyperlink w:anchor="_Toc389656201" w:history="1">
            <w:r w:rsidR="00FF7D93" w:rsidRPr="00262DC8">
              <w:rPr>
                <w:rStyle w:val="Hyperlnk"/>
              </w:rPr>
              <w:t>3.2</w:t>
            </w:r>
            <w:r w:rsidR="00FF7D93">
              <w:rPr>
                <w:rFonts w:asciiTheme="minorHAnsi" w:hAnsiTheme="minorHAnsi"/>
                <w:sz w:val="22"/>
                <w:lang w:val="en-US"/>
              </w:rPr>
              <w:tab/>
            </w:r>
            <w:r w:rsidR="00FF7D93" w:rsidRPr="00262DC8">
              <w:rPr>
                <w:rStyle w:val="Hyperlnk"/>
              </w:rPr>
              <w:t>Research Paradigm</w:t>
            </w:r>
            <w:r w:rsidR="00FF7D93">
              <w:rPr>
                <w:webHidden/>
              </w:rPr>
              <w:tab/>
            </w:r>
            <w:r w:rsidR="00FF7D93">
              <w:rPr>
                <w:webHidden/>
              </w:rPr>
              <w:fldChar w:fldCharType="begin"/>
            </w:r>
            <w:r w:rsidR="00FF7D93">
              <w:rPr>
                <w:webHidden/>
              </w:rPr>
              <w:instrText xml:space="preserve"> PAGEREF _Toc389656201 \h </w:instrText>
            </w:r>
            <w:r w:rsidR="00FF7D93">
              <w:rPr>
                <w:webHidden/>
              </w:rPr>
            </w:r>
            <w:r w:rsidR="00FF7D93">
              <w:rPr>
                <w:webHidden/>
              </w:rPr>
              <w:fldChar w:fldCharType="separate"/>
            </w:r>
            <w:r w:rsidR="00A01F37">
              <w:rPr>
                <w:webHidden/>
              </w:rPr>
              <w:t>3</w:t>
            </w:r>
            <w:r w:rsidR="00FF7D93">
              <w:rPr>
                <w:webHidden/>
              </w:rPr>
              <w:fldChar w:fldCharType="end"/>
            </w:r>
          </w:hyperlink>
        </w:p>
        <w:p w14:paraId="264AA628" w14:textId="77777777" w:rsidR="00FF7D93" w:rsidRDefault="000A51F3" w:rsidP="00D705EF">
          <w:pPr>
            <w:pStyle w:val="Innehll2"/>
            <w:rPr>
              <w:rFonts w:asciiTheme="minorHAnsi" w:hAnsiTheme="minorHAnsi"/>
              <w:sz w:val="22"/>
              <w:lang w:val="en-US"/>
            </w:rPr>
          </w:pPr>
          <w:hyperlink w:anchor="_Toc389656202" w:history="1">
            <w:r w:rsidR="00FF7D93" w:rsidRPr="00262DC8">
              <w:rPr>
                <w:rStyle w:val="Hyperlnk"/>
              </w:rPr>
              <w:t>3.3</w:t>
            </w:r>
            <w:r w:rsidR="00FF7D93">
              <w:rPr>
                <w:rFonts w:asciiTheme="minorHAnsi" w:hAnsiTheme="minorHAnsi"/>
                <w:sz w:val="22"/>
                <w:lang w:val="en-US"/>
              </w:rPr>
              <w:tab/>
            </w:r>
            <w:r w:rsidR="00FF7D93" w:rsidRPr="00262DC8">
              <w:rPr>
                <w:rStyle w:val="Hyperlnk"/>
              </w:rPr>
              <w:t>Data Collection</w:t>
            </w:r>
            <w:r w:rsidR="00FF7D93">
              <w:rPr>
                <w:webHidden/>
              </w:rPr>
              <w:tab/>
            </w:r>
            <w:r w:rsidR="00FF7D93">
              <w:rPr>
                <w:webHidden/>
              </w:rPr>
              <w:fldChar w:fldCharType="begin"/>
            </w:r>
            <w:r w:rsidR="00FF7D93">
              <w:rPr>
                <w:webHidden/>
              </w:rPr>
              <w:instrText xml:space="preserve"> PAGEREF _Toc389656202 \h </w:instrText>
            </w:r>
            <w:r w:rsidR="00FF7D93">
              <w:rPr>
                <w:webHidden/>
              </w:rPr>
            </w:r>
            <w:r w:rsidR="00FF7D93">
              <w:rPr>
                <w:webHidden/>
              </w:rPr>
              <w:fldChar w:fldCharType="separate"/>
            </w:r>
            <w:r w:rsidR="00A01F37">
              <w:rPr>
                <w:webHidden/>
              </w:rPr>
              <w:t>3</w:t>
            </w:r>
            <w:r w:rsidR="00FF7D93">
              <w:rPr>
                <w:webHidden/>
              </w:rPr>
              <w:fldChar w:fldCharType="end"/>
            </w:r>
          </w:hyperlink>
        </w:p>
        <w:p w14:paraId="18D50C4C" w14:textId="77777777" w:rsidR="00FF7D93" w:rsidRDefault="000A51F3" w:rsidP="00D705EF">
          <w:pPr>
            <w:pStyle w:val="Innehll3"/>
            <w:rPr>
              <w:rFonts w:asciiTheme="minorHAnsi" w:eastAsiaTheme="minorEastAsia" w:hAnsiTheme="minorHAnsi"/>
              <w:noProof/>
              <w:sz w:val="22"/>
            </w:rPr>
          </w:pPr>
          <w:hyperlink w:anchor="_Toc389656203" w:history="1">
            <w:r w:rsidR="00FF7D93" w:rsidRPr="00262DC8">
              <w:rPr>
                <w:rStyle w:val="Hyperlnk"/>
                <w:noProof/>
              </w:rPr>
              <w:t>3.3.1</w:t>
            </w:r>
            <w:r w:rsidR="00FF7D93">
              <w:rPr>
                <w:rFonts w:asciiTheme="minorHAnsi" w:eastAsiaTheme="minorEastAsia" w:hAnsiTheme="minorHAnsi"/>
                <w:noProof/>
                <w:sz w:val="22"/>
              </w:rPr>
              <w:tab/>
            </w:r>
            <w:r w:rsidR="00FF7D93" w:rsidRPr="00262DC8">
              <w:rPr>
                <w:rStyle w:val="Hyperlnk"/>
                <w:noProof/>
              </w:rPr>
              <w:t>Sampling</w:t>
            </w:r>
            <w:r w:rsidR="00FF7D93">
              <w:rPr>
                <w:noProof/>
                <w:webHidden/>
              </w:rPr>
              <w:tab/>
            </w:r>
            <w:r w:rsidR="00FF7D93">
              <w:rPr>
                <w:noProof/>
                <w:webHidden/>
              </w:rPr>
              <w:fldChar w:fldCharType="begin"/>
            </w:r>
            <w:r w:rsidR="00FF7D93">
              <w:rPr>
                <w:noProof/>
                <w:webHidden/>
              </w:rPr>
              <w:instrText xml:space="preserve"> PAGEREF _Toc389656203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40458930" w14:textId="77777777" w:rsidR="00FF7D93" w:rsidRDefault="000A51F3" w:rsidP="00D705EF">
          <w:pPr>
            <w:pStyle w:val="Innehll3"/>
            <w:rPr>
              <w:rFonts w:asciiTheme="minorHAnsi" w:eastAsiaTheme="minorEastAsia" w:hAnsiTheme="minorHAnsi"/>
              <w:noProof/>
              <w:sz w:val="22"/>
            </w:rPr>
          </w:pPr>
          <w:hyperlink w:anchor="_Toc389656204" w:history="1">
            <w:r w:rsidR="00FF7D93" w:rsidRPr="00262DC8">
              <w:rPr>
                <w:rStyle w:val="Hyperlnk"/>
                <w:noProof/>
              </w:rPr>
              <w:t>3.3.2</w:t>
            </w:r>
            <w:r w:rsidR="00FF7D93">
              <w:rPr>
                <w:rFonts w:asciiTheme="minorHAnsi" w:eastAsiaTheme="minorEastAsia" w:hAnsiTheme="minorHAnsi"/>
                <w:noProof/>
                <w:sz w:val="22"/>
              </w:rPr>
              <w:tab/>
            </w:r>
            <w:r w:rsidR="00FF7D93" w:rsidRPr="00262DC8">
              <w:rPr>
                <w:rStyle w:val="Hyperlnk"/>
                <w:noProof/>
              </w:rPr>
              <w:t>Sample Size</w:t>
            </w:r>
            <w:r w:rsidR="00FF7D93">
              <w:rPr>
                <w:noProof/>
                <w:webHidden/>
              </w:rPr>
              <w:tab/>
            </w:r>
            <w:r w:rsidR="00FF7D93">
              <w:rPr>
                <w:noProof/>
                <w:webHidden/>
              </w:rPr>
              <w:fldChar w:fldCharType="begin"/>
            </w:r>
            <w:r w:rsidR="00FF7D93">
              <w:rPr>
                <w:noProof/>
                <w:webHidden/>
              </w:rPr>
              <w:instrText xml:space="preserve"> PAGEREF _Toc389656204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46ACDE83" w14:textId="77777777" w:rsidR="00FF7D93" w:rsidRDefault="000A51F3" w:rsidP="00D705EF">
          <w:pPr>
            <w:pStyle w:val="Innehll3"/>
            <w:rPr>
              <w:rFonts w:asciiTheme="minorHAnsi" w:eastAsiaTheme="minorEastAsia" w:hAnsiTheme="minorHAnsi"/>
              <w:noProof/>
              <w:sz w:val="22"/>
            </w:rPr>
          </w:pPr>
          <w:hyperlink w:anchor="_Toc389656205" w:history="1">
            <w:r w:rsidR="00FF7D93" w:rsidRPr="00262DC8">
              <w:rPr>
                <w:rStyle w:val="Hyperlnk"/>
                <w:noProof/>
              </w:rPr>
              <w:t>3.3.3</w:t>
            </w:r>
            <w:r w:rsidR="00FF7D93">
              <w:rPr>
                <w:rFonts w:asciiTheme="minorHAnsi" w:eastAsiaTheme="minorEastAsia" w:hAnsiTheme="minorHAnsi"/>
                <w:noProof/>
                <w:sz w:val="22"/>
              </w:rPr>
              <w:tab/>
            </w:r>
            <w:r w:rsidR="00FF7D93" w:rsidRPr="00262DC8">
              <w:rPr>
                <w:rStyle w:val="Hyperlnk"/>
                <w:noProof/>
              </w:rPr>
              <w:t>Target Population</w:t>
            </w:r>
            <w:r w:rsidR="00FF7D93">
              <w:rPr>
                <w:noProof/>
                <w:webHidden/>
              </w:rPr>
              <w:tab/>
            </w:r>
            <w:r w:rsidR="00FF7D93">
              <w:rPr>
                <w:noProof/>
                <w:webHidden/>
              </w:rPr>
              <w:fldChar w:fldCharType="begin"/>
            </w:r>
            <w:r w:rsidR="00FF7D93">
              <w:rPr>
                <w:noProof/>
                <w:webHidden/>
              </w:rPr>
              <w:instrText xml:space="preserve"> PAGEREF _Toc389656205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70E12CE4" w14:textId="77777777" w:rsidR="00FF7D93" w:rsidRDefault="000A51F3" w:rsidP="00D705EF">
          <w:pPr>
            <w:pStyle w:val="Innehll2"/>
            <w:rPr>
              <w:rFonts w:asciiTheme="minorHAnsi" w:hAnsiTheme="minorHAnsi"/>
              <w:sz w:val="22"/>
              <w:lang w:val="en-US"/>
            </w:rPr>
          </w:pPr>
          <w:hyperlink w:anchor="_Toc389656206" w:history="1">
            <w:r w:rsidR="00FF7D93" w:rsidRPr="00262DC8">
              <w:rPr>
                <w:rStyle w:val="Hyperlnk"/>
              </w:rPr>
              <w:t>3.4</w:t>
            </w:r>
            <w:r w:rsidR="00FF7D93">
              <w:rPr>
                <w:rFonts w:asciiTheme="minorHAnsi" w:hAnsiTheme="minorHAnsi"/>
                <w:sz w:val="22"/>
                <w:lang w:val="en-US"/>
              </w:rPr>
              <w:tab/>
            </w:r>
            <w:r w:rsidR="00FF7D93" w:rsidRPr="00262DC8">
              <w:rPr>
                <w:rStyle w:val="Hyperlnk"/>
              </w:rPr>
              <w:t>Experimental design/Planned Measurements</w:t>
            </w:r>
            <w:r w:rsidR="00FF7D93">
              <w:rPr>
                <w:webHidden/>
              </w:rPr>
              <w:tab/>
            </w:r>
            <w:r w:rsidR="00FF7D93">
              <w:rPr>
                <w:webHidden/>
              </w:rPr>
              <w:fldChar w:fldCharType="begin"/>
            </w:r>
            <w:r w:rsidR="00FF7D93">
              <w:rPr>
                <w:webHidden/>
              </w:rPr>
              <w:instrText xml:space="preserve"> PAGEREF _Toc389656206 \h </w:instrText>
            </w:r>
            <w:r w:rsidR="00FF7D93">
              <w:rPr>
                <w:webHidden/>
              </w:rPr>
            </w:r>
            <w:r w:rsidR="00FF7D93">
              <w:rPr>
                <w:webHidden/>
              </w:rPr>
              <w:fldChar w:fldCharType="separate"/>
            </w:r>
            <w:r w:rsidR="00A01F37">
              <w:rPr>
                <w:webHidden/>
              </w:rPr>
              <w:t>3</w:t>
            </w:r>
            <w:r w:rsidR="00FF7D93">
              <w:rPr>
                <w:webHidden/>
              </w:rPr>
              <w:fldChar w:fldCharType="end"/>
            </w:r>
          </w:hyperlink>
        </w:p>
        <w:p w14:paraId="098416D9" w14:textId="77777777" w:rsidR="00FF7D93" w:rsidRDefault="000A51F3" w:rsidP="00D705EF">
          <w:pPr>
            <w:pStyle w:val="Innehll3"/>
            <w:rPr>
              <w:rFonts w:asciiTheme="minorHAnsi" w:eastAsiaTheme="minorEastAsia" w:hAnsiTheme="minorHAnsi"/>
              <w:noProof/>
              <w:sz w:val="22"/>
            </w:rPr>
          </w:pPr>
          <w:hyperlink w:anchor="_Toc389656207" w:history="1">
            <w:r w:rsidR="00FF7D93" w:rsidRPr="00262DC8">
              <w:rPr>
                <w:rStyle w:val="Hyperlnk"/>
                <w:noProof/>
              </w:rPr>
              <w:t>3.4.1</w:t>
            </w:r>
            <w:r w:rsidR="00FF7D93">
              <w:rPr>
                <w:rFonts w:asciiTheme="minorHAnsi" w:eastAsiaTheme="minorEastAsia" w:hAnsiTheme="minorHAnsi"/>
                <w:noProof/>
                <w:sz w:val="22"/>
              </w:rPr>
              <w:tab/>
            </w:r>
            <w:r w:rsidR="00FF7D93" w:rsidRPr="00262DC8">
              <w:rPr>
                <w:rStyle w:val="Hyperlnk"/>
                <w:noProof/>
              </w:rPr>
              <w:t>Test environment/test bed/model</w:t>
            </w:r>
            <w:r w:rsidR="00FF7D93">
              <w:rPr>
                <w:noProof/>
                <w:webHidden/>
              </w:rPr>
              <w:tab/>
            </w:r>
            <w:r w:rsidR="00FF7D93">
              <w:rPr>
                <w:noProof/>
                <w:webHidden/>
              </w:rPr>
              <w:fldChar w:fldCharType="begin"/>
            </w:r>
            <w:r w:rsidR="00FF7D93">
              <w:rPr>
                <w:noProof/>
                <w:webHidden/>
              </w:rPr>
              <w:instrText xml:space="preserve"> PAGEREF _Toc389656207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2B6D4B97" w14:textId="77777777" w:rsidR="00FF7D93" w:rsidRDefault="000A51F3" w:rsidP="00D705EF">
          <w:pPr>
            <w:pStyle w:val="Innehll3"/>
            <w:rPr>
              <w:rFonts w:asciiTheme="minorHAnsi" w:eastAsiaTheme="minorEastAsia" w:hAnsiTheme="minorHAnsi"/>
              <w:noProof/>
              <w:sz w:val="22"/>
            </w:rPr>
          </w:pPr>
          <w:hyperlink w:anchor="_Toc389656208" w:history="1">
            <w:r w:rsidR="00FF7D93" w:rsidRPr="00262DC8">
              <w:rPr>
                <w:rStyle w:val="Hyperlnk"/>
                <w:noProof/>
              </w:rPr>
              <w:t>3.4.2</w:t>
            </w:r>
            <w:r w:rsidR="00FF7D93">
              <w:rPr>
                <w:rFonts w:asciiTheme="minorHAnsi" w:eastAsiaTheme="minorEastAsia" w:hAnsiTheme="minorHAnsi"/>
                <w:noProof/>
                <w:sz w:val="22"/>
              </w:rPr>
              <w:tab/>
            </w:r>
            <w:r w:rsidR="00FF7D93" w:rsidRPr="00262DC8">
              <w:rPr>
                <w:rStyle w:val="Hyperlnk"/>
                <w:noProof/>
              </w:rPr>
              <w:t>Hardware/Software to be used</w:t>
            </w:r>
            <w:r w:rsidR="00FF7D93">
              <w:rPr>
                <w:noProof/>
                <w:webHidden/>
              </w:rPr>
              <w:tab/>
            </w:r>
            <w:r w:rsidR="00FF7D93">
              <w:rPr>
                <w:noProof/>
                <w:webHidden/>
              </w:rPr>
              <w:fldChar w:fldCharType="begin"/>
            </w:r>
            <w:r w:rsidR="00FF7D93">
              <w:rPr>
                <w:noProof/>
                <w:webHidden/>
              </w:rPr>
              <w:instrText xml:space="preserve"> PAGEREF _Toc389656208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1AF9A1A5" w14:textId="77777777" w:rsidR="00FF7D93" w:rsidRDefault="000A51F3" w:rsidP="00D705EF">
          <w:pPr>
            <w:pStyle w:val="Innehll2"/>
            <w:rPr>
              <w:rFonts w:asciiTheme="minorHAnsi" w:hAnsiTheme="minorHAnsi"/>
              <w:sz w:val="22"/>
              <w:lang w:val="en-US"/>
            </w:rPr>
          </w:pPr>
          <w:hyperlink w:anchor="_Toc389656209" w:history="1">
            <w:r w:rsidR="00FF7D93" w:rsidRPr="00262DC8">
              <w:rPr>
                <w:rStyle w:val="Hyperlnk"/>
              </w:rPr>
              <w:t>3.5</w:t>
            </w:r>
            <w:r w:rsidR="00FF7D93">
              <w:rPr>
                <w:rFonts w:asciiTheme="minorHAnsi" w:hAnsiTheme="minorHAnsi"/>
                <w:sz w:val="22"/>
                <w:lang w:val="en-US"/>
              </w:rPr>
              <w:tab/>
            </w:r>
            <w:r w:rsidR="00FF7D93" w:rsidRPr="00262DC8">
              <w:rPr>
                <w:rStyle w:val="Hyperlnk"/>
              </w:rPr>
              <w:t>Assessing reliability and validity of the data collected</w:t>
            </w:r>
            <w:r w:rsidR="00FF7D93">
              <w:rPr>
                <w:webHidden/>
              </w:rPr>
              <w:tab/>
            </w:r>
            <w:r w:rsidR="00FF7D93">
              <w:rPr>
                <w:webHidden/>
              </w:rPr>
              <w:fldChar w:fldCharType="begin"/>
            </w:r>
            <w:r w:rsidR="00FF7D93">
              <w:rPr>
                <w:webHidden/>
              </w:rPr>
              <w:instrText xml:space="preserve"> PAGEREF _Toc389656209 \h </w:instrText>
            </w:r>
            <w:r w:rsidR="00FF7D93">
              <w:rPr>
                <w:webHidden/>
              </w:rPr>
            </w:r>
            <w:r w:rsidR="00FF7D93">
              <w:rPr>
                <w:webHidden/>
              </w:rPr>
              <w:fldChar w:fldCharType="separate"/>
            </w:r>
            <w:r w:rsidR="00A01F37">
              <w:rPr>
                <w:webHidden/>
              </w:rPr>
              <w:t>3</w:t>
            </w:r>
            <w:r w:rsidR="00FF7D93">
              <w:rPr>
                <w:webHidden/>
              </w:rPr>
              <w:fldChar w:fldCharType="end"/>
            </w:r>
          </w:hyperlink>
        </w:p>
        <w:p w14:paraId="75BAFCD9" w14:textId="77777777" w:rsidR="00FF7D93" w:rsidRDefault="000A51F3" w:rsidP="00D705EF">
          <w:pPr>
            <w:pStyle w:val="Innehll3"/>
            <w:rPr>
              <w:rFonts w:asciiTheme="minorHAnsi" w:eastAsiaTheme="minorEastAsia" w:hAnsiTheme="minorHAnsi"/>
              <w:noProof/>
              <w:sz w:val="22"/>
            </w:rPr>
          </w:pPr>
          <w:hyperlink w:anchor="_Toc389656210" w:history="1">
            <w:r w:rsidR="00FF7D93" w:rsidRPr="00262DC8">
              <w:rPr>
                <w:rStyle w:val="Hyperlnk"/>
                <w:noProof/>
              </w:rPr>
              <w:t>3.5.1</w:t>
            </w:r>
            <w:r w:rsidR="00FF7D93">
              <w:rPr>
                <w:rFonts w:asciiTheme="minorHAnsi" w:eastAsiaTheme="minorEastAsia" w:hAnsiTheme="minorHAnsi"/>
                <w:noProof/>
                <w:sz w:val="22"/>
              </w:rPr>
              <w:tab/>
            </w:r>
            <w:r w:rsidR="00FF7D93" w:rsidRPr="00262DC8">
              <w:rPr>
                <w:rStyle w:val="Hyperlnk"/>
                <w:noProof/>
              </w:rPr>
              <w:t>Reliability</w:t>
            </w:r>
            <w:r w:rsidR="00FF7D93">
              <w:rPr>
                <w:noProof/>
                <w:webHidden/>
              </w:rPr>
              <w:tab/>
            </w:r>
            <w:r w:rsidR="00FF7D93">
              <w:rPr>
                <w:noProof/>
                <w:webHidden/>
              </w:rPr>
              <w:fldChar w:fldCharType="begin"/>
            </w:r>
            <w:r w:rsidR="00FF7D93">
              <w:rPr>
                <w:noProof/>
                <w:webHidden/>
              </w:rPr>
              <w:instrText xml:space="preserve"> PAGEREF _Toc389656210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2182FCBB" w14:textId="77777777" w:rsidR="00FF7D93" w:rsidRDefault="000A51F3" w:rsidP="00D705EF">
          <w:pPr>
            <w:pStyle w:val="Innehll3"/>
            <w:rPr>
              <w:rFonts w:asciiTheme="minorHAnsi" w:eastAsiaTheme="minorEastAsia" w:hAnsiTheme="minorHAnsi"/>
              <w:noProof/>
              <w:sz w:val="22"/>
            </w:rPr>
          </w:pPr>
          <w:hyperlink w:anchor="_Toc389656211" w:history="1">
            <w:r w:rsidR="00FF7D93" w:rsidRPr="00262DC8">
              <w:rPr>
                <w:rStyle w:val="Hyperlnk"/>
                <w:noProof/>
              </w:rPr>
              <w:t>3.5.2</w:t>
            </w:r>
            <w:r w:rsidR="00FF7D93">
              <w:rPr>
                <w:rFonts w:asciiTheme="minorHAnsi" w:eastAsiaTheme="minorEastAsia" w:hAnsiTheme="minorHAnsi"/>
                <w:noProof/>
                <w:sz w:val="22"/>
              </w:rPr>
              <w:tab/>
            </w:r>
            <w:r w:rsidR="00FF7D93" w:rsidRPr="00262DC8">
              <w:rPr>
                <w:rStyle w:val="Hyperlnk"/>
                <w:noProof/>
              </w:rPr>
              <w:t>Validity</w:t>
            </w:r>
            <w:r w:rsidR="00FF7D93">
              <w:rPr>
                <w:noProof/>
                <w:webHidden/>
              </w:rPr>
              <w:tab/>
            </w:r>
            <w:r w:rsidR="00FF7D93">
              <w:rPr>
                <w:noProof/>
                <w:webHidden/>
              </w:rPr>
              <w:fldChar w:fldCharType="begin"/>
            </w:r>
            <w:r w:rsidR="00FF7D93">
              <w:rPr>
                <w:noProof/>
                <w:webHidden/>
              </w:rPr>
              <w:instrText xml:space="preserve"> PAGEREF _Toc389656211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39265AFD" w14:textId="77777777" w:rsidR="00FF7D93" w:rsidRDefault="000A51F3" w:rsidP="00D705EF">
          <w:pPr>
            <w:pStyle w:val="Innehll2"/>
            <w:rPr>
              <w:rFonts w:asciiTheme="minorHAnsi" w:hAnsiTheme="minorHAnsi"/>
              <w:sz w:val="22"/>
              <w:lang w:val="en-US"/>
            </w:rPr>
          </w:pPr>
          <w:hyperlink w:anchor="_Toc389656212" w:history="1">
            <w:r w:rsidR="00FF7D93" w:rsidRPr="00262DC8">
              <w:rPr>
                <w:rStyle w:val="Hyperlnk"/>
              </w:rPr>
              <w:t>3.6</w:t>
            </w:r>
            <w:r w:rsidR="00FF7D93">
              <w:rPr>
                <w:rFonts w:asciiTheme="minorHAnsi" w:hAnsiTheme="minorHAnsi"/>
                <w:sz w:val="22"/>
                <w:lang w:val="en-US"/>
              </w:rPr>
              <w:tab/>
            </w:r>
            <w:r w:rsidR="00FF7D93" w:rsidRPr="00262DC8">
              <w:rPr>
                <w:rStyle w:val="Hyperlnk"/>
              </w:rPr>
              <w:t>Planned Data Analysis</w:t>
            </w:r>
            <w:r w:rsidR="00FF7D93">
              <w:rPr>
                <w:webHidden/>
              </w:rPr>
              <w:tab/>
            </w:r>
            <w:r w:rsidR="00FF7D93">
              <w:rPr>
                <w:webHidden/>
              </w:rPr>
              <w:fldChar w:fldCharType="begin"/>
            </w:r>
            <w:r w:rsidR="00FF7D93">
              <w:rPr>
                <w:webHidden/>
              </w:rPr>
              <w:instrText xml:space="preserve"> PAGEREF _Toc389656212 \h </w:instrText>
            </w:r>
            <w:r w:rsidR="00FF7D93">
              <w:rPr>
                <w:webHidden/>
              </w:rPr>
            </w:r>
            <w:r w:rsidR="00FF7D93">
              <w:rPr>
                <w:webHidden/>
              </w:rPr>
              <w:fldChar w:fldCharType="separate"/>
            </w:r>
            <w:r w:rsidR="00A01F37">
              <w:rPr>
                <w:webHidden/>
              </w:rPr>
              <w:t>3</w:t>
            </w:r>
            <w:r w:rsidR="00FF7D93">
              <w:rPr>
                <w:webHidden/>
              </w:rPr>
              <w:fldChar w:fldCharType="end"/>
            </w:r>
          </w:hyperlink>
        </w:p>
        <w:p w14:paraId="0F7D7993" w14:textId="77777777" w:rsidR="00FF7D93" w:rsidRDefault="000A51F3" w:rsidP="00D705EF">
          <w:pPr>
            <w:pStyle w:val="Innehll3"/>
            <w:rPr>
              <w:rFonts w:asciiTheme="minorHAnsi" w:eastAsiaTheme="minorEastAsia" w:hAnsiTheme="minorHAnsi"/>
              <w:noProof/>
              <w:sz w:val="22"/>
            </w:rPr>
          </w:pPr>
          <w:hyperlink w:anchor="_Toc389656213" w:history="1">
            <w:r w:rsidR="00FF7D93" w:rsidRPr="00262DC8">
              <w:rPr>
                <w:rStyle w:val="Hyperlnk"/>
                <w:noProof/>
              </w:rPr>
              <w:t>3.6.1</w:t>
            </w:r>
            <w:r w:rsidR="00FF7D93">
              <w:rPr>
                <w:rFonts w:asciiTheme="minorHAnsi" w:eastAsiaTheme="minorEastAsia" w:hAnsiTheme="minorHAnsi"/>
                <w:noProof/>
                <w:sz w:val="22"/>
              </w:rPr>
              <w:tab/>
            </w:r>
            <w:r w:rsidR="00FF7D93" w:rsidRPr="00262DC8">
              <w:rPr>
                <w:rStyle w:val="Hyperlnk"/>
                <w:noProof/>
              </w:rPr>
              <w:t>Data Analysis Technique</w:t>
            </w:r>
            <w:r w:rsidR="00FF7D93">
              <w:rPr>
                <w:noProof/>
                <w:webHidden/>
              </w:rPr>
              <w:tab/>
            </w:r>
            <w:r w:rsidR="00FF7D93">
              <w:rPr>
                <w:noProof/>
                <w:webHidden/>
              </w:rPr>
              <w:fldChar w:fldCharType="begin"/>
            </w:r>
            <w:r w:rsidR="00FF7D93">
              <w:rPr>
                <w:noProof/>
                <w:webHidden/>
              </w:rPr>
              <w:instrText xml:space="preserve"> PAGEREF _Toc389656213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5BADB1D3" w14:textId="77777777" w:rsidR="00FF7D93" w:rsidRDefault="000A51F3" w:rsidP="00D705EF">
          <w:pPr>
            <w:pStyle w:val="Innehll3"/>
            <w:rPr>
              <w:rFonts w:asciiTheme="minorHAnsi" w:eastAsiaTheme="minorEastAsia" w:hAnsiTheme="minorHAnsi"/>
              <w:noProof/>
              <w:sz w:val="22"/>
            </w:rPr>
          </w:pPr>
          <w:hyperlink w:anchor="_Toc389656214" w:history="1">
            <w:r w:rsidR="00FF7D93" w:rsidRPr="00262DC8">
              <w:rPr>
                <w:rStyle w:val="Hyperlnk"/>
                <w:noProof/>
              </w:rPr>
              <w:t>3.6.2</w:t>
            </w:r>
            <w:r w:rsidR="00FF7D93">
              <w:rPr>
                <w:rFonts w:asciiTheme="minorHAnsi" w:eastAsiaTheme="minorEastAsia" w:hAnsiTheme="minorHAnsi"/>
                <w:noProof/>
                <w:sz w:val="22"/>
              </w:rPr>
              <w:tab/>
            </w:r>
            <w:r w:rsidR="00FF7D93" w:rsidRPr="00262DC8">
              <w:rPr>
                <w:rStyle w:val="Hyperlnk"/>
                <w:noProof/>
              </w:rPr>
              <w:t>Software Tools</w:t>
            </w:r>
            <w:r w:rsidR="00FF7D93">
              <w:rPr>
                <w:noProof/>
                <w:webHidden/>
              </w:rPr>
              <w:tab/>
            </w:r>
            <w:r w:rsidR="00FF7D93">
              <w:rPr>
                <w:noProof/>
                <w:webHidden/>
              </w:rPr>
              <w:fldChar w:fldCharType="begin"/>
            </w:r>
            <w:r w:rsidR="00FF7D93">
              <w:rPr>
                <w:noProof/>
                <w:webHidden/>
              </w:rPr>
              <w:instrText xml:space="preserve"> PAGEREF _Toc389656214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318BD90D" w14:textId="77777777" w:rsidR="00FF7D93" w:rsidRDefault="000A51F3" w:rsidP="00D705EF">
          <w:pPr>
            <w:pStyle w:val="Innehll2"/>
            <w:rPr>
              <w:rFonts w:asciiTheme="minorHAnsi" w:hAnsiTheme="minorHAnsi"/>
              <w:sz w:val="22"/>
              <w:lang w:val="en-US"/>
            </w:rPr>
          </w:pPr>
          <w:hyperlink w:anchor="_Toc389656215" w:history="1">
            <w:r w:rsidR="00FF7D93" w:rsidRPr="00262DC8">
              <w:rPr>
                <w:rStyle w:val="Hyperlnk"/>
              </w:rPr>
              <w:t>3.7</w:t>
            </w:r>
            <w:r w:rsidR="00FF7D93">
              <w:rPr>
                <w:rFonts w:asciiTheme="minorHAnsi" w:hAnsiTheme="minorHAnsi"/>
                <w:sz w:val="22"/>
                <w:lang w:val="en-US"/>
              </w:rPr>
              <w:tab/>
            </w:r>
            <w:r w:rsidR="00FF7D93" w:rsidRPr="00262DC8">
              <w:rPr>
                <w:rStyle w:val="Hyperlnk"/>
              </w:rPr>
              <w:t>Evaluation framework</w:t>
            </w:r>
            <w:r w:rsidR="00FF7D93">
              <w:rPr>
                <w:webHidden/>
              </w:rPr>
              <w:tab/>
            </w:r>
            <w:r w:rsidR="00FF7D93">
              <w:rPr>
                <w:webHidden/>
              </w:rPr>
              <w:fldChar w:fldCharType="begin"/>
            </w:r>
            <w:r w:rsidR="00FF7D93">
              <w:rPr>
                <w:webHidden/>
              </w:rPr>
              <w:instrText xml:space="preserve"> PAGEREF _Toc389656215 \h </w:instrText>
            </w:r>
            <w:r w:rsidR="00FF7D93">
              <w:rPr>
                <w:webHidden/>
              </w:rPr>
            </w:r>
            <w:r w:rsidR="00FF7D93">
              <w:rPr>
                <w:webHidden/>
              </w:rPr>
              <w:fldChar w:fldCharType="separate"/>
            </w:r>
            <w:r w:rsidR="00A01F37">
              <w:rPr>
                <w:webHidden/>
              </w:rPr>
              <w:t>3</w:t>
            </w:r>
            <w:r w:rsidR="00FF7D93">
              <w:rPr>
                <w:webHidden/>
              </w:rPr>
              <w:fldChar w:fldCharType="end"/>
            </w:r>
          </w:hyperlink>
        </w:p>
        <w:p w14:paraId="5D1282B1" w14:textId="77777777" w:rsidR="00FF7D93" w:rsidRPr="00D705EF" w:rsidRDefault="000A51F3" w:rsidP="00D705EF">
          <w:pPr>
            <w:pStyle w:val="Innehll1"/>
          </w:pPr>
          <w:hyperlink w:anchor="_Toc389656216" w:history="1">
            <w:r w:rsidR="00FF7D93" w:rsidRPr="00D705EF">
              <w:rPr>
                <w:rStyle w:val="Hyperlnk"/>
                <w:color w:val="auto"/>
                <w:u w:val="none"/>
              </w:rPr>
              <w:t>4</w:t>
            </w:r>
            <w:r w:rsidR="00FF7D93" w:rsidRPr="00D705EF">
              <w:tab/>
            </w:r>
            <w:r w:rsidR="00FF7D93" w:rsidRPr="00D705EF">
              <w:rPr>
                <w:rStyle w:val="Hyperlnk"/>
                <w:color w:val="auto"/>
                <w:u w:val="none"/>
              </w:rPr>
              <w:t>[What you did – Choose your own chapter title to describe this]</w:t>
            </w:r>
            <w:r w:rsidR="00FF7D93" w:rsidRPr="00D705EF">
              <w:rPr>
                <w:webHidden/>
              </w:rPr>
              <w:tab/>
            </w:r>
            <w:r w:rsidR="00FF7D93" w:rsidRPr="00D705EF">
              <w:rPr>
                <w:webHidden/>
              </w:rPr>
              <w:fldChar w:fldCharType="begin"/>
            </w:r>
            <w:r w:rsidR="00FF7D93" w:rsidRPr="00D705EF">
              <w:rPr>
                <w:webHidden/>
              </w:rPr>
              <w:instrText xml:space="preserve"> PAGEREF _Toc389656216 \h </w:instrText>
            </w:r>
            <w:r w:rsidR="00FF7D93" w:rsidRPr="00D705EF">
              <w:rPr>
                <w:webHidden/>
              </w:rPr>
            </w:r>
            <w:r w:rsidR="00FF7D93" w:rsidRPr="00D705EF">
              <w:rPr>
                <w:webHidden/>
              </w:rPr>
              <w:fldChar w:fldCharType="separate"/>
            </w:r>
            <w:r w:rsidR="00A01F37">
              <w:rPr>
                <w:webHidden/>
              </w:rPr>
              <w:t>3</w:t>
            </w:r>
            <w:r w:rsidR="00FF7D93" w:rsidRPr="00D705EF">
              <w:rPr>
                <w:webHidden/>
              </w:rPr>
              <w:fldChar w:fldCharType="end"/>
            </w:r>
          </w:hyperlink>
        </w:p>
        <w:p w14:paraId="2A2C9845" w14:textId="77777777" w:rsidR="00FF7D93" w:rsidRPr="00D705EF" w:rsidRDefault="000A51F3" w:rsidP="00D705EF">
          <w:pPr>
            <w:pStyle w:val="Innehll2"/>
          </w:pPr>
          <w:hyperlink w:anchor="_Toc389656217" w:history="1">
            <w:r w:rsidR="00FF7D93" w:rsidRPr="00D705EF">
              <w:rPr>
                <w:rStyle w:val="Hyperlnk"/>
                <w:color w:val="auto"/>
                <w:u w:val="none"/>
              </w:rPr>
              <w:t>4.1</w:t>
            </w:r>
            <w:r w:rsidR="00FF7D93" w:rsidRPr="00D705EF">
              <w:tab/>
            </w:r>
            <w:r w:rsidR="00FF7D93" w:rsidRPr="00D705EF">
              <w:rPr>
                <w:rStyle w:val="Hyperlnk"/>
                <w:color w:val="auto"/>
                <w:u w:val="none"/>
              </w:rPr>
              <w:t>Hardware/Software design …/Model/Simulation model &amp; parameters/…</w:t>
            </w:r>
            <w:r w:rsidR="00FF7D93" w:rsidRPr="00D705EF">
              <w:rPr>
                <w:webHidden/>
              </w:rPr>
              <w:tab/>
            </w:r>
            <w:r w:rsidR="00FF7D93" w:rsidRPr="00D705EF">
              <w:rPr>
                <w:webHidden/>
              </w:rPr>
              <w:fldChar w:fldCharType="begin"/>
            </w:r>
            <w:r w:rsidR="00FF7D93" w:rsidRPr="00D705EF">
              <w:rPr>
                <w:webHidden/>
              </w:rPr>
              <w:instrText xml:space="preserve"> PAGEREF _Toc389656217 \h </w:instrText>
            </w:r>
            <w:r w:rsidR="00FF7D93" w:rsidRPr="00D705EF">
              <w:rPr>
                <w:webHidden/>
              </w:rPr>
            </w:r>
            <w:r w:rsidR="00FF7D93" w:rsidRPr="00D705EF">
              <w:rPr>
                <w:webHidden/>
              </w:rPr>
              <w:fldChar w:fldCharType="separate"/>
            </w:r>
            <w:r w:rsidR="00A01F37">
              <w:rPr>
                <w:webHidden/>
              </w:rPr>
              <w:t>3</w:t>
            </w:r>
            <w:r w:rsidR="00FF7D93" w:rsidRPr="00D705EF">
              <w:rPr>
                <w:webHidden/>
              </w:rPr>
              <w:fldChar w:fldCharType="end"/>
            </w:r>
          </w:hyperlink>
        </w:p>
        <w:p w14:paraId="0BDA4BFD" w14:textId="77777777" w:rsidR="00FF7D93" w:rsidRDefault="000A51F3" w:rsidP="00D705EF">
          <w:pPr>
            <w:pStyle w:val="Innehll2"/>
            <w:rPr>
              <w:rFonts w:asciiTheme="minorHAnsi" w:hAnsiTheme="minorHAnsi"/>
              <w:sz w:val="22"/>
              <w:lang w:val="en-US"/>
            </w:rPr>
          </w:pPr>
          <w:hyperlink w:anchor="_Toc389656218" w:history="1">
            <w:r w:rsidR="00FF7D93" w:rsidRPr="00262DC8">
              <w:rPr>
                <w:rStyle w:val="Hyperlnk"/>
              </w:rPr>
              <w:t>4.2</w:t>
            </w:r>
            <w:r w:rsidR="00FF7D93">
              <w:rPr>
                <w:rFonts w:asciiTheme="minorHAnsi" w:hAnsiTheme="minorHAnsi"/>
                <w:sz w:val="22"/>
                <w:lang w:val="en-US"/>
              </w:rPr>
              <w:tab/>
            </w:r>
            <w:r w:rsidR="00FF7D93" w:rsidRPr="00262DC8">
              <w:rPr>
                <w:rStyle w:val="Hyperlnk"/>
              </w:rPr>
              <w:t>Implementation …/Modeling/Simulation/…</w:t>
            </w:r>
            <w:r w:rsidR="00FF7D93">
              <w:rPr>
                <w:webHidden/>
              </w:rPr>
              <w:tab/>
            </w:r>
            <w:r w:rsidR="00FF7D93">
              <w:rPr>
                <w:webHidden/>
              </w:rPr>
              <w:fldChar w:fldCharType="begin"/>
            </w:r>
            <w:r w:rsidR="00FF7D93">
              <w:rPr>
                <w:webHidden/>
              </w:rPr>
              <w:instrText xml:space="preserve"> PAGEREF _Toc389656218 \h </w:instrText>
            </w:r>
            <w:r w:rsidR="00FF7D93">
              <w:rPr>
                <w:webHidden/>
              </w:rPr>
            </w:r>
            <w:r w:rsidR="00FF7D93">
              <w:rPr>
                <w:webHidden/>
              </w:rPr>
              <w:fldChar w:fldCharType="separate"/>
            </w:r>
            <w:r w:rsidR="00A01F37">
              <w:rPr>
                <w:webHidden/>
              </w:rPr>
              <w:t>3</w:t>
            </w:r>
            <w:r w:rsidR="00FF7D93">
              <w:rPr>
                <w:webHidden/>
              </w:rPr>
              <w:fldChar w:fldCharType="end"/>
            </w:r>
          </w:hyperlink>
        </w:p>
        <w:p w14:paraId="50A1CFDF" w14:textId="77777777" w:rsidR="00FF7D93" w:rsidRDefault="000A51F3" w:rsidP="00D705EF">
          <w:pPr>
            <w:pStyle w:val="Innehll1"/>
            <w:rPr>
              <w:rFonts w:asciiTheme="minorHAnsi" w:hAnsiTheme="minorHAnsi"/>
              <w:sz w:val="22"/>
            </w:rPr>
          </w:pPr>
          <w:hyperlink w:anchor="_Toc389656219" w:history="1">
            <w:r w:rsidR="00FF7D93" w:rsidRPr="00262DC8">
              <w:rPr>
                <w:rStyle w:val="Hyperlnk"/>
              </w:rPr>
              <w:t>5</w:t>
            </w:r>
            <w:r w:rsidR="00FF7D93">
              <w:rPr>
                <w:rFonts w:asciiTheme="minorHAnsi" w:hAnsiTheme="minorHAnsi"/>
                <w:sz w:val="22"/>
              </w:rPr>
              <w:tab/>
            </w:r>
            <w:r w:rsidR="00FF7D93" w:rsidRPr="00262DC8">
              <w:rPr>
                <w:rStyle w:val="Hyperlnk"/>
              </w:rPr>
              <w:t>Analysis</w:t>
            </w:r>
            <w:r w:rsidR="00FF7D93">
              <w:rPr>
                <w:webHidden/>
              </w:rPr>
              <w:tab/>
            </w:r>
            <w:r w:rsidR="00FF7D93">
              <w:rPr>
                <w:webHidden/>
              </w:rPr>
              <w:fldChar w:fldCharType="begin"/>
            </w:r>
            <w:r w:rsidR="00FF7D93">
              <w:rPr>
                <w:webHidden/>
              </w:rPr>
              <w:instrText xml:space="preserve"> PAGEREF _Toc389656219 \h </w:instrText>
            </w:r>
            <w:r w:rsidR="00FF7D93">
              <w:rPr>
                <w:webHidden/>
              </w:rPr>
            </w:r>
            <w:r w:rsidR="00FF7D93">
              <w:rPr>
                <w:webHidden/>
              </w:rPr>
              <w:fldChar w:fldCharType="separate"/>
            </w:r>
            <w:r w:rsidR="00A01F37">
              <w:rPr>
                <w:webHidden/>
              </w:rPr>
              <w:t>3</w:t>
            </w:r>
            <w:r w:rsidR="00FF7D93">
              <w:rPr>
                <w:webHidden/>
              </w:rPr>
              <w:fldChar w:fldCharType="end"/>
            </w:r>
          </w:hyperlink>
        </w:p>
        <w:p w14:paraId="6AB0893B" w14:textId="77777777" w:rsidR="00FF7D93" w:rsidRDefault="000A51F3" w:rsidP="00D705EF">
          <w:pPr>
            <w:pStyle w:val="Innehll2"/>
            <w:rPr>
              <w:rFonts w:asciiTheme="minorHAnsi" w:hAnsiTheme="minorHAnsi"/>
              <w:sz w:val="22"/>
              <w:lang w:val="en-US"/>
            </w:rPr>
          </w:pPr>
          <w:hyperlink w:anchor="_Toc389656220" w:history="1">
            <w:r w:rsidR="00FF7D93" w:rsidRPr="00262DC8">
              <w:rPr>
                <w:rStyle w:val="Hyperlnk"/>
              </w:rPr>
              <w:t>5.1</w:t>
            </w:r>
            <w:r w:rsidR="00FF7D93">
              <w:rPr>
                <w:rFonts w:asciiTheme="minorHAnsi" w:hAnsiTheme="minorHAnsi"/>
                <w:sz w:val="22"/>
                <w:lang w:val="en-US"/>
              </w:rPr>
              <w:tab/>
            </w:r>
            <w:r w:rsidR="00FF7D93" w:rsidRPr="00262DC8">
              <w:rPr>
                <w:rStyle w:val="Hyperlnk"/>
              </w:rPr>
              <w:t>Major results</w:t>
            </w:r>
            <w:r w:rsidR="00FF7D93">
              <w:rPr>
                <w:webHidden/>
              </w:rPr>
              <w:tab/>
            </w:r>
            <w:r w:rsidR="00FF7D93">
              <w:rPr>
                <w:webHidden/>
              </w:rPr>
              <w:fldChar w:fldCharType="begin"/>
            </w:r>
            <w:r w:rsidR="00FF7D93">
              <w:rPr>
                <w:webHidden/>
              </w:rPr>
              <w:instrText xml:space="preserve"> PAGEREF _Toc389656220 \h </w:instrText>
            </w:r>
            <w:r w:rsidR="00FF7D93">
              <w:rPr>
                <w:webHidden/>
              </w:rPr>
            </w:r>
            <w:r w:rsidR="00FF7D93">
              <w:rPr>
                <w:webHidden/>
              </w:rPr>
              <w:fldChar w:fldCharType="separate"/>
            </w:r>
            <w:r w:rsidR="00A01F37">
              <w:rPr>
                <w:webHidden/>
              </w:rPr>
              <w:t>3</w:t>
            </w:r>
            <w:r w:rsidR="00FF7D93">
              <w:rPr>
                <w:webHidden/>
              </w:rPr>
              <w:fldChar w:fldCharType="end"/>
            </w:r>
          </w:hyperlink>
        </w:p>
        <w:p w14:paraId="118D99DE" w14:textId="77777777" w:rsidR="00FF7D93" w:rsidRDefault="000A51F3" w:rsidP="00D705EF">
          <w:pPr>
            <w:pStyle w:val="Innehll2"/>
            <w:rPr>
              <w:rFonts w:asciiTheme="minorHAnsi" w:hAnsiTheme="minorHAnsi"/>
              <w:sz w:val="22"/>
              <w:lang w:val="en-US"/>
            </w:rPr>
          </w:pPr>
          <w:hyperlink w:anchor="_Toc389656221" w:history="1">
            <w:r w:rsidR="00FF7D93" w:rsidRPr="00262DC8">
              <w:rPr>
                <w:rStyle w:val="Hyperlnk"/>
              </w:rPr>
              <w:t>5.2</w:t>
            </w:r>
            <w:r w:rsidR="00FF7D93">
              <w:rPr>
                <w:rFonts w:asciiTheme="minorHAnsi" w:hAnsiTheme="minorHAnsi"/>
                <w:sz w:val="22"/>
                <w:lang w:val="en-US"/>
              </w:rPr>
              <w:tab/>
            </w:r>
            <w:r w:rsidR="00FF7D93" w:rsidRPr="00262DC8">
              <w:rPr>
                <w:rStyle w:val="Hyperlnk"/>
              </w:rPr>
              <w:t>Reliability Analysis</w:t>
            </w:r>
            <w:r w:rsidR="00FF7D93">
              <w:rPr>
                <w:webHidden/>
              </w:rPr>
              <w:tab/>
            </w:r>
            <w:r w:rsidR="00FF7D93">
              <w:rPr>
                <w:webHidden/>
              </w:rPr>
              <w:fldChar w:fldCharType="begin"/>
            </w:r>
            <w:r w:rsidR="00FF7D93">
              <w:rPr>
                <w:webHidden/>
              </w:rPr>
              <w:instrText xml:space="preserve"> PAGEREF _Toc389656221 \h </w:instrText>
            </w:r>
            <w:r w:rsidR="00FF7D93">
              <w:rPr>
                <w:webHidden/>
              </w:rPr>
            </w:r>
            <w:r w:rsidR="00FF7D93">
              <w:rPr>
                <w:webHidden/>
              </w:rPr>
              <w:fldChar w:fldCharType="separate"/>
            </w:r>
            <w:r w:rsidR="00A01F37">
              <w:rPr>
                <w:webHidden/>
              </w:rPr>
              <w:t>3</w:t>
            </w:r>
            <w:r w:rsidR="00FF7D93">
              <w:rPr>
                <w:webHidden/>
              </w:rPr>
              <w:fldChar w:fldCharType="end"/>
            </w:r>
          </w:hyperlink>
        </w:p>
        <w:p w14:paraId="00548FAD" w14:textId="77777777" w:rsidR="00FF7D93" w:rsidRDefault="000A51F3" w:rsidP="00D705EF">
          <w:pPr>
            <w:pStyle w:val="Innehll2"/>
            <w:rPr>
              <w:rFonts w:asciiTheme="minorHAnsi" w:hAnsiTheme="minorHAnsi"/>
              <w:sz w:val="22"/>
              <w:lang w:val="en-US"/>
            </w:rPr>
          </w:pPr>
          <w:hyperlink w:anchor="_Toc389656222" w:history="1">
            <w:r w:rsidR="00FF7D93" w:rsidRPr="00262DC8">
              <w:rPr>
                <w:rStyle w:val="Hyperlnk"/>
              </w:rPr>
              <w:t>5.3</w:t>
            </w:r>
            <w:r w:rsidR="00FF7D93">
              <w:rPr>
                <w:rFonts w:asciiTheme="minorHAnsi" w:hAnsiTheme="minorHAnsi"/>
                <w:sz w:val="22"/>
                <w:lang w:val="en-US"/>
              </w:rPr>
              <w:tab/>
            </w:r>
            <w:r w:rsidR="00FF7D93" w:rsidRPr="00262DC8">
              <w:rPr>
                <w:rStyle w:val="Hyperlnk"/>
              </w:rPr>
              <w:t>Validity Analysis</w:t>
            </w:r>
            <w:r w:rsidR="00FF7D93">
              <w:rPr>
                <w:webHidden/>
              </w:rPr>
              <w:tab/>
            </w:r>
            <w:r w:rsidR="00FF7D93">
              <w:rPr>
                <w:webHidden/>
              </w:rPr>
              <w:fldChar w:fldCharType="begin"/>
            </w:r>
            <w:r w:rsidR="00FF7D93">
              <w:rPr>
                <w:webHidden/>
              </w:rPr>
              <w:instrText xml:space="preserve"> PAGEREF _Toc389656222 \h </w:instrText>
            </w:r>
            <w:r w:rsidR="00FF7D93">
              <w:rPr>
                <w:webHidden/>
              </w:rPr>
            </w:r>
            <w:r w:rsidR="00FF7D93">
              <w:rPr>
                <w:webHidden/>
              </w:rPr>
              <w:fldChar w:fldCharType="separate"/>
            </w:r>
            <w:r w:rsidR="00A01F37">
              <w:rPr>
                <w:webHidden/>
              </w:rPr>
              <w:t>3</w:t>
            </w:r>
            <w:r w:rsidR="00FF7D93">
              <w:rPr>
                <w:webHidden/>
              </w:rPr>
              <w:fldChar w:fldCharType="end"/>
            </w:r>
          </w:hyperlink>
        </w:p>
        <w:p w14:paraId="471891E6" w14:textId="77777777" w:rsidR="00FF7D93" w:rsidRDefault="000A51F3" w:rsidP="00D705EF">
          <w:pPr>
            <w:pStyle w:val="Innehll2"/>
            <w:rPr>
              <w:rFonts w:asciiTheme="minorHAnsi" w:hAnsiTheme="minorHAnsi"/>
              <w:sz w:val="22"/>
              <w:lang w:val="en-US"/>
            </w:rPr>
          </w:pPr>
          <w:hyperlink w:anchor="_Toc389656223" w:history="1">
            <w:r w:rsidR="00FF7D93" w:rsidRPr="00262DC8">
              <w:rPr>
                <w:rStyle w:val="Hyperlnk"/>
              </w:rPr>
              <w:t>5.4</w:t>
            </w:r>
            <w:r w:rsidR="00FF7D93">
              <w:rPr>
                <w:rFonts w:asciiTheme="minorHAnsi" w:hAnsiTheme="minorHAnsi"/>
                <w:sz w:val="22"/>
                <w:lang w:val="en-US"/>
              </w:rPr>
              <w:tab/>
            </w:r>
            <w:r w:rsidR="00FF7D93" w:rsidRPr="00262DC8">
              <w:rPr>
                <w:rStyle w:val="Hyperlnk"/>
              </w:rPr>
              <w:t>Discussion</w:t>
            </w:r>
            <w:r w:rsidR="00FF7D93">
              <w:rPr>
                <w:webHidden/>
              </w:rPr>
              <w:tab/>
            </w:r>
            <w:r w:rsidR="00FF7D93">
              <w:rPr>
                <w:webHidden/>
              </w:rPr>
              <w:fldChar w:fldCharType="begin"/>
            </w:r>
            <w:r w:rsidR="00FF7D93">
              <w:rPr>
                <w:webHidden/>
              </w:rPr>
              <w:instrText xml:space="preserve"> PAGEREF _Toc389656223 \h </w:instrText>
            </w:r>
            <w:r w:rsidR="00FF7D93">
              <w:rPr>
                <w:webHidden/>
              </w:rPr>
            </w:r>
            <w:r w:rsidR="00FF7D93">
              <w:rPr>
                <w:webHidden/>
              </w:rPr>
              <w:fldChar w:fldCharType="separate"/>
            </w:r>
            <w:r w:rsidR="00A01F37">
              <w:rPr>
                <w:webHidden/>
              </w:rPr>
              <w:t>3</w:t>
            </w:r>
            <w:r w:rsidR="00FF7D93">
              <w:rPr>
                <w:webHidden/>
              </w:rPr>
              <w:fldChar w:fldCharType="end"/>
            </w:r>
          </w:hyperlink>
        </w:p>
        <w:p w14:paraId="14A20B49" w14:textId="77777777" w:rsidR="00FF7D93" w:rsidRDefault="000A51F3" w:rsidP="00D705EF">
          <w:pPr>
            <w:pStyle w:val="Innehll1"/>
            <w:rPr>
              <w:rFonts w:asciiTheme="minorHAnsi" w:hAnsiTheme="minorHAnsi"/>
              <w:sz w:val="22"/>
            </w:rPr>
          </w:pPr>
          <w:hyperlink w:anchor="_Toc389656224" w:history="1">
            <w:r w:rsidR="00FF7D93" w:rsidRPr="00262DC8">
              <w:rPr>
                <w:rStyle w:val="Hyperlnk"/>
              </w:rPr>
              <w:t>6</w:t>
            </w:r>
            <w:r w:rsidR="00FF7D93">
              <w:rPr>
                <w:rFonts w:asciiTheme="minorHAnsi" w:hAnsiTheme="minorHAnsi"/>
                <w:sz w:val="22"/>
              </w:rPr>
              <w:tab/>
            </w:r>
            <w:r w:rsidR="00FF7D93" w:rsidRPr="00262DC8">
              <w:rPr>
                <w:rStyle w:val="Hyperlnk"/>
              </w:rPr>
              <w:t>Conclusions and Future work</w:t>
            </w:r>
            <w:r w:rsidR="00FF7D93">
              <w:rPr>
                <w:webHidden/>
              </w:rPr>
              <w:tab/>
            </w:r>
            <w:r w:rsidR="00FF7D93">
              <w:rPr>
                <w:webHidden/>
              </w:rPr>
              <w:fldChar w:fldCharType="begin"/>
            </w:r>
            <w:r w:rsidR="00FF7D93">
              <w:rPr>
                <w:webHidden/>
              </w:rPr>
              <w:instrText xml:space="preserve"> PAGEREF _Toc389656224 \h </w:instrText>
            </w:r>
            <w:r w:rsidR="00FF7D93">
              <w:rPr>
                <w:webHidden/>
              </w:rPr>
            </w:r>
            <w:r w:rsidR="00FF7D93">
              <w:rPr>
                <w:webHidden/>
              </w:rPr>
              <w:fldChar w:fldCharType="separate"/>
            </w:r>
            <w:r w:rsidR="00A01F37">
              <w:rPr>
                <w:webHidden/>
              </w:rPr>
              <w:t>3</w:t>
            </w:r>
            <w:r w:rsidR="00FF7D93">
              <w:rPr>
                <w:webHidden/>
              </w:rPr>
              <w:fldChar w:fldCharType="end"/>
            </w:r>
          </w:hyperlink>
        </w:p>
        <w:p w14:paraId="2797B282" w14:textId="77777777" w:rsidR="00FF7D93" w:rsidRDefault="000A51F3" w:rsidP="00D705EF">
          <w:pPr>
            <w:pStyle w:val="Innehll2"/>
            <w:rPr>
              <w:rFonts w:asciiTheme="minorHAnsi" w:hAnsiTheme="minorHAnsi"/>
              <w:sz w:val="22"/>
              <w:lang w:val="en-US"/>
            </w:rPr>
          </w:pPr>
          <w:hyperlink w:anchor="_Toc389656225" w:history="1">
            <w:r w:rsidR="00FF7D93" w:rsidRPr="00262DC8">
              <w:rPr>
                <w:rStyle w:val="Hyperlnk"/>
              </w:rPr>
              <w:t>6.1</w:t>
            </w:r>
            <w:r w:rsidR="00FF7D93">
              <w:rPr>
                <w:rFonts w:asciiTheme="minorHAnsi" w:hAnsiTheme="minorHAnsi"/>
                <w:sz w:val="22"/>
                <w:lang w:val="en-US"/>
              </w:rPr>
              <w:tab/>
            </w:r>
            <w:r w:rsidR="00FF7D93" w:rsidRPr="00262DC8">
              <w:rPr>
                <w:rStyle w:val="Hyperlnk"/>
              </w:rPr>
              <w:t>Conclusions</w:t>
            </w:r>
            <w:r w:rsidR="00FF7D93">
              <w:rPr>
                <w:webHidden/>
              </w:rPr>
              <w:tab/>
            </w:r>
            <w:r w:rsidR="00FF7D93">
              <w:rPr>
                <w:webHidden/>
              </w:rPr>
              <w:fldChar w:fldCharType="begin"/>
            </w:r>
            <w:r w:rsidR="00FF7D93">
              <w:rPr>
                <w:webHidden/>
              </w:rPr>
              <w:instrText xml:space="preserve"> PAGEREF _Toc389656225 \h </w:instrText>
            </w:r>
            <w:r w:rsidR="00FF7D93">
              <w:rPr>
                <w:webHidden/>
              </w:rPr>
            </w:r>
            <w:r w:rsidR="00FF7D93">
              <w:rPr>
                <w:webHidden/>
              </w:rPr>
              <w:fldChar w:fldCharType="separate"/>
            </w:r>
            <w:r w:rsidR="00A01F37">
              <w:rPr>
                <w:webHidden/>
              </w:rPr>
              <w:t>3</w:t>
            </w:r>
            <w:r w:rsidR="00FF7D93">
              <w:rPr>
                <w:webHidden/>
              </w:rPr>
              <w:fldChar w:fldCharType="end"/>
            </w:r>
          </w:hyperlink>
        </w:p>
        <w:p w14:paraId="01A7E78B" w14:textId="77777777" w:rsidR="00FF7D93" w:rsidRDefault="000A51F3" w:rsidP="00D705EF">
          <w:pPr>
            <w:pStyle w:val="Innehll2"/>
            <w:rPr>
              <w:rFonts w:asciiTheme="minorHAnsi" w:hAnsiTheme="minorHAnsi"/>
              <w:sz w:val="22"/>
              <w:lang w:val="en-US"/>
            </w:rPr>
          </w:pPr>
          <w:hyperlink w:anchor="_Toc389656226" w:history="1">
            <w:r w:rsidR="00FF7D93" w:rsidRPr="00262DC8">
              <w:rPr>
                <w:rStyle w:val="Hyperlnk"/>
              </w:rPr>
              <w:t>6.2</w:t>
            </w:r>
            <w:r w:rsidR="00FF7D93">
              <w:rPr>
                <w:rFonts w:asciiTheme="minorHAnsi" w:hAnsiTheme="minorHAnsi"/>
                <w:sz w:val="22"/>
                <w:lang w:val="en-US"/>
              </w:rPr>
              <w:tab/>
            </w:r>
            <w:r w:rsidR="00FF7D93" w:rsidRPr="00262DC8">
              <w:rPr>
                <w:rStyle w:val="Hyperlnk"/>
              </w:rPr>
              <w:t>Limitations</w:t>
            </w:r>
            <w:r w:rsidR="00FF7D93">
              <w:rPr>
                <w:webHidden/>
              </w:rPr>
              <w:tab/>
            </w:r>
            <w:r w:rsidR="00FF7D93">
              <w:rPr>
                <w:webHidden/>
              </w:rPr>
              <w:fldChar w:fldCharType="begin"/>
            </w:r>
            <w:r w:rsidR="00FF7D93">
              <w:rPr>
                <w:webHidden/>
              </w:rPr>
              <w:instrText xml:space="preserve"> PAGEREF _Toc389656226 \h </w:instrText>
            </w:r>
            <w:r w:rsidR="00FF7D93">
              <w:rPr>
                <w:webHidden/>
              </w:rPr>
            </w:r>
            <w:r w:rsidR="00FF7D93">
              <w:rPr>
                <w:webHidden/>
              </w:rPr>
              <w:fldChar w:fldCharType="separate"/>
            </w:r>
            <w:r w:rsidR="00A01F37">
              <w:rPr>
                <w:webHidden/>
              </w:rPr>
              <w:t>3</w:t>
            </w:r>
            <w:r w:rsidR="00FF7D93">
              <w:rPr>
                <w:webHidden/>
              </w:rPr>
              <w:fldChar w:fldCharType="end"/>
            </w:r>
          </w:hyperlink>
        </w:p>
        <w:p w14:paraId="216A6975" w14:textId="77777777" w:rsidR="00FF7D93" w:rsidRDefault="000A51F3" w:rsidP="00D705EF">
          <w:pPr>
            <w:pStyle w:val="Innehll2"/>
            <w:rPr>
              <w:rFonts w:asciiTheme="minorHAnsi" w:hAnsiTheme="minorHAnsi"/>
              <w:sz w:val="22"/>
              <w:lang w:val="en-US"/>
            </w:rPr>
          </w:pPr>
          <w:hyperlink w:anchor="_Toc389656227" w:history="1">
            <w:r w:rsidR="00FF7D93" w:rsidRPr="00262DC8">
              <w:rPr>
                <w:rStyle w:val="Hyperlnk"/>
              </w:rPr>
              <w:t>6.3</w:t>
            </w:r>
            <w:r w:rsidR="00FF7D93">
              <w:rPr>
                <w:rFonts w:asciiTheme="minorHAnsi" w:hAnsiTheme="minorHAnsi"/>
                <w:sz w:val="22"/>
                <w:lang w:val="en-US"/>
              </w:rPr>
              <w:tab/>
            </w:r>
            <w:r w:rsidR="00FF7D93" w:rsidRPr="00262DC8">
              <w:rPr>
                <w:rStyle w:val="Hyperlnk"/>
              </w:rPr>
              <w:t>Future work</w:t>
            </w:r>
            <w:r w:rsidR="00FF7D93">
              <w:rPr>
                <w:webHidden/>
              </w:rPr>
              <w:tab/>
            </w:r>
            <w:r w:rsidR="00FF7D93">
              <w:rPr>
                <w:webHidden/>
              </w:rPr>
              <w:fldChar w:fldCharType="begin"/>
            </w:r>
            <w:r w:rsidR="00FF7D93">
              <w:rPr>
                <w:webHidden/>
              </w:rPr>
              <w:instrText xml:space="preserve"> PAGEREF _Toc389656227 \h </w:instrText>
            </w:r>
            <w:r w:rsidR="00FF7D93">
              <w:rPr>
                <w:webHidden/>
              </w:rPr>
            </w:r>
            <w:r w:rsidR="00FF7D93">
              <w:rPr>
                <w:webHidden/>
              </w:rPr>
              <w:fldChar w:fldCharType="separate"/>
            </w:r>
            <w:r w:rsidR="00A01F37">
              <w:rPr>
                <w:webHidden/>
              </w:rPr>
              <w:t>3</w:t>
            </w:r>
            <w:r w:rsidR="00FF7D93">
              <w:rPr>
                <w:webHidden/>
              </w:rPr>
              <w:fldChar w:fldCharType="end"/>
            </w:r>
          </w:hyperlink>
        </w:p>
        <w:p w14:paraId="0A5C7C8F" w14:textId="77777777" w:rsidR="00FF7D93" w:rsidRDefault="000A51F3" w:rsidP="00D705EF">
          <w:pPr>
            <w:pStyle w:val="Innehll2"/>
            <w:rPr>
              <w:rFonts w:asciiTheme="minorHAnsi" w:hAnsiTheme="minorHAnsi"/>
              <w:sz w:val="22"/>
              <w:lang w:val="en-US"/>
            </w:rPr>
          </w:pPr>
          <w:hyperlink w:anchor="_Toc389656228" w:history="1">
            <w:r w:rsidR="00FF7D93" w:rsidRPr="00262DC8">
              <w:rPr>
                <w:rStyle w:val="Hyperlnk"/>
              </w:rPr>
              <w:t>6.4</w:t>
            </w:r>
            <w:r w:rsidR="00FF7D93">
              <w:rPr>
                <w:rFonts w:asciiTheme="minorHAnsi" w:hAnsiTheme="minorHAnsi"/>
                <w:sz w:val="22"/>
                <w:lang w:val="en-US"/>
              </w:rPr>
              <w:tab/>
            </w:r>
            <w:r w:rsidR="00FF7D93" w:rsidRPr="00262DC8">
              <w:rPr>
                <w:rStyle w:val="Hyperlnk"/>
              </w:rPr>
              <w:t>Reflections</w:t>
            </w:r>
            <w:r w:rsidR="00FF7D93">
              <w:rPr>
                <w:webHidden/>
              </w:rPr>
              <w:tab/>
            </w:r>
            <w:r w:rsidR="00FF7D93">
              <w:rPr>
                <w:webHidden/>
              </w:rPr>
              <w:fldChar w:fldCharType="begin"/>
            </w:r>
            <w:r w:rsidR="00FF7D93">
              <w:rPr>
                <w:webHidden/>
              </w:rPr>
              <w:instrText xml:space="preserve"> PAGEREF _Toc389656228 \h </w:instrText>
            </w:r>
            <w:r w:rsidR="00FF7D93">
              <w:rPr>
                <w:webHidden/>
              </w:rPr>
            </w:r>
            <w:r w:rsidR="00FF7D93">
              <w:rPr>
                <w:webHidden/>
              </w:rPr>
              <w:fldChar w:fldCharType="separate"/>
            </w:r>
            <w:r w:rsidR="00A01F37">
              <w:rPr>
                <w:webHidden/>
              </w:rPr>
              <w:t>3</w:t>
            </w:r>
            <w:r w:rsidR="00FF7D93">
              <w:rPr>
                <w:webHidden/>
              </w:rPr>
              <w:fldChar w:fldCharType="end"/>
            </w:r>
          </w:hyperlink>
        </w:p>
        <w:p w14:paraId="19232AC5" w14:textId="77777777" w:rsidR="00FF7D93" w:rsidRDefault="000A51F3" w:rsidP="00D705EF">
          <w:pPr>
            <w:pStyle w:val="Innehll1"/>
            <w:rPr>
              <w:rFonts w:asciiTheme="minorHAnsi" w:hAnsiTheme="minorHAnsi"/>
              <w:sz w:val="22"/>
            </w:rPr>
          </w:pPr>
          <w:hyperlink w:anchor="_Toc389656229" w:history="1">
            <w:r w:rsidR="00FF7D93" w:rsidRPr="00262DC8">
              <w:rPr>
                <w:rStyle w:val="Hyperlnk"/>
                <w:rFonts w:ascii="Verdana" w:hAnsi="Verdana"/>
              </w:rPr>
              <w:t>References</w:t>
            </w:r>
            <w:r w:rsidR="00FF7D93">
              <w:rPr>
                <w:webHidden/>
              </w:rPr>
              <w:tab/>
            </w:r>
            <w:r w:rsidR="00FF7D93">
              <w:rPr>
                <w:webHidden/>
              </w:rPr>
              <w:fldChar w:fldCharType="begin"/>
            </w:r>
            <w:r w:rsidR="00FF7D93">
              <w:rPr>
                <w:webHidden/>
              </w:rPr>
              <w:instrText xml:space="preserve"> PAGEREF _Toc389656229 \h </w:instrText>
            </w:r>
            <w:r w:rsidR="00FF7D93">
              <w:rPr>
                <w:webHidden/>
              </w:rPr>
            </w:r>
            <w:r w:rsidR="00FF7D93">
              <w:rPr>
                <w:webHidden/>
              </w:rPr>
              <w:fldChar w:fldCharType="separate"/>
            </w:r>
            <w:r w:rsidR="00A01F37">
              <w:rPr>
                <w:webHidden/>
              </w:rPr>
              <w:t>3</w:t>
            </w:r>
            <w:r w:rsidR="00FF7D93">
              <w:rPr>
                <w:webHidden/>
              </w:rPr>
              <w:fldChar w:fldCharType="end"/>
            </w:r>
          </w:hyperlink>
        </w:p>
        <w:p w14:paraId="752C74DC" w14:textId="77777777" w:rsidR="00FF7D93" w:rsidRDefault="000A51F3" w:rsidP="00D705EF">
          <w:pPr>
            <w:pStyle w:val="Innehll1"/>
            <w:rPr>
              <w:rFonts w:asciiTheme="minorHAnsi" w:hAnsiTheme="minorHAnsi"/>
              <w:sz w:val="22"/>
            </w:rPr>
          </w:pPr>
          <w:hyperlink w:anchor="_Toc389656230" w:history="1">
            <w:r w:rsidR="00FF7D93" w:rsidRPr="00262DC8">
              <w:rPr>
                <w:rStyle w:val="Hyperlnk"/>
              </w:rPr>
              <w:t>Appendix A: xxx</w:t>
            </w:r>
            <w:r w:rsidR="00FF7D93">
              <w:rPr>
                <w:webHidden/>
              </w:rPr>
              <w:tab/>
            </w:r>
            <w:r w:rsidR="00FF7D93">
              <w:rPr>
                <w:webHidden/>
              </w:rPr>
              <w:fldChar w:fldCharType="begin"/>
            </w:r>
            <w:r w:rsidR="00FF7D93">
              <w:rPr>
                <w:webHidden/>
              </w:rPr>
              <w:instrText xml:space="preserve"> PAGEREF _Toc389656230 \h </w:instrText>
            </w:r>
            <w:r w:rsidR="00FF7D93">
              <w:rPr>
                <w:webHidden/>
              </w:rPr>
            </w:r>
            <w:r w:rsidR="00FF7D93">
              <w:rPr>
                <w:webHidden/>
              </w:rPr>
              <w:fldChar w:fldCharType="separate"/>
            </w:r>
            <w:r w:rsidR="00A01F37">
              <w:rPr>
                <w:webHidden/>
              </w:rPr>
              <w:t>3</w:t>
            </w:r>
            <w:r w:rsidR="00FF7D93">
              <w:rPr>
                <w:webHidden/>
              </w:rPr>
              <w:fldChar w:fldCharType="end"/>
            </w:r>
          </w:hyperlink>
        </w:p>
        <w:p w14:paraId="458C0156" w14:textId="77777777" w:rsidR="00FF7D93" w:rsidRDefault="000A51F3" w:rsidP="00D705EF">
          <w:pPr>
            <w:pStyle w:val="Innehll1"/>
            <w:rPr>
              <w:rFonts w:asciiTheme="minorHAnsi" w:hAnsiTheme="minorHAnsi"/>
              <w:sz w:val="22"/>
            </w:rPr>
          </w:pPr>
          <w:hyperlink w:anchor="_Toc389656231" w:history="1">
            <w:r w:rsidR="00FF7D93" w:rsidRPr="00262DC8">
              <w:rPr>
                <w:rStyle w:val="Hyperlnk"/>
              </w:rPr>
              <w:t>Appendix B: Detailed results</w:t>
            </w:r>
            <w:r w:rsidR="00FF7D93">
              <w:rPr>
                <w:webHidden/>
              </w:rPr>
              <w:tab/>
            </w:r>
            <w:r w:rsidR="00FF7D93">
              <w:rPr>
                <w:webHidden/>
              </w:rPr>
              <w:fldChar w:fldCharType="begin"/>
            </w:r>
            <w:r w:rsidR="00FF7D93">
              <w:rPr>
                <w:webHidden/>
              </w:rPr>
              <w:instrText xml:space="preserve"> PAGEREF _Toc389656231 \h </w:instrText>
            </w:r>
            <w:r w:rsidR="00FF7D93">
              <w:rPr>
                <w:webHidden/>
              </w:rPr>
            </w:r>
            <w:r w:rsidR="00FF7D93">
              <w:rPr>
                <w:webHidden/>
              </w:rPr>
              <w:fldChar w:fldCharType="separate"/>
            </w:r>
            <w:r w:rsidR="00A01F37">
              <w:rPr>
                <w:webHidden/>
              </w:rPr>
              <w:t>3</w:t>
            </w:r>
            <w:r w:rsidR="00FF7D93">
              <w:rPr>
                <w:webHidden/>
              </w:rPr>
              <w:fldChar w:fldCharType="end"/>
            </w:r>
          </w:hyperlink>
        </w:p>
        <w:p w14:paraId="271C2792" w14:textId="77777777"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14:paraId="7E26D205" w14:textId="77777777" w:rsidR="00500F28" w:rsidRDefault="00500F28" w:rsidP="00500F28">
      <w:pPr>
        <w:pStyle w:val="Ingetavstnd"/>
        <w:tabs>
          <w:tab w:val="right" w:leader="dot" w:pos="7938"/>
        </w:tabs>
        <w:ind w:left="720"/>
        <w:rPr>
          <w:rFonts w:ascii="Times New Roman" w:hAnsi="Times New Roman" w:cs="Times New Roman"/>
          <w:sz w:val="24"/>
          <w:szCs w:val="24"/>
        </w:rPr>
      </w:pPr>
    </w:p>
    <w:p w14:paraId="3253FCAF" w14:textId="77777777"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14:paraId="5B118A95" w14:textId="77777777" w:rsidR="00500F28" w:rsidRPr="00FD591A" w:rsidRDefault="00500F28" w:rsidP="00FF11FD">
      <w:pPr>
        <w:pStyle w:val="Unnumberedheading1"/>
      </w:pPr>
      <w:bookmarkStart w:id="20" w:name="_Toc389656176"/>
      <w:r w:rsidRPr="00FD591A">
        <w:lastRenderedPageBreak/>
        <w:t>List of Figures</w:t>
      </w:r>
      <w:bookmarkEnd w:id="20"/>
    </w:p>
    <w:p w14:paraId="4AFE5B22" w14:textId="77777777" w:rsidR="00FF7D93" w:rsidRDefault="00CD67C8" w:rsidP="00AA38D6">
      <w:pPr>
        <w:pStyle w:val="Figurfrteckning"/>
        <w:rPr>
          <w:rFonts w:asciiTheme="minorHAnsi" w:hAnsiTheme="minorHAnsi"/>
          <w:noProof/>
          <w:sz w:val="22"/>
        </w:rPr>
      </w:pPr>
      <w:r>
        <w:fldChar w:fldCharType="begin"/>
      </w:r>
      <w:r w:rsidR="00031198">
        <w:instrText xml:space="preserve"> TOC \h \z \c "Figure" </w:instrText>
      </w:r>
      <w:r>
        <w:fldChar w:fldCharType="separate"/>
      </w:r>
      <w:hyperlink w:anchor="_Toc389656232" w:history="1">
        <w:r w:rsidR="00FF7D93" w:rsidRPr="001E0C33">
          <w:rPr>
            <w:rStyle w:val="Hyperlnk"/>
            <w:noProof/>
          </w:rPr>
          <w:t>Figure 2</w:t>
        </w:r>
        <w:r w:rsidR="00FF7D93" w:rsidRPr="001E0C33">
          <w:rPr>
            <w:rStyle w:val="Hyperlnk"/>
            <w:noProof/>
          </w:rPr>
          <w:noBreakHyphen/>
          <w:t>1:</w:t>
        </w:r>
        <w:r w:rsidR="00FF7D93">
          <w:rPr>
            <w:rFonts w:asciiTheme="minorHAnsi" w:hAnsiTheme="minorHAnsi"/>
            <w:noProof/>
            <w:sz w:val="22"/>
          </w:rPr>
          <w:tab/>
        </w:r>
        <w:r w:rsidR="00FF7D93" w:rsidRPr="001E0C33">
          <w:rPr>
            <w:rStyle w:val="Hyperlnk"/>
            <w:noProof/>
          </w:rPr>
          <w:t>Lots of stars (Inspired by Figure x.y on page z of [xxx])</w:t>
        </w:r>
        <w:r w:rsidR="00FF7D93">
          <w:rPr>
            <w:noProof/>
            <w:webHidden/>
          </w:rPr>
          <w:tab/>
        </w:r>
        <w:r w:rsidR="00FF7D93">
          <w:rPr>
            <w:noProof/>
            <w:webHidden/>
          </w:rPr>
          <w:fldChar w:fldCharType="begin"/>
        </w:r>
        <w:r w:rsidR="00FF7D93">
          <w:rPr>
            <w:noProof/>
            <w:webHidden/>
          </w:rPr>
          <w:instrText xml:space="preserve"> PAGEREF _Toc389656232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1AFAFB80" w14:textId="77777777" w:rsidR="00FF7D93" w:rsidRDefault="000A51F3" w:rsidP="00AA38D6">
      <w:pPr>
        <w:pStyle w:val="Figurfrteckning"/>
        <w:rPr>
          <w:rFonts w:asciiTheme="minorHAnsi" w:hAnsiTheme="minorHAnsi"/>
          <w:noProof/>
          <w:sz w:val="22"/>
        </w:rPr>
      </w:pPr>
      <w:hyperlink w:anchor="_Toc389656233" w:history="1">
        <w:r w:rsidR="00FF7D93" w:rsidRPr="001E0C33">
          <w:rPr>
            <w:rStyle w:val="Hyperlnk"/>
            <w:noProof/>
          </w:rPr>
          <w:t>Figure 3.1:</w:t>
        </w:r>
        <w:r w:rsidR="00FF7D93">
          <w:rPr>
            <w:rFonts w:asciiTheme="minorHAnsi" w:hAnsiTheme="minorHAnsi"/>
            <w:noProof/>
            <w:sz w:val="22"/>
          </w:rPr>
          <w:tab/>
        </w:r>
        <w:r w:rsidR="00FF7D93" w:rsidRPr="001E0C33">
          <w:rPr>
            <w:rStyle w:val="Hyperlnk"/>
            <w:noProof/>
          </w:rPr>
          <w:t>Research Process</w:t>
        </w:r>
        <w:r w:rsidR="00FF7D93">
          <w:rPr>
            <w:noProof/>
            <w:webHidden/>
          </w:rPr>
          <w:tab/>
        </w:r>
        <w:r w:rsidR="00FF7D93">
          <w:rPr>
            <w:noProof/>
            <w:webHidden/>
          </w:rPr>
          <w:fldChar w:fldCharType="begin"/>
        </w:r>
        <w:r w:rsidR="00FF7D93">
          <w:rPr>
            <w:noProof/>
            <w:webHidden/>
          </w:rPr>
          <w:instrText xml:space="preserve"> PAGEREF _Toc389656233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298F104E" w14:textId="77777777" w:rsidR="00FF7D93" w:rsidRDefault="000A51F3" w:rsidP="00AA38D6">
      <w:pPr>
        <w:pStyle w:val="Figurfrteckning"/>
        <w:rPr>
          <w:rFonts w:asciiTheme="minorHAnsi" w:hAnsiTheme="minorHAnsi"/>
          <w:noProof/>
          <w:sz w:val="22"/>
        </w:rPr>
      </w:pPr>
      <w:hyperlink w:anchor="_Toc389656234" w:history="1">
        <w:r w:rsidR="00FF7D93" w:rsidRPr="001E0C33">
          <w:rPr>
            <w:rStyle w:val="Hyperlnk"/>
            <w:noProof/>
          </w:rPr>
          <w:t>Figure 4</w:t>
        </w:r>
        <w:r w:rsidR="00FF7D93" w:rsidRPr="001E0C33">
          <w:rPr>
            <w:rStyle w:val="Hyperlnk"/>
            <w:noProof/>
          </w:rPr>
          <w:noBreakHyphen/>
          <w:t>1:</w:t>
        </w:r>
        <w:r w:rsidR="00FF7D93">
          <w:rPr>
            <w:rFonts w:asciiTheme="minorHAnsi" w:hAnsiTheme="minorHAnsi"/>
            <w:noProof/>
            <w:sz w:val="22"/>
          </w:rPr>
          <w:tab/>
        </w:r>
        <w:r w:rsidR="00FF7D93" w:rsidRPr="001E0C33">
          <w:rPr>
            <w:rStyle w:val="Hyperlnk"/>
            <w:noProof/>
          </w:rPr>
          <w:t>Home page</w:t>
        </w:r>
        <w:r w:rsidR="00FF7D93">
          <w:rPr>
            <w:noProof/>
            <w:webHidden/>
          </w:rPr>
          <w:tab/>
        </w:r>
        <w:r w:rsidR="00FF7D93">
          <w:rPr>
            <w:noProof/>
            <w:webHidden/>
          </w:rPr>
          <w:fldChar w:fldCharType="begin"/>
        </w:r>
        <w:r w:rsidR="00FF7D93">
          <w:rPr>
            <w:noProof/>
            <w:webHidden/>
          </w:rPr>
          <w:instrText xml:space="preserve"> PAGEREF _Toc389656234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707139A7" w14:textId="77777777" w:rsidR="00500F28" w:rsidRPr="00500F28" w:rsidRDefault="00CD67C8" w:rsidP="00500F28">
      <w:pPr>
        <w:pStyle w:val="Brdtext"/>
        <w:rPr>
          <w:szCs w:val="24"/>
        </w:rPr>
      </w:pPr>
      <w:r>
        <w:rPr>
          <w:szCs w:val="24"/>
        </w:rPr>
        <w:fldChar w:fldCharType="end"/>
      </w:r>
    </w:p>
    <w:p w14:paraId="42BDBA26" w14:textId="77777777" w:rsidR="00500F28" w:rsidRPr="00500F28" w:rsidRDefault="00500F28" w:rsidP="00500F28">
      <w:pPr>
        <w:pStyle w:val="Brdtext"/>
      </w:pPr>
    </w:p>
    <w:p w14:paraId="039B0EA9" w14:textId="77777777" w:rsidR="00500F28" w:rsidRPr="00500F28" w:rsidRDefault="00500F28" w:rsidP="00500F28">
      <w:pPr>
        <w:pStyle w:val="Brdtext"/>
      </w:pPr>
    </w:p>
    <w:p w14:paraId="6E8E2E7A" w14:textId="77777777"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5F99EA4A" w14:textId="77777777" w:rsidR="00500F28" w:rsidRPr="00FD591A" w:rsidRDefault="00500F28" w:rsidP="00FF11FD">
      <w:pPr>
        <w:pStyle w:val="Unnumberedheading1"/>
      </w:pPr>
      <w:bookmarkStart w:id="21" w:name="_Toc389656177"/>
      <w:r w:rsidRPr="00FD591A">
        <w:lastRenderedPageBreak/>
        <w:t>List of Tables</w:t>
      </w:r>
      <w:bookmarkEnd w:id="21"/>
    </w:p>
    <w:p w14:paraId="2EBE0F59" w14:textId="77777777" w:rsidR="00FF7D93" w:rsidRDefault="00CD67C8" w:rsidP="00AA38D6">
      <w:pPr>
        <w:pStyle w:val="Figurfrteckning"/>
        <w:rPr>
          <w:rFonts w:asciiTheme="minorHAnsi" w:hAnsiTheme="minorHAnsi"/>
          <w:noProof/>
          <w:sz w:val="22"/>
        </w:rPr>
      </w:pPr>
      <w:r>
        <w:fldChar w:fldCharType="begin"/>
      </w:r>
      <w:r w:rsidR="00031198">
        <w:instrText xml:space="preserve"> TOC \h \z \c "Table" </w:instrText>
      </w:r>
      <w:r>
        <w:fldChar w:fldCharType="separate"/>
      </w:r>
      <w:hyperlink w:anchor="_Toc389656235" w:history="1">
        <w:r w:rsidR="00FF7D93" w:rsidRPr="00320667">
          <w:rPr>
            <w:rStyle w:val="Hyperlnk"/>
            <w:noProof/>
          </w:rPr>
          <w:t>Table 2.1:</w:t>
        </w:r>
        <w:r w:rsidR="00FF7D93">
          <w:rPr>
            <w:rFonts w:asciiTheme="minorHAnsi" w:hAnsiTheme="minorHAnsi"/>
            <w:noProof/>
            <w:sz w:val="22"/>
          </w:rPr>
          <w:tab/>
        </w:r>
        <w:r w:rsidR="00FF7D93" w:rsidRPr="00320667">
          <w:rPr>
            <w:rStyle w:val="Hyperlnk"/>
            <w:i/>
            <w:noProof/>
          </w:rPr>
          <w:t>XXX</w:t>
        </w:r>
        <w:r w:rsidR="00FF7D93" w:rsidRPr="00320667">
          <w:rPr>
            <w:rStyle w:val="Hyperlnk"/>
            <w:noProof/>
          </w:rPr>
          <w:t xml:space="preserve"> characteristics</w:t>
        </w:r>
        <w:r w:rsidR="00FF7D93">
          <w:rPr>
            <w:noProof/>
            <w:webHidden/>
          </w:rPr>
          <w:tab/>
        </w:r>
        <w:r w:rsidR="00FF7D93">
          <w:rPr>
            <w:noProof/>
            <w:webHidden/>
          </w:rPr>
          <w:fldChar w:fldCharType="begin"/>
        </w:r>
        <w:r w:rsidR="00FF7D93">
          <w:rPr>
            <w:noProof/>
            <w:webHidden/>
          </w:rPr>
          <w:instrText xml:space="preserve"> PAGEREF _Toc389656235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4C5F837A" w14:textId="77777777" w:rsidR="00FF7D93" w:rsidRDefault="000A51F3" w:rsidP="00AA38D6">
      <w:pPr>
        <w:pStyle w:val="Figurfrteckning"/>
        <w:rPr>
          <w:rFonts w:asciiTheme="minorHAnsi" w:hAnsiTheme="minorHAnsi"/>
          <w:noProof/>
          <w:sz w:val="22"/>
        </w:rPr>
      </w:pPr>
      <w:hyperlink w:anchor="_Toc389656236" w:history="1">
        <w:r w:rsidR="00FF7D93" w:rsidRPr="00320667">
          <w:rPr>
            <w:rStyle w:val="Hyperlnk"/>
            <w:noProof/>
          </w:rPr>
          <w:t>Table 4</w:t>
        </w:r>
        <w:r w:rsidR="00FF7D93" w:rsidRPr="00320667">
          <w:rPr>
            <w:rStyle w:val="Hyperlnk"/>
            <w:noProof/>
          </w:rPr>
          <w:noBreakHyphen/>
          <w:t>1:</w:t>
        </w:r>
        <w:r w:rsidR="00FF7D93">
          <w:rPr>
            <w:rFonts w:asciiTheme="minorHAnsi" w:hAnsiTheme="minorHAnsi"/>
            <w:noProof/>
            <w:sz w:val="22"/>
          </w:rPr>
          <w:tab/>
        </w:r>
        <w:r w:rsidR="00FF7D93" w:rsidRPr="00320667">
          <w:rPr>
            <w:rStyle w:val="Hyperlnk"/>
            <w:noProof/>
          </w:rPr>
          <w:t>Configurations tested</w:t>
        </w:r>
        <w:r w:rsidR="00FF7D93">
          <w:rPr>
            <w:noProof/>
            <w:webHidden/>
          </w:rPr>
          <w:tab/>
        </w:r>
        <w:r w:rsidR="00FF7D93">
          <w:rPr>
            <w:noProof/>
            <w:webHidden/>
          </w:rPr>
          <w:fldChar w:fldCharType="begin"/>
        </w:r>
        <w:r w:rsidR="00FF7D93">
          <w:rPr>
            <w:noProof/>
            <w:webHidden/>
          </w:rPr>
          <w:instrText xml:space="preserve"> PAGEREF _Toc389656236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0743B75D" w14:textId="77777777" w:rsidR="00FF7D93" w:rsidRDefault="000A51F3" w:rsidP="00AA38D6">
      <w:pPr>
        <w:pStyle w:val="Figurfrteckning"/>
        <w:rPr>
          <w:rFonts w:asciiTheme="minorHAnsi" w:hAnsiTheme="minorHAnsi"/>
          <w:noProof/>
          <w:sz w:val="22"/>
        </w:rPr>
      </w:pPr>
      <w:hyperlink w:anchor="_Toc389656237" w:history="1">
        <w:r w:rsidR="00FF7D93" w:rsidRPr="00320667">
          <w:rPr>
            <w:rStyle w:val="Hyperlnk"/>
            <w:noProof/>
          </w:rPr>
          <w:t>Table 5</w:t>
        </w:r>
        <w:r w:rsidR="00FF7D93" w:rsidRPr="00320667">
          <w:rPr>
            <w:rStyle w:val="Hyperlnk"/>
            <w:noProof/>
          </w:rPr>
          <w:noBreakHyphen/>
          <w:t>1:</w:t>
        </w:r>
        <w:r w:rsidR="00FF7D93">
          <w:rPr>
            <w:rFonts w:asciiTheme="minorHAnsi" w:hAnsiTheme="minorHAnsi"/>
            <w:noProof/>
            <w:sz w:val="22"/>
          </w:rPr>
          <w:tab/>
        </w:r>
        <w:r w:rsidR="00FF7D93" w:rsidRPr="00320667">
          <w:rPr>
            <w:rStyle w:val="Hyperlnk"/>
            <w:noProof/>
          </w:rPr>
          <w:t>Delay measurement statistics</w:t>
        </w:r>
        <w:r w:rsidR="00FF7D93">
          <w:rPr>
            <w:noProof/>
            <w:webHidden/>
          </w:rPr>
          <w:tab/>
        </w:r>
        <w:r w:rsidR="00FF7D93">
          <w:rPr>
            <w:noProof/>
            <w:webHidden/>
          </w:rPr>
          <w:fldChar w:fldCharType="begin"/>
        </w:r>
        <w:r w:rsidR="00FF7D93">
          <w:rPr>
            <w:noProof/>
            <w:webHidden/>
          </w:rPr>
          <w:instrText xml:space="preserve"> PAGEREF _Toc389656237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14:paraId="4BDE2EAB" w14:textId="77777777" w:rsidR="00500F28" w:rsidRPr="00500F28" w:rsidRDefault="00CD67C8" w:rsidP="00500F28">
      <w:pPr>
        <w:pStyle w:val="Brdtext"/>
      </w:pPr>
      <w:r>
        <w:fldChar w:fldCharType="end"/>
      </w:r>
    </w:p>
    <w:p w14:paraId="25B145B1" w14:textId="77777777" w:rsidR="00500F28" w:rsidRPr="00500F28" w:rsidRDefault="00500F28" w:rsidP="00500F28">
      <w:pPr>
        <w:pStyle w:val="Brdtext"/>
      </w:pPr>
    </w:p>
    <w:p w14:paraId="1CCB5C89" w14:textId="77777777"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14:paraId="40A9C751" w14:textId="77777777" w:rsidR="00500F28" w:rsidRPr="005009A3" w:rsidRDefault="00500F28" w:rsidP="00FF11FD">
      <w:pPr>
        <w:pStyle w:val="Unnumberedheading1"/>
      </w:pPr>
      <w:bookmarkStart w:id="22" w:name="_Toc389656178"/>
      <w:r>
        <w:lastRenderedPageBreak/>
        <w:t xml:space="preserve">List of acronyms and </w:t>
      </w:r>
      <w:commentRangeStart w:id="23"/>
      <w:r>
        <w:t>abbreviations</w:t>
      </w:r>
      <w:bookmarkEnd w:id="22"/>
      <w:commentRangeEnd w:id="23"/>
      <w:r w:rsidR="00E1111B">
        <w:rPr>
          <w:rStyle w:val="Kommentarsreferens"/>
          <w:rFonts w:asciiTheme="minorHAnsi" w:eastAsiaTheme="minorEastAsia" w:hAnsiTheme="minorHAnsi" w:cstheme="minorBidi"/>
          <w:b w:val="0"/>
          <w:bCs w:val="0"/>
        </w:rPr>
        <w:commentReference w:id="23"/>
      </w:r>
    </w:p>
    <w:tbl>
      <w:tblPr>
        <w:tblStyle w:val="Rutntstabell6frgstark"/>
        <w:tblW w:w="8478" w:type="dxa"/>
        <w:tblLook w:val="04A0" w:firstRow="1" w:lastRow="0" w:firstColumn="1" w:lastColumn="0" w:noHBand="0" w:noVBand="1"/>
      </w:tblPr>
      <w:tblGrid>
        <w:gridCol w:w="1352"/>
        <w:gridCol w:w="7126"/>
      </w:tblGrid>
      <w:tr w:rsidR="007E4356" w:rsidRPr="00393DE5" w14:paraId="74A9CE9D" w14:textId="77777777" w:rsidTr="00FD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30BA5221" w14:textId="77777777" w:rsidR="007E4356" w:rsidRDefault="007E4356" w:rsidP="007E4356">
            <w:pPr>
              <w:pStyle w:val="Tablecell"/>
            </w:pPr>
            <w:r>
              <w:t>ASIC</w:t>
            </w:r>
          </w:p>
          <w:p w14:paraId="4C503635" w14:textId="4EB08765" w:rsidR="007E4356" w:rsidRDefault="007E4356" w:rsidP="007E4356">
            <w:pPr>
              <w:pStyle w:val="Tablecell"/>
            </w:pPr>
          </w:p>
        </w:tc>
        <w:tc>
          <w:tcPr>
            <w:tcW w:w="7126" w:type="dxa"/>
          </w:tcPr>
          <w:p w14:paraId="48F1F739" w14:textId="77777777" w:rsidR="007E4356" w:rsidRDefault="007E4356" w:rsidP="007E4356">
            <w:pPr>
              <w:pStyle w:val="Tablecell"/>
              <w:cnfStyle w:val="100000000000" w:firstRow="1" w:lastRow="0" w:firstColumn="0" w:lastColumn="0" w:oddVBand="0" w:evenVBand="0" w:oddHBand="0" w:evenHBand="0" w:firstRowFirstColumn="0" w:firstRowLastColumn="0" w:lastRowFirstColumn="0" w:lastRowLastColumn="0"/>
            </w:pPr>
            <w:r>
              <w:t>Application-Specific Integrated Circuit</w:t>
            </w:r>
          </w:p>
          <w:p w14:paraId="3C3C698B" w14:textId="72DE431E" w:rsidR="007E4356" w:rsidRDefault="007E4356" w:rsidP="007E4356">
            <w:pPr>
              <w:pStyle w:val="Tablecell"/>
              <w:cnfStyle w:val="100000000000" w:firstRow="1" w:lastRow="0" w:firstColumn="0" w:lastColumn="0" w:oddVBand="0" w:evenVBand="0" w:oddHBand="0" w:evenHBand="0" w:firstRowFirstColumn="0" w:firstRowLastColumn="0" w:lastRowFirstColumn="0" w:lastRowLastColumn="0"/>
            </w:pPr>
          </w:p>
        </w:tc>
      </w:tr>
      <w:tr w:rsidR="007E4356" w:rsidRPr="00393DE5" w14:paraId="2DAFF0A4"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EB9F31B" w14:textId="77777777" w:rsidR="00FD4CAC" w:rsidRDefault="00FD4CAC" w:rsidP="00FD4CAC">
            <w:pPr>
              <w:pStyle w:val="Tablecell"/>
            </w:pPr>
            <w:r>
              <w:t>CPU</w:t>
            </w:r>
          </w:p>
          <w:p w14:paraId="14A0C237" w14:textId="77777777" w:rsidR="007E4356" w:rsidRDefault="007E4356" w:rsidP="007E4356">
            <w:pPr>
              <w:pStyle w:val="Tablecell"/>
            </w:pPr>
          </w:p>
        </w:tc>
        <w:tc>
          <w:tcPr>
            <w:tcW w:w="7126" w:type="dxa"/>
          </w:tcPr>
          <w:p w14:paraId="667F3535" w14:textId="77777777" w:rsidR="00FD4CAC" w:rsidRDefault="00FD4CAC" w:rsidP="00FD4CAC">
            <w:pPr>
              <w:pStyle w:val="Tablecell"/>
              <w:cnfStyle w:val="000000100000" w:firstRow="0" w:lastRow="0" w:firstColumn="0" w:lastColumn="0" w:oddVBand="0" w:evenVBand="0" w:oddHBand="1" w:evenHBand="0" w:firstRowFirstColumn="0" w:firstRowLastColumn="0" w:lastRowFirstColumn="0" w:lastRowLastColumn="0"/>
            </w:pPr>
            <w:r>
              <w:t>Central Processing Unit</w:t>
            </w:r>
          </w:p>
          <w:p w14:paraId="76477066" w14:textId="77777777" w:rsidR="007E4356" w:rsidRDefault="007E4356" w:rsidP="007E4356">
            <w:pPr>
              <w:pStyle w:val="Tablecell"/>
              <w:cnfStyle w:val="000000100000" w:firstRow="0" w:lastRow="0" w:firstColumn="0" w:lastColumn="0" w:oddVBand="0" w:evenVBand="0" w:oddHBand="1" w:evenHBand="0" w:firstRowFirstColumn="0" w:firstRowLastColumn="0" w:lastRowFirstColumn="0" w:lastRowLastColumn="0"/>
            </w:pPr>
          </w:p>
        </w:tc>
      </w:tr>
      <w:tr w:rsidR="007E4356" w:rsidRPr="00393DE5" w14:paraId="4376A292" w14:textId="77777777" w:rsidTr="00FD4CAC">
        <w:tc>
          <w:tcPr>
            <w:cnfStyle w:val="001000000000" w:firstRow="0" w:lastRow="0" w:firstColumn="1" w:lastColumn="0" w:oddVBand="0" w:evenVBand="0" w:oddHBand="0" w:evenHBand="0" w:firstRowFirstColumn="0" w:firstRowLastColumn="0" w:lastRowFirstColumn="0" w:lastRowLastColumn="0"/>
            <w:tcW w:w="1352" w:type="dxa"/>
          </w:tcPr>
          <w:p w14:paraId="51AF9985" w14:textId="794BAF4C" w:rsidR="007E4356" w:rsidRDefault="00FD4CAC" w:rsidP="007E4356">
            <w:pPr>
              <w:pStyle w:val="Tablecell"/>
            </w:pPr>
            <w:r>
              <w:t>FPGA</w:t>
            </w:r>
          </w:p>
        </w:tc>
        <w:tc>
          <w:tcPr>
            <w:tcW w:w="7126" w:type="dxa"/>
          </w:tcPr>
          <w:p w14:paraId="58A16A44" w14:textId="4890BAD3" w:rsidR="007E4356" w:rsidRDefault="00FD4CAC" w:rsidP="007E4356">
            <w:pPr>
              <w:pStyle w:val="Tablecell"/>
              <w:cnfStyle w:val="000000000000" w:firstRow="0" w:lastRow="0" w:firstColumn="0" w:lastColumn="0" w:oddVBand="0" w:evenVBand="0" w:oddHBand="0" w:evenHBand="0" w:firstRowFirstColumn="0" w:firstRowLastColumn="0" w:lastRowFirstColumn="0" w:lastRowLastColumn="0"/>
            </w:pPr>
            <w:r>
              <w:t>Field-Programmable Gate Array</w:t>
            </w:r>
          </w:p>
        </w:tc>
      </w:tr>
      <w:tr w:rsidR="00F5611B" w:rsidRPr="00393DE5" w14:paraId="1591A60B"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1EE49EC1" w14:textId="6B9B7FAE" w:rsidR="00F5611B" w:rsidRDefault="00F5611B" w:rsidP="007E4356">
            <w:pPr>
              <w:pStyle w:val="Tablecell"/>
            </w:pPr>
            <w:r>
              <w:t>GPIO</w:t>
            </w:r>
          </w:p>
        </w:tc>
        <w:tc>
          <w:tcPr>
            <w:tcW w:w="7126" w:type="dxa"/>
          </w:tcPr>
          <w:p w14:paraId="43AB16AC" w14:textId="559771B0" w:rsidR="00F5611B" w:rsidRDefault="00F5611B" w:rsidP="007E4356">
            <w:pPr>
              <w:pStyle w:val="Tablecell"/>
              <w:cnfStyle w:val="000000100000" w:firstRow="0" w:lastRow="0" w:firstColumn="0" w:lastColumn="0" w:oddVBand="0" w:evenVBand="0" w:oddHBand="1" w:evenHBand="0" w:firstRowFirstColumn="0" w:firstRowLastColumn="0" w:lastRowFirstColumn="0" w:lastRowLastColumn="0"/>
            </w:pPr>
            <w:r>
              <w:t>General Purpose Input Output</w:t>
            </w:r>
          </w:p>
        </w:tc>
      </w:tr>
      <w:tr w:rsidR="00FD4CAC" w:rsidRPr="00393DE5" w14:paraId="697FADED" w14:textId="77777777" w:rsidTr="00FD4CAC">
        <w:tc>
          <w:tcPr>
            <w:cnfStyle w:val="001000000000" w:firstRow="0" w:lastRow="0" w:firstColumn="1" w:lastColumn="0" w:oddVBand="0" w:evenVBand="0" w:oddHBand="0" w:evenHBand="0" w:firstRowFirstColumn="0" w:firstRowLastColumn="0" w:lastRowFirstColumn="0" w:lastRowLastColumn="0"/>
            <w:tcW w:w="1352" w:type="dxa"/>
          </w:tcPr>
          <w:p w14:paraId="39479C26" w14:textId="07A3A37F" w:rsidR="00FD4CAC" w:rsidRDefault="00FD4CAC" w:rsidP="00FD4CAC">
            <w:pPr>
              <w:pStyle w:val="Tablecell"/>
            </w:pPr>
            <w:r>
              <w:t>GPU</w:t>
            </w:r>
          </w:p>
        </w:tc>
        <w:tc>
          <w:tcPr>
            <w:tcW w:w="7126" w:type="dxa"/>
          </w:tcPr>
          <w:p w14:paraId="0B3E20DE" w14:textId="52CC8A88" w:rsidR="00FD4CAC" w:rsidRDefault="00FD4CAC" w:rsidP="00FD4CAC">
            <w:pPr>
              <w:pStyle w:val="Tablecell"/>
              <w:cnfStyle w:val="000000000000" w:firstRow="0" w:lastRow="0" w:firstColumn="0" w:lastColumn="0" w:oddVBand="0" w:evenVBand="0" w:oddHBand="0" w:evenHBand="0" w:firstRowFirstColumn="0" w:firstRowLastColumn="0" w:lastRowFirstColumn="0" w:lastRowLastColumn="0"/>
            </w:pPr>
            <w:r>
              <w:t>Graphics Processing Unit</w:t>
            </w:r>
          </w:p>
        </w:tc>
      </w:tr>
      <w:tr w:rsidR="00FD4CAC" w:rsidRPr="00393DE5" w14:paraId="36A35F3B"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2404FA9" w14:textId="77777777" w:rsidR="00FD4CAC" w:rsidRDefault="00FD4CAC" w:rsidP="00FD4CAC">
            <w:pPr>
              <w:pStyle w:val="Tablecell"/>
            </w:pPr>
          </w:p>
        </w:tc>
        <w:tc>
          <w:tcPr>
            <w:tcW w:w="7126" w:type="dxa"/>
          </w:tcPr>
          <w:p w14:paraId="583CFC2E" w14:textId="77777777" w:rsidR="00FD4CAC" w:rsidRDefault="00FD4CAC" w:rsidP="00FD4CAC">
            <w:pPr>
              <w:pStyle w:val="Tablecell"/>
              <w:cnfStyle w:val="000000100000" w:firstRow="0" w:lastRow="0" w:firstColumn="0" w:lastColumn="0" w:oddVBand="0" w:evenVBand="0" w:oddHBand="1" w:evenHBand="0" w:firstRowFirstColumn="0" w:firstRowLastColumn="0" w:lastRowFirstColumn="0" w:lastRowLastColumn="0"/>
            </w:pPr>
          </w:p>
        </w:tc>
      </w:tr>
      <w:tr w:rsidR="00FD4CAC" w:rsidRPr="00393DE5" w14:paraId="16195052" w14:textId="77777777" w:rsidTr="00FD4CAC">
        <w:tc>
          <w:tcPr>
            <w:cnfStyle w:val="001000000000" w:firstRow="0" w:lastRow="0" w:firstColumn="1" w:lastColumn="0" w:oddVBand="0" w:evenVBand="0" w:oddHBand="0" w:evenHBand="0" w:firstRowFirstColumn="0" w:firstRowLastColumn="0" w:lastRowFirstColumn="0" w:lastRowLastColumn="0"/>
            <w:tcW w:w="1352" w:type="dxa"/>
          </w:tcPr>
          <w:p w14:paraId="34893134" w14:textId="77777777" w:rsidR="00FD4CAC" w:rsidRDefault="00FD4CAC" w:rsidP="00FD4CAC">
            <w:pPr>
              <w:pStyle w:val="Tablecell"/>
            </w:pPr>
          </w:p>
        </w:tc>
        <w:tc>
          <w:tcPr>
            <w:tcW w:w="7126" w:type="dxa"/>
          </w:tcPr>
          <w:p w14:paraId="0E315868" w14:textId="77777777" w:rsidR="00FD4CAC" w:rsidRDefault="00FD4CAC" w:rsidP="00FD4CAC">
            <w:pPr>
              <w:pStyle w:val="Tablecell"/>
              <w:cnfStyle w:val="000000000000" w:firstRow="0" w:lastRow="0" w:firstColumn="0" w:lastColumn="0" w:oddVBand="0" w:evenVBand="0" w:oddHBand="0" w:evenHBand="0" w:firstRowFirstColumn="0" w:firstRowLastColumn="0" w:lastRowFirstColumn="0" w:lastRowLastColumn="0"/>
            </w:pPr>
          </w:p>
        </w:tc>
      </w:tr>
      <w:tr w:rsidR="00FD4CAC" w:rsidRPr="00393DE5" w14:paraId="77F80AA4"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642B18A7" w14:textId="77777777" w:rsidR="00FD4CAC" w:rsidRPr="00393DE5" w:rsidRDefault="00FD4CAC" w:rsidP="00FD4CAC">
            <w:pPr>
              <w:pStyle w:val="Tablecell"/>
            </w:pPr>
            <w:r>
              <w:t>ICT</w:t>
            </w:r>
          </w:p>
        </w:tc>
        <w:tc>
          <w:tcPr>
            <w:tcW w:w="7126" w:type="dxa"/>
          </w:tcPr>
          <w:p w14:paraId="645DA7B7" w14:textId="77777777" w:rsidR="00FD4CAC" w:rsidRPr="002B2C0E" w:rsidRDefault="00FD4CAC" w:rsidP="00FD4CAC">
            <w:pPr>
              <w:pStyle w:val="Tablecell"/>
              <w:cnfStyle w:val="000000100000" w:firstRow="0" w:lastRow="0" w:firstColumn="0" w:lastColumn="0" w:oddVBand="0" w:evenVBand="0" w:oddHBand="1" w:evenHBand="0" w:firstRowFirstColumn="0" w:firstRowLastColumn="0" w:lastRowFirstColumn="0" w:lastRowLastColumn="0"/>
            </w:pPr>
            <w:r>
              <w:t>Information and Communication Technology</w:t>
            </w:r>
          </w:p>
        </w:tc>
      </w:tr>
      <w:tr w:rsidR="00FD4CAC" w:rsidRPr="00393DE5" w14:paraId="7BE4E6BC" w14:textId="77777777" w:rsidTr="00FD4CAC">
        <w:tc>
          <w:tcPr>
            <w:cnfStyle w:val="001000000000" w:firstRow="0" w:lastRow="0" w:firstColumn="1" w:lastColumn="0" w:oddVBand="0" w:evenVBand="0" w:oddHBand="0" w:evenHBand="0" w:firstRowFirstColumn="0" w:firstRowLastColumn="0" w:lastRowFirstColumn="0" w:lastRowLastColumn="0"/>
            <w:tcW w:w="1352" w:type="dxa"/>
          </w:tcPr>
          <w:p w14:paraId="01BD3CC1" w14:textId="35DDAEBA" w:rsidR="00FD4CAC" w:rsidRDefault="00F5611B" w:rsidP="00FD4CAC">
            <w:pPr>
              <w:pStyle w:val="Tablecell"/>
            </w:pPr>
            <w:r>
              <w:t>IO</w:t>
            </w:r>
          </w:p>
        </w:tc>
        <w:tc>
          <w:tcPr>
            <w:tcW w:w="7126" w:type="dxa"/>
          </w:tcPr>
          <w:p w14:paraId="53D05F4D" w14:textId="59D7EC1D" w:rsidR="00FD4CAC" w:rsidRDefault="00F5611B" w:rsidP="00FD4CAC">
            <w:pPr>
              <w:pStyle w:val="Tablecell"/>
              <w:cnfStyle w:val="000000000000" w:firstRow="0" w:lastRow="0" w:firstColumn="0" w:lastColumn="0" w:oddVBand="0" w:evenVBand="0" w:oddHBand="0" w:evenHBand="0" w:firstRowFirstColumn="0" w:firstRowLastColumn="0" w:lastRowFirstColumn="0" w:lastRowLastColumn="0"/>
            </w:pPr>
            <w:r>
              <w:t>Input Output</w:t>
            </w:r>
          </w:p>
        </w:tc>
      </w:tr>
      <w:tr w:rsidR="00FD4CAC" w:rsidRPr="00393DE5" w14:paraId="4E8CE9E5"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1774C25F" w14:textId="1F0413AF" w:rsidR="00FD4CAC" w:rsidRDefault="00FD4CAC" w:rsidP="00FD4CAC">
            <w:pPr>
              <w:pStyle w:val="Tablecell"/>
            </w:pPr>
          </w:p>
        </w:tc>
        <w:tc>
          <w:tcPr>
            <w:tcW w:w="7126" w:type="dxa"/>
          </w:tcPr>
          <w:p w14:paraId="75516497" w14:textId="403C692B" w:rsidR="00FD4CAC" w:rsidRDefault="00FD4CAC" w:rsidP="00FD4CAC">
            <w:pPr>
              <w:pStyle w:val="Tablecell"/>
              <w:cnfStyle w:val="000000100000" w:firstRow="0" w:lastRow="0" w:firstColumn="0" w:lastColumn="0" w:oddVBand="0" w:evenVBand="0" w:oddHBand="1" w:evenHBand="0" w:firstRowFirstColumn="0" w:firstRowLastColumn="0" w:lastRowFirstColumn="0" w:lastRowLastColumn="0"/>
            </w:pPr>
          </w:p>
        </w:tc>
      </w:tr>
      <w:tr w:rsidR="00FD4CAC" w:rsidRPr="00393DE5" w14:paraId="1EE0E277" w14:textId="77777777" w:rsidTr="00FD4CAC">
        <w:tc>
          <w:tcPr>
            <w:cnfStyle w:val="001000000000" w:firstRow="0" w:lastRow="0" w:firstColumn="1" w:lastColumn="0" w:oddVBand="0" w:evenVBand="0" w:oddHBand="0" w:evenHBand="0" w:firstRowFirstColumn="0" w:firstRowLastColumn="0" w:lastRowFirstColumn="0" w:lastRowLastColumn="0"/>
            <w:tcW w:w="1352" w:type="dxa"/>
          </w:tcPr>
          <w:p w14:paraId="0EF5C58B" w14:textId="59C6DC7A" w:rsidR="00FD4CAC" w:rsidRDefault="00FD4CAC" w:rsidP="00FD4CAC">
            <w:pPr>
              <w:pStyle w:val="Tablecell"/>
            </w:pPr>
          </w:p>
        </w:tc>
        <w:tc>
          <w:tcPr>
            <w:tcW w:w="7126" w:type="dxa"/>
          </w:tcPr>
          <w:p w14:paraId="05A826B0" w14:textId="2D63722E" w:rsidR="00FD4CAC" w:rsidRDefault="00FD4CAC" w:rsidP="00FD4CAC">
            <w:pPr>
              <w:pStyle w:val="Tablecell"/>
              <w:cnfStyle w:val="000000000000" w:firstRow="0" w:lastRow="0" w:firstColumn="0" w:lastColumn="0" w:oddVBand="0" w:evenVBand="0" w:oddHBand="0" w:evenHBand="0" w:firstRowFirstColumn="0" w:firstRowLastColumn="0" w:lastRowFirstColumn="0" w:lastRowLastColumn="0"/>
            </w:pPr>
          </w:p>
        </w:tc>
      </w:tr>
      <w:tr w:rsidR="00FD4CAC" w:rsidRPr="00393DE5" w14:paraId="1136D583"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345CAF5F" w14:textId="07133D48" w:rsidR="00FD4CAC" w:rsidRDefault="00F5611B" w:rsidP="00FD4CAC">
            <w:pPr>
              <w:pStyle w:val="Tablecell"/>
            </w:pPr>
            <w:r>
              <w:t>VHDL</w:t>
            </w:r>
          </w:p>
        </w:tc>
        <w:tc>
          <w:tcPr>
            <w:tcW w:w="7126" w:type="dxa"/>
          </w:tcPr>
          <w:p w14:paraId="62C09591" w14:textId="1CA24B6E" w:rsidR="00FD4CAC" w:rsidRDefault="00F5611B" w:rsidP="00FD4CAC">
            <w:pPr>
              <w:pStyle w:val="Tablecell"/>
              <w:cnfStyle w:val="000000100000" w:firstRow="0" w:lastRow="0" w:firstColumn="0" w:lastColumn="0" w:oddVBand="0" w:evenVBand="0" w:oddHBand="1" w:evenHBand="0" w:firstRowFirstColumn="0" w:firstRowLastColumn="0" w:lastRowFirstColumn="0" w:lastRowLastColumn="0"/>
            </w:pPr>
            <w:r>
              <w:t>VHSIC Hardware Description Language</w:t>
            </w:r>
          </w:p>
        </w:tc>
      </w:tr>
      <w:tr w:rsidR="00F5611B" w:rsidRPr="00393DE5" w14:paraId="2CECB5AE" w14:textId="77777777" w:rsidTr="00FD4CAC">
        <w:tc>
          <w:tcPr>
            <w:cnfStyle w:val="001000000000" w:firstRow="0" w:lastRow="0" w:firstColumn="1" w:lastColumn="0" w:oddVBand="0" w:evenVBand="0" w:oddHBand="0" w:evenHBand="0" w:firstRowFirstColumn="0" w:firstRowLastColumn="0" w:lastRowFirstColumn="0" w:lastRowLastColumn="0"/>
            <w:tcW w:w="1352" w:type="dxa"/>
          </w:tcPr>
          <w:p w14:paraId="2904124C" w14:textId="4507E5EF" w:rsidR="00F5611B" w:rsidRDefault="00F5611B" w:rsidP="00FD4CAC">
            <w:pPr>
              <w:pStyle w:val="Tablecell"/>
            </w:pPr>
            <w:r>
              <w:t>VHSIC</w:t>
            </w:r>
          </w:p>
        </w:tc>
        <w:tc>
          <w:tcPr>
            <w:tcW w:w="7126" w:type="dxa"/>
          </w:tcPr>
          <w:p w14:paraId="1C3EB684" w14:textId="185F4110" w:rsidR="00F5611B" w:rsidRDefault="00F5611B" w:rsidP="00FD4CAC">
            <w:pPr>
              <w:pStyle w:val="Tablecell"/>
              <w:cnfStyle w:val="000000000000" w:firstRow="0" w:lastRow="0" w:firstColumn="0" w:lastColumn="0" w:oddVBand="0" w:evenVBand="0" w:oddHBand="0" w:evenHBand="0" w:firstRowFirstColumn="0" w:firstRowLastColumn="0" w:lastRowFirstColumn="0" w:lastRowLastColumn="0"/>
            </w:pPr>
            <w:r>
              <w:t xml:space="preserve">Very </w:t>
            </w:r>
            <w:proofErr w:type="gramStart"/>
            <w:r>
              <w:t>High Speed</w:t>
            </w:r>
            <w:proofErr w:type="gramEnd"/>
            <w:r>
              <w:t xml:space="preserve"> Integrated Circuit</w:t>
            </w:r>
          </w:p>
        </w:tc>
      </w:tr>
      <w:tr w:rsidR="00FD4CAC" w:rsidRPr="00393DE5" w14:paraId="3623ADC3" w14:textId="77777777" w:rsidTr="00F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14:paraId="7FA9C366" w14:textId="77777777" w:rsidR="00FD4CAC" w:rsidRDefault="00FD4CAC" w:rsidP="00FD4CAC">
            <w:pPr>
              <w:pStyle w:val="Tablecell"/>
            </w:pPr>
            <w:r>
              <w:t>WWW</w:t>
            </w:r>
          </w:p>
        </w:tc>
        <w:tc>
          <w:tcPr>
            <w:tcW w:w="7126" w:type="dxa"/>
          </w:tcPr>
          <w:p w14:paraId="2EBA24D4" w14:textId="77777777" w:rsidR="00FD4CAC" w:rsidRDefault="00FD4CAC" w:rsidP="00FD4CAC">
            <w:pPr>
              <w:pStyle w:val="Tablecell"/>
              <w:cnfStyle w:val="000000100000" w:firstRow="0" w:lastRow="0" w:firstColumn="0" w:lastColumn="0" w:oddVBand="0" w:evenVBand="0" w:oddHBand="1" w:evenHBand="0" w:firstRowFirstColumn="0" w:firstRowLastColumn="0" w:lastRowFirstColumn="0" w:lastRowLastColumn="0"/>
            </w:pPr>
            <w:r>
              <w:t>World Wide Web</w:t>
            </w:r>
          </w:p>
        </w:tc>
      </w:tr>
    </w:tbl>
    <w:p w14:paraId="11CDD607" w14:textId="77777777" w:rsidR="00500F28" w:rsidRDefault="00500F28" w:rsidP="00500F28">
      <w:pPr>
        <w:pStyle w:val="Brdtext"/>
      </w:pPr>
    </w:p>
    <w:p w14:paraId="20988943" w14:textId="77777777"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14:paraId="16D68418" w14:textId="77777777" w:rsidR="00500F28" w:rsidRPr="00DE36C0" w:rsidRDefault="00500F28" w:rsidP="00D651BD">
      <w:pPr>
        <w:pStyle w:val="Rubrik1"/>
      </w:pPr>
      <w:bookmarkStart w:id="24" w:name="_Toc389656179"/>
      <w:r>
        <w:lastRenderedPageBreak/>
        <w:t>Introduction</w:t>
      </w:r>
      <w:bookmarkEnd w:id="24"/>
    </w:p>
    <w:p w14:paraId="3E963B66" w14:textId="77777777" w:rsidR="00031198" w:rsidRDefault="006409AF" w:rsidP="00947CDD">
      <w:pPr>
        <w:pStyle w:val="Bodytextfirstparagraph"/>
      </w:pPr>
      <w:commentRangeStart w:id="25"/>
      <w:r>
        <w:t xml:space="preserve">This </w:t>
      </w:r>
      <w:commentRangeEnd w:id="25"/>
      <w:r w:rsidR="00AA38D6">
        <w:rPr>
          <w:rStyle w:val="Kommentarsreferens"/>
          <w:rFonts w:asciiTheme="minorHAnsi" w:hAnsiTheme="minorHAnsi"/>
        </w:rPr>
        <w:commentReference w:id="25"/>
      </w:r>
      <w:r>
        <w:t>chapter describes the specific problem that this thesis addresses, the context of the problem, the goals of this thesis project, and outlines the structure of the thesis.</w:t>
      </w:r>
    </w:p>
    <w:p w14:paraId="2471981D" w14:textId="77777777" w:rsidR="00BB5E4B" w:rsidRPr="00A95CAE" w:rsidRDefault="00BB5E4B" w:rsidP="006409AF">
      <w:pPr>
        <w:pStyle w:val="Brdtext"/>
        <w:rPr>
          <w:color w:val="FF0000"/>
        </w:rPr>
      </w:pPr>
      <w:r w:rsidRPr="00A95CAE">
        <w:rPr>
          <w:color w:val="FF0000"/>
        </w:rPr>
        <w:t>Give a general introduction to the area. (Remember to use appropriate references in this and all other sections.)</w:t>
      </w:r>
    </w:p>
    <w:p w14:paraId="34E56521" w14:textId="77777777" w:rsidR="00BB5E4B" w:rsidRDefault="00BB5E4B" w:rsidP="00C10CEE">
      <w:pPr>
        <w:pStyle w:val="Rubrik2"/>
      </w:pPr>
      <w:bookmarkStart w:id="26" w:name="_Toc389656180"/>
      <w:bookmarkStart w:id="27" w:name="_Toc388654297"/>
      <w:r>
        <w:t>Background</w:t>
      </w:r>
      <w:bookmarkEnd w:id="26"/>
    </w:p>
    <w:p w14:paraId="5F657F99" w14:textId="77777777" w:rsidR="00031198" w:rsidRPr="00AA38D6" w:rsidRDefault="00AA38D6" w:rsidP="00AA38D6">
      <w:pPr>
        <w:pStyle w:val="Bodytextfirstparagraph"/>
        <w:rPr>
          <w:color w:val="FF0000"/>
        </w:rPr>
      </w:pPr>
      <w:bookmarkStart w:id="28" w:name="_Toc380931230"/>
      <w:bookmarkEnd w:id="27"/>
      <w:r w:rsidRPr="00AA38D6">
        <w:rPr>
          <w:color w:val="FF0000"/>
        </w:rPr>
        <w:t xml:space="preserve">Present the background for the area. </w:t>
      </w:r>
      <w:r w:rsidR="00BB5E4B" w:rsidRPr="00AA38D6">
        <w:rPr>
          <w:color w:val="FF0000"/>
        </w:rPr>
        <w:t>Set the context</w:t>
      </w:r>
      <w:bookmarkEnd w:id="28"/>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A01F37">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14:paraId="53DCFDE7" w14:textId="77777777" w:rsidR="00BB5E4B" w:rsidRPr="00A95CAE" w:rsidRDefault="00BB5E4B" w:rsidP="00BB5E4B">
      <w:pPr>
        <w:pStyle w:val="Brd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14:paraId="60056148" w14:textId="77777777" w:rsidR="00A95CAE" w:rsidRDefault="00A95CAE" w:rsidP="00AA38D6">
      <w:pPr>
        <w:pStyle w:val="Brd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tnotsreferens"/>
        </w:rPr>
        <w:footnoteReference w:id="1"/>
      </w:r>
      <w:r>
        <w:t>.</w:t>
      </w:r>
    </w:p>
    <w:p w14:paraId="4971E33E" w14:textId="77777777" w:rsidR="00031198" w:rsidRDefault="00031198" w:rsidP="00C10CEE">
      <w:pPr>
        <w:pStyle w:val="Rubrik2"/>
      </w:pPr>
      <w:bookmarkStart w:id="29" w:name="_Toc388654298"/>
      <w:bookmarkStart w:id="30" w:name="_Toc389656181"/>
      <w:r w:rsidRPr="00962E68">
        <w:t>Problem</w:t>
      </w:r>
      <w:bookmarkEnd w:id="29"/>
      <w:bookmarkEnd w:id="30"/>
    </w:p>
    <w:p w14:paraId="3127A46E" w14:textId="77777777" w:rsidR="00031198" w:rsidRDefault="006409AF" w:rsidP="00AA38D6">
      <w:pPr>
        <w:pStyle w:val="Bodytextfirstparagraph"/>
        <w:rPr>
          <w:color w:val="FF0000"/>
        </w:rPr>
      </w:pPr>
      <w:r w:rsidRPr="00AA38D6">
        <w:rPr>
          <w:color w:val="FF0000"/>
        </w:rPr>
        <w:t>Longer problem statement</w:t>
      </w:r>
    </w:p>
    <w:p w14:paraId="58DBE0CF" w14:textId="77777777" w:rsidR="00AA38D6" w:rsidRPr="00AA38D6" w:rsidRDefault="00AA38D6" w:rsidP="00AA38D6">
      <w:pPr>
        <w:pStyle w:val="Brdtext"/>
        <w:rPr>
          <w:color w:val="FF0000"/>
        </w:rPr>
      </w:pPr>
      <w:r>
        <w:rPr>
          <w:color w:val="FF0000"/>
        </w:rPr>
        <w:t>If possible, e</w:t>
      </w:r>
      <w:r w:rsidRPr="00AA38D6">
        <w:rPr>
          <w:color w:val="FF0000"/>
        </w:rPr>
        <w:t>nd this section with a question as a problem statement.</w:t>
      </w:r>
    </w:p>
    <w:p w14:paraId="064C3EAB" w14:textId="77777777" w:rsidR="00BB5E4B" w:rsidRDefault="00BB5E4B" w:rsidP="00C10CEE">
      <w:pPr>
        <w:pStyle w:val="Rubrik2"/>
      </w:pPr>
      <w:bookmarkStart w:id="31" w:name="_Toc389656182"/>
      <w:bookmarkStart w:id="32" w:name="_Toc388654299"/>
      <w:r>
        <w:t>Purpose</w:t>
      </w:r>
      <w:bookmarkEnd w:id="31"/>
    </w:p>
    <w:p w14:paraId="360CD4F4" w14:textId="77777777" w:rsidR="00F214CC" w:rsidRPr="00AA38D6" w:rsidRDefault="00F214CC" w:rsidP="00AA38D6">
      <w:pPr>
        <w:pStyle w:val="Bodytextfirstparagraph"/>
        <w:rPr>
          <w:color w:val="FF0000"/>
        </w:rPr>
      </w:pPr>
      <w:r w:rsidRPr="00AA38D6">
        <w:rPr>
          <w:color w:val="FF0000"/>
        </w:rPr>
        <w:t xml:space="preserve">State the </w:t>
      </w:r>
      <w:commentRangeStart w:id="33"/>
      <w:r w:rsidRPr="00AA38D6">
        <w:rPr>
          <w:color w:val="FF0000"/>
        </w:rPr>
        <w:t xml:space="preserve">purpose </w:t>
      </w:r>
      <w:commentRangeEnd w:id="33"/>
      <w:r w:rsidR="00AA38D6">
        <w:rPr>
          <w:rStyle w:val="Kommentarsreferens"/>
          <w:rFonts w:asciiTheme="minorHAnsi" w:hAnsiTheme="minorHAnsi"/>
        </w:rPr>
        <w:commentReference w:id="33"/>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14:paraId="25525C46" w14:textId="77777777" w:rsidR="00BB5E4B" w:rsidRPr="00A95CAE" w:rsidRDefault="00BB5E4B" w:rsidP="00F214CC">
      <w:pPr>
        <w:pStyle w:val="Brd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A01F37">
        <w:rPr>
          <w:color w:val="FF0000"/>
        </w:rPr>
        <w:t>6.4</w:t>
      </w:r>
      <w:r w:rsidRPr="00A95CAE">
        <w:rPr>
          <w:color w:val="FF0000"/>
        </w:rPr>
        <w:fldChar w:fldCharType="end"/>
      </w:r>
      <w:r w:rsidRPr="00A95CAE">
        <w:rPr>
          <w:color w:val="FF0000"/>
        </w:rPr>
        <w:t>.)</w:t>
      </w:r>
    </w:p>
    <w:p w14:paraId="63AAB5C8" w14:textId="77777777" w:rsidR="00031198" w:rsidRDefault="00031198" w:rsidP="00C10CEE">
      <w:pPr>
        <w:pStyle w:val="Rubrik2"/>
      </w:pPr>
      <w:bookmarkStart w:id="34" w:name="_Toc389656183"/>
      <w:r>
        <w:t>Goals</w:t>
      </w:r>
      <w:bookmarkEnd w:id="32"/>
      <w:bookmarkEnd w:id="34"/>
    </w:p>
    <w:p w14:paraId="270C9705" w14:textId="77777777"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14:paraId="290A5ABB" w14:textId="77777777"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14:paraId="0D478F74" w14:textId="77777777" w:rsidR="009028C5" w:rsidRDefault="009028C5" w:rsidP="00152A6A">
      <w:pPr>
        <w:pStyle w:val="Numreradlista"/>
      </w:pPr>
      <w:r>
        <w:t>Subgoal #1</w:t>
      </w:r>
    </w:p>
    <w:p w14:paraId="0D570E9D" w14:textId="77777777" w:rsidR="009028C5" w:rsidRDefault="009028C5" w:rsidP="00152A6A">
      <w:pPr>
        <w:pStyle w:val="Numreradlista"/>
      </w:pPr>
      <w:r>
        <w:t>Subgoal #2</w:t>
      </w:r>
    </w:p>
    <w:p w14:paraId="5FD85CB9" w14:textId="57AA45E7" w:rsidR="009028C5" w:rsidRDefault="009028C5" w:rsidP="00152A6A">
      <w:pPr>
        <w:pStyle w:val="Numreradlista"/>
      </w:pPr>
      <w:r>
        <w:t>Subgoal #3</w:t>
      </w:r>
    </w:p>
    <w:p w14:paraId="3A4889F5" w14:textId="49C6E1BB" w:rsidR="00633D4B" w:rsidRDefault="00633D4B" w:rsidP="00633D4B">
      <w:pPr>
        <w:pStyle w:val="Numreradlista"/>
        <w:numPr>
          <w:ilvl w:val="0"/>
          <w:numId w:val="0"/>
        </w:numPr>
      </w:pPr>
      <w:r>
        <w:t xml:space="preserve">The goal of this project is to manufacture a daughterboard for </w:t>
      </w:r>
      <w:r w:rsidR="00A672A4">
        <w:t xml:space="preserve">a FPGA board. This has been divided into the following </w:t>
      </w:r>
      <w:commentRangeStart w:id="35"/>
      <w:r w:rsidR="00A672A4">
        <w:t>x</w:t>
      </w:r>
      <w:commentRangeEnd w:id="35"/>
      <w:r w:rsidR="00A672A4">
        <w:rPr>
          <w:rStyle w:val="Kommentarsreferens"/>
          <w:rFonts w:asciiTheme="minorHAnsi" w:eastAsiaTheme="minorEastAsia" w:hAnsiTheme="minorHAnsi"/>
        </w:rPr>
        <w:commentReference w:id="35"/>
      </w:r>
      <w:r w:rsidR="00A672A4">
        <w:t xml:space="preserve"> subgoals:</w:t>
      </w:r>
    </w:p>
    <w:p w14:paraId="6DCEA769" w14:textId="154245EE" w:rsidR="00A672A4" w:rsidRDefault="00FD4CAC" w:rsidP="00A672A4">
      <w:pPr>
        <w:pStyle w:val="Numreradlista"/>
        <w:numPr>
          <w:ilvl w:val="0"/>
          <w:numId w:val="28"/>
        </w:numPr>
      </w:pPr>
      <w:r>
        <w:t>Collect all the requirements for the daughterboard</w:t>
      </w:r>
    </w:p>
    <w:p w14:paraId="2A818544" w14:textId="09909119" w:rsidR="00FD4CAC" w:rsidRDefault="00FD4CAC" w:rsidP="00A672A4">
      <w:pPr>
        <w:pStyle w:val="Numreradlista"/>
        <w:numPr>
          <w:ilvl w:val="0"/>
          <w:numId w:val="28"/>
        </w:numPr>
      </w:pPr>
      <w:r>
        <w:t>Create prototype for the daughterboard</w:t>
      </w:r>
    </w:p>
    <w:p w14:paraId="0A1B191E" w14:textId="2AF2E4DF" w:rsidR="00FD4CAC" w:rsidRDefault="00FD4CAC" w:rsidP="00A672A4">
      <w:pPr>
        <w:pStyle w:val="Numreradlista"/>
        <w:numPr>
          <w:ilvl w:val="0"/>
          <w:numId w:val="28"/>
        </w:numPr>
      </w:pPr>
      <w:r>
        <w:t>Have the daughterboard manufactured</w:t>
      </w:r>
    </w:p>
    <w:p w14:paraId="0A6A0E2F" w14:textId="77777777" w:rsidR="009028C5" w:rsidRPr="005F17D3" w:rsidRDefault="005F17D3" w:rsidP="00E1111B">
      <w:pPr>
        <w:pStyle w:val="Brd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Kommentarsreferens"/>
          <w:rFonts w:asciiTheme="minorHAnsi" w:hAnsiTheme="minorHAnsi"/>
        </w:rPr>
        <w:commentReference w:id="36"/>
      </w:r>
    </w:p>
    <w:p w14:paraId="21AEE6E9" w14:textId="77777777" w:rsidR="006409AF" w:rsidRDefault="006409AF" w:rsidP="00C10CEE">
      <w:pPr>
        <w:pStyle w:val="Rubrik2"/>
      </w:pPr>
      <w:bookmarkStart w:id="37" w:name="_Toc380931232"/>
      <w:bookmarkStart w:id="38" w:name="_Toc389656184"/>
      <w:r>
        <w:lastRenderedPageBreak/>
        <w:t>Research Methodology</w:t>
      </w:r>
      <w:bookmarkEnd w:id="37"/>
      <w:bookmarkEnd w:id="38"/>
    </w:p>
    <w:p w14:paraId="4DDD3736" w14:textId="77777777"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A01F37">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14:paraId="3A9BDFCB" w14:textId="77777777" w:rsidR="005F17D3" w:rsidRPr="00382680" w:rsidRDefault="00382680" w:rsidP="00031198">
      <w:pPr>
        <w:pStyle w:val="Brd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and research approach</w:t>
      </w:r>
      <w:r>
        <w:rPr>
          <w:color w:val="FF0000"/>
        </w:rPr>
        <w:t>(</w:t>
      </w:r>
      <w:r w:rsidRPr="00382680">
        <w:rPr>
          <w:color w:val="FF0000"/>
        </w:rPr>
        <w:t>es</w:t>
      </w:r>
      <w:r>
        <w:rPr>
          <w:color w:val="FF0000"/>
        </w:rPr>
        <w:t>)</w:t>
      </w:r>
      <w:r w:rsidRPr="00382680">
        <w:rPr>
          <w:color w:val="FF0000"/>
        </w:rPr>
        <w:t>.</w:t>
      </w:r>
    </w:p>
    <w:p w14:paraId="08E54C09" w14:textId="77777777" w:rsidR="00F214CC" w:rsidRDefault="00F214CC" w:rsidP="00C10CEE">
      <w:pPr>
        <w:pStyle w:val="Rubrik2"/>
        <w:rPr>
          <w:lang w:val="en-GB"/>
        </w:rPr>
      </w:pPr>
      <w:bookmarkStart w:id="39" w:name="_Toc389656185"/>
      <w:r>
        <w:rPr>
          <w:lang w:val="en-GB"/>
        </w:rPr>
        <w:t>Delimitations</w:t>
      </w:r>
      <w:bookmarkEnd w:id="39"/>
    </w:p>
    <w:p w14:paraId="5FA2AE37" w14:textId="77777777"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14:paraId="7F024F9D" w14:textId="77777777" w:rsidR="00031198" w:rsidRPr="00962E68" w:rsidRDefault="00031198" w:rsidP="00C10CEE">
      <w:pPr>
        <w:pStyle w:val="Rubrik2"/>
      </w:pPr>
      <w:bookmarkStart w:id="40" w:name="_Toc388654300"/>
      <w:bookmarkStart w:id="41" w:name="_Toc389656186"/>
      <w:r>
        <w:t xml:space="preserve">Structure of the </w:t>
      </w:r>
      <w:commentRangeStart w:id="42"/>
      <w:r>
        <w:t>thesis</w:t>
      </w:r>
      <w:bookmarkEnd w:id="40"/>
      <w:bookmarkEnd w:id="41"/>
      <w:commentRangeEnd w:id="42"/>
      <w:r w:rsidR="00382680">
        <w:rPr>
          <w:rStyle w:val="Kommentarsreferens"/>
          <w:rFonts w:asciiTheme="minorHAnsi" w:eastAsiaTheme="minorEastAsia" w:hAnsiTheme="minorHAnsi" w:cstheme="minorBidi"/>
          <w:b w:val="0"/>
          <w:bCs w:val="0"/>
        </w:rPr>
        <w:commentReference w:id="42"/>
      </w:r>
    </w:p>
    <w:p w14:paraId="16B53FDC" w14:textId="77777777"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14:paraId="425F9E48" w14:textId="77777777" w:rsidR="00FF7D93" w:rsidRDefault="00FF7D93" w:rsidP="00FF7D93">
      <w:pPr>
        <w:pStyle w:val="Brdtext"/>
      </w:pPr>
    </w:p>
    <w:p w14:paraId="6948154F" w14:textId="77777777" w:rsidR="00FF7D93" w:rsidRDefault="00FF7D93" w:rsidP="00FF7D93">
      <w:pPr>
        <w:pStyle w:val="Brdtext"/>
      </w:pPr>
    </w:p>
    <w:p w14:paraId="0D6659C9" w14:textId="77777777" w:rsidR="00FF7D93" w:rsidRPr="00FF7D93" w:rsidRDefault="00FF7D93" w:rsidP="00FF7D93">
      <w:pPr>
        <w:pStyle w:val="Brdtext"/>
      </w:pPr>
    </w:p>
    <w:p w14:paraId="2A8F1E95" w14:textId="77777777" w:rsidR="001C1893" w:rsidRPr="00393DE5" w:rsidRDefault="001C1893" w:rsidP="001C1893">
      <w:pPr>
        <w:pStyle w:val="Brdtext"/>
        <w:ind w:firstLine="0"/>
      </w:pPr>
    </w:p>
    <w:p w14:paraId="4F94F433" w14:textId="77777777" w:rsidR="00031198" w:rsidRPr="00306F97" w:rsidRDefault="00031198" w:rsidP="00D651BD">
      <w:pPr>
        <w:pStyle w:val="Rubrik1"/>
        <w:sectPr w:rsidR="00031198" w:rsidRPr="00306F97" w:rsidSect="00F80470">
          <w:headerReference w:type="even" r:id="rId19"/>
          <w:headerReference w:type="first" r:id="rId20"/>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14:paraId="2069199A" w14:textId="77777777" w:rsidR="00031198" w:rsidRDefault="00031198" w:rsidP="00D651BD">
      <w:pPr>
        <w:pStyle w:val="Rubrik1"/>
      </w:pPr>
      <w:bookmarkStart w:id="43" w:name="_Toc388654301"/>
      <w:bookmarkStart w:id="44" w:name="_Ref389643798"/>
      <w:bookmarkStart w:id="45" w:name="_Toc389656187"/>
      <w:commentRangeStart w:id="46"/>
      <w:r w:rsidRPr="00AA74B8">
        <w:lastRenderedPageBreak/>
        <w:t>Background</w:t>
      </w:r>
      <w:bookmarkEnd w:id="43"/>
      <w:bookmarkEnd w:id="44"/>
      <w:commentRangeEnd w:id="46"/>
      <w:r w:rsidR="008213E9">
        <w:rPr>
          <w:rStyle w:val="Kommentarsreferens"/>
          <w:rFonts w:asciiTheme="minorHAnsi" w:eastAsiaTheme="minorEastAsia" w:hAnsiTheme="minorHAnsi" w:cstheme="minorBidi"/>
          <w:b w:val="0"/>
          <w:bCs w:val="0"/>
        </w:rPr>
        <w:commentReference w:id="46"/>
      </w:r>
      <w:bookmarkEnd w:id="45"/>
    </w:p>
    <w:p w14:paraId="7B07F0F3" w14:textId="77777777"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14:paraId="7AB38978" w14:textId="77777777" w:rsidR="008E7390" w:rsidRDefault="008E7390" w:rsidP="008E7390">
      <w:pPr>
        <w:pStyle w:val="Brdtext"/>
        <w:rPr>
          <w:color w:val="FF0000"/>
          <w:szCs w:val="24"/>
        </w:rPr>
      </w:pPr>
      <w:r w:rsidRPr="00A95CAE">
        <w:rPr>
          <w:color w:val="FF0000"/>
          <w:szCs w:val="24"/>
        </w:rPr>
        <w:t>What does a reader (another x student -- where x is your study line) need to know to understand your report?</w:t>
      </w:r>
    </w:p>
    <w:p w14:paraId="54ADAFB6" w14:textId="77777777" w:rsidR="008213E9" w:rsidRPr="0092011D" w:rsidRDefault="008213E9" w:rsidP="008213E9">
      <w:pPr>
        <w:pStyle w:val="Brd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14:paraId="263AC158" w14:textId="77777777" w:rsidR="008E7390" w:rsidRPr="00F40484" w:rsidRDefault="008E7390" w:rsidP="00C10CEE">
      <w:pPr>
        <w:pStyle w:val="Rubrik2"/>
      </w:pPr>
      <w:bookmarkStart w:id="47" w:name="_Toc389656188"/>
      <w:r>
        <w:t>Major background area#1</w:t>
      </w:r>
      <w:bookmarkEnd w:id="47"/>
    </w:p>
    <w:p w14:paraId="371819D9" w14:textId="77777777"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A01F37" w:rsidRPr="00F568DB">
        <w:t xml:space="preserve">Figure </w:t>
      </w:r>
      <w:r w:rsidR="00A01F37">
        <w:rPr>
          <w:noProof/>
        </w:rPr>
        <w:t>2</w:t>
      </w:r>
      <w:r w:rsidR="00A01F37" w:rsidRPr="00F568DB">
        <w:noBreakHyphen/>
      </w:r>
      <w:r w:rsidR="00A01F37">
        <w:rPr>
          <w:noProof/>
        </w:rPr>
        <w:t>1</w:t>
      </w:r>
      <w:r w:rsidR="00B2132A">
        <w:fldChar w:fldCharType="end"/>
      </w:r>
      <w:r>
        <w:t xml:space="preserve">. </w:t>
      </w:r>
      <w:r>
        <w:fldChar w:fldCharType="begin"/>
      </w:r>
      <w:r>
        <w:instrText xml:space="preserve"> REF _Ref386385304 \h </w:instrText>
      </w:r>
      <w:r>
        <w:fldChar w:fldCharType="separate"/>
      </w:r>
      <w:r w:rsidR="00A01F37" w:rsidRPr="001439BF">
        <w:t xml:space="preserve">Table </w:t>
      </w:r>
      <w:r w:rsidR="00A01F37">
        <w:rPr>
          <w:noProof/>
        </w:rPr>
        <w:t>2</w:t>
      </w:r>
      <w:r w:rsidR="00A01F37">
        <w:t>.</w:t>
      </w:r>
      <w:r w:rsidR="00A01F37">
        <w:rPr>
          <w:noProof/>
        </w:rPr>
        <w:t>1</w:t>
      </w:r>
      <w:r>
        <w:fldChar w:fldCharType="end"/>
      </w:r>
      <w:r>
        <w:t xml:space="preserve"> </w:t>
      </w:r>
      <w:r w:rsidRPr="00C96B1C">
        <w:rPr>
          <w:noProof/>
        </w:rPr>
        <w:t>summarizes</w:t>
      </w:r>
      <w:r>
        <w:t xml:space="preserve"> these characteristics.</w:t>
      </w:r>
    </w:p>
    <w:p w14:paraId="32A45B3F" w14:textId="77777777" w:rsidR="008E7390" w:rsidRDefault="008E7390" w:rsidP="008E7390">
      <w:pPr>
        <w:pStyle w:val="Brdtext"/>
        <w:rPr>
          <w:szCs w:val="24"/>
        </w:rPr>
      </w:pPr>
    </w:p>
    <w:p w14:paraId="664D4950" w14:textId="77777777" w:rsidR="008E7390" w:rsidRDefault="008E7390" w:rsidP="008E7390">
      <w:pPr>
        <w:pStyle w:val="Figure"/>
        <w:rPr>
          <w:sz w:val="22"/>
        </w:rPr>
      </w:pPr>
      <w:r>
        <w:rPr>
          <w:noProof/>
        </w:rPr>
        <w:drawing>
          <wp:inline distT="0" distB="0" distL="0" distR="0" wp14:anchorId="1DBF6E6A" wp14:editId="53FB9965">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14:paraId="3E028291" w14:textId="77777777" w:rsidR="008E7390" w:rsidRPr="00F568DB" w:rsidRDefault="008E7390" w:rsidP="00F568DB">
      <w:pPr>
        <w:pStyle w:val="Beskrivning"/>
      </w:pPr>
      <w:bookmarkStart w:id="48" w:name="_Ref389644684"/>
      <w:bookmarkStart w:id="49" w:name="_Toc380931201"/>
      <w:bookmarkStart w:id="50" w:name="_Toc389656232"/>
      <w:commentRangeStart w:id="51"/>
      <w:r w:rsidRPr="00F568DB">
        <w:t xml:space="preserve">Figure </w:t>
      </w:r>
      <w:r w:rsidR="000A51F3">
        <w:fldChar w:fldCharType="begin"/>
      </w:r>
      <w:r w:rsidR="000A51F3">
        <w:instrText xml:space="preserve"> STYLEREF 1 \s </w:instrText>
      </w:r>
      <w:r w:rsidR="000A51F3">
        <w:fldChar w:fldCharType="separate"/>
      </w:r>
      <w:r w:rsidR="00A01F37">
        <w:rPr>
          <w:noProof/>
        </w:rPr>
        <w:t>2</w:t>
      </w:r>
      <w:r w:rsidR="000A51F3">
        <w:rPr>
          <w:noProof/>
        </w:rPr>
        <w:fldChar w:fldCharType="end"/>
      </w:r>
      <w:r w:rsidRPr="00F568DB">
        <w:noBreakHyphen/>
      </w:r>
      <w:r w:rsidR="000A51F3">
        <w:fldChar w:fldCharType="begin"/>
      </w:r>
      <w:r w:rsidR="000A51F3">
        <w:instrText xml:space="preserve"> SEQ Figure \* ARABIC \s 1 </w:instrText>
      </w:r>
      <w:r w:rsidR="000A51F3">
        <w:fldChar w:fldCharType="separate"/>
      </w:r>
      <w:r w:rsidR="00A01F37">
        <w:rPr>
          <w:noProof/>
        </w:rPr>
        <w:t>1</w:t>
      </w:r>
      <w:r w:rsidR="000A51F3">
        <w:rPr>
          <w:noProof/>
        </w:rPr>
        <w:fldChar w:fldCharType="end"/>
      </w:r>
      <w:bookmarkEnd w:id="48"/>
      <w:commentRangeEnd w:id="51"/>
      <w:r w:rsidR="0092011D">
        <w:rPr>
          <w:rStyle w:val="Kommentarsreferens"/>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Kommentarsreferens"/>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14:paraId="0157BBDD" w14:textId="77777777" w:rsidR="00031198" w:rsidRPr="001439BF" w:rsidRDefault="00031198" w:rsidP="00D651BD">
      <w:pPr>
        <w:pStyle w:val="Brd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14:paraId="27CD6D31" w14:textId="77777777" w:rsidTr="00311653">
        <w:tc>
          <w:tcPr>
            <w:tcW w:w="4248" w:type="dxa"/>
            <w:shd w:val="clear" w:color="auto" w:fill="FFFFFF" w:themeFill="background1"/>
          </w:tcPr>
          <w:p w14:paraId="1DCEAFD4" w14:textId="77777777"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14:paraId="1D3C27BE" w14:textId="77777777" w:rsidR="00031198" w:rsidRPr="00552E29" w:rsidRDefault="00031198" w:rsidP="00D27267">
            <w:pPr>
              <w:pStyle w:val="Tablecolumnheading"/>
              <w:framePr w:hSpace="0" w:wrap="auto" w:vAnchor="margin" w:hAnchor="text" w:yAlign="inline"/>
            </w:pPr>
            <w:r w:rsidRPr="00552E29">
              <w:t>Description</w:t>
            </w:r>
          </w:p>
        </w:tc>
      </w:tr>
      <w:tr w:rsidR="00031198" w:rsidRPr="00552E29" w14:paraId="22D8A3CE" w14:textId="77777777" w:rsidTr="00311653">
        <w:tc>
          <w:tcPr>
            <w:tcW w:w="4248" w:type="dxa"/>
            <w:shd w:val="clear" w:color="auto" w:fill="FFFFFF" w:themeFill="background1"/>
          </w:tcPr>
          <w:p w14:paraId="0EE2C5BC" w14:textId="77777777" w:rsidR="00031198" w:rsidRPr="00552E29" w:rsidRDefault="00574D12" w:rsidP="00444C9F">
            <w:pPr>
              <w:pStyle w:val="Tablecell"/>
              <w:rPr>
                <w:b/>
                <w:sz w:val="22"/>
              </w:rPr>
            </w:pPr>
            <w:r>
              <w:rPr>
                <w:b/>
                <w:sz w:val="22"/>
              </w:rPr>
              <w:t>xxx</w:t>
            </w:r>
          </w:p>
        </w:tc>
        <w:tc>
          <w:tcPr>
            <w:tcW w:w="4932" w:type="dxa"/>
            <w:shd w:val="clear" w:color="auto" w:fill="FFFFFF" w:themeFill="background1"/>
          </w:tcPr>
          <w:p w14:paraId="2CC87FB9" w14:textId="77777777" w:rsidR="00031198" w:rsidRPr="00552E29" w:rsidRDefault="00031198" w:rsidP="00444C9F">
            <w:pPr>
              <w:pStyle w:val="Tablecelljustified"/>
              <w:rPr>
                <w:i/>
                <w:sz w:val="22"/>
              </w:rPr>
            </w:pPr>
          </w:p>
        </w:tc>
      </w:tr>
      <w:tr w:rsidR="00031198" w:rsidRPr="00552E29" w14:paraId="0B6FE080" w14:textId="77777777" w:rsidTr="00311653">
        <w:tc>
          <w:tcPr>
            <w:tcW w:w="4248" w:type="dxa"/>
            <w:shd w:val="clear" w:color="auto" w:fill="FFFFFF" w:themeFill="background1"/>
          </w:tcPr>
          <w:p w14:paraId="6C10CB85" w14:textId="77777777"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14:paraId="5B5C9FEB" w14:textId="77777777" w:rsidR="00031198" w:rsidRPr="00552E29" w:rsidRDefault="00031198" w:rsidP="00444C9F">
            <w:pPr>
              <w:pStyle w:val="Tablecelljustified"/>
              <w:rPr>
                <w:i/>
                <w:sz w:val="22"/>
              </w:rPr>
            </w:pPr>
          </w:p>
        </w:tc>
      </w:tr>
      <w:tr w:rsidR="00031198" w:rsidRPr="00552E29" w14:paraId="7A8BF1E8" w14:textId="77777777" w:rsidTr="00311653">
        <w:trPr>
          <w:trHeight w:val="420"/>
        </w:trPr>
        <w:tc>
          <w:tcPr>
            <w:tcW w:w="4248" w:type="dxa"/>
            <w:shd w:val="clear" w:color="auto" w:fill="FFFFFF" w:themeFill="background1"/>
          </w:tcPr>
          <w:p w14:paraId="5E045814" w14:textId="77777777" w:rsidR="00031198" w:rsidRPr="00552E29" w:rsidRDefault="00031198" w:rsidP="00444C9F">
            <w:pPr>
              <w:pStyle w:val="Tablecell"/>
              <w:rPr>
                <w:b/>
                <w:sz w:val="22"/>
              </w:rPr>
            </w:pPr>
          </w:p>
        </w:tc>
        <w:tc>
          <w:tcPr>
            <w:tcW w:w="4932" w:type="dxa"/>
            <w:shd w:val="clear" w:color="auto" w:fill="FFFFFF" w:themeFill="background1"/>
          </w:tcPr>
          <w:p w14:paraId="67B3DF57" w14:textId="77777777" w:rsidR="00031198" w:rsidRPr="00552E29" w:rsidRDefault="00031198" w:rsidP="00444C9F">
            <w:pPr>
              <w:pStyle w:val="Tablecelljustified"/>
              <w:rPr>
                <w:i/>
                <w:sz w:val="22"/>
              </w:rPr>
            </w:pPr>
          </w:p>
        </w:tc>
      </w:tr>
    </w:tbl>
    <w:p w14:paraId="65CC414C" w14:textId="77777777" w:rsidR="00031198" w:rsidRPr="001439BF" w:rsidRDefault="00031198" w:rsidP="00031198">
      <w:pPr>
        <w:pStyle w:val="Beskrivning"/>
      </w:pPr>
      <w:bookmarkStart w:id="55" w:name="_Ref386385304"/>
      <w:bookmarkStart w:id="56" w:name="_Toc388654477"/>
      <w:bookmarkStart w:id="57" w:name="_Toc389656235"/>
      <w:r w:rsidRPr="001439BF">
        <w:t xml:space="preserve">Table </w:t>
      </w:r>
      <w:r w:rsidR="000A51F3">
        <w:fldChar w:fldCharType="begin"/>
      </w:r>
      <w:r w:rsidR="000A51F3">
        <w:instrText xml:space="preserve"> STYLEREF 1 \s </w:instrText>
      </w:r>
      <w:r w:rsidR="000A51F3">
        <w:fldChar w:fldCharType="separate"/>
      </w:r>
      <w:r w:rsidR="00A01F37">
        <w:rPr>
          <w:noProof/>
        </w:rPr>
        <w:t>2</w:t>
      </w:r>
      <w:r w:rsidR="000A51F3">
        <w:rPr>
          <w:noProof/>
        </w:rPr>
        <w:fldChar w:fldCharType="end"/>
      </w:r>
      <w:r>
        <w:t>.</w:t>
      </w:r>
      <w:r w:rsidR="00CD67C8">
        <w:fldChar w:fldCharType="begin"/>
      </w:r>
      <w:r>
        <w:instrText xml:space="preserve"> SEQ Table \* ARABIC \s 1 </w:instrText>
      </w:r>
      <w:r w:rsidR="00CD67C8">
        <w:fldChar w:fldCharType="separate"/>
      </w:r>
      <w:r w:rsidR="00A01F37">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Kommentarsreferens"/>
          <w:rFonts w:asciiTheme="minorHAnsi" w:hAnsiTheme="minorHAnsi" w:cstheme="minorBidi"/>
          <w:b w:val="0"/>
          <w:bCs w:val="0"/>
        </w:rPr>
        <w:commentReference w:id="58"/>
      </w:r>
      <w:bookmarkEnd w:id="57"/>
    </w:p>
    <w:p w14:paraId="67F1EFBA" w14:textId="77777777" w:rsidR="00031198" w:rsidRPr="003F3269" w:rsidRDefault="00031198" w:rsidP="00D651BD">
      <w:pPr>
        <w:pStyle w:val="Brdtext"/>
      </w:pPr>
    </w:p>
    <w:p w14:paraId="47869AB8" w14:textId="77777777" w:rsidR="00B2132A" w:rsidRPr="002356C9" w:rsidRDefault="00B2132A" w:rsidP="008F46BD">
      <w:pPr>
        <w:pStyle w:val="Rubrik3"/>
      </w:pPr>
      <w:bookmarkStart w:id="59" w:name="_Toc389656189"/>
      <w:r w:rsidRPr="00721541">
        <w:t>Subarea</w:t>
      </w:r>
      <w:r>
        <w:t xml:space="preserve"> #1</w:t>
      </w:r>
      <w:bookmarkEnd w:id="59"/>
      <w:r w:rsidR="005E6099">
        <w:t>#1</w:t>
      </w:r>
    </w:p>
    <w:p w14:paraId="11EA711E" w14:textId="77777777"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14:paraId="6A02516E" w14:textId="77777777" w:rsidR="00D651BD" w:rsidRDefault="00B2132A" w:rsidP="008F46BD">
      <w:pPr>
        <w:pStyle w:val="Rubrik3"/>
        <w:rPr>
          <w:i/>
        </w:rPr>
      </w:pPr>
      <w:bookmarkStart w:id="60" w:name="_Toc389656190"/>
      <w:r>
        <w:t>Subarea</w:t>
      </w:r>
      <w:r>
        <w:rPr>
          <w:i/>
        </w:rPr>
        <w:t>.</w:t>
      </w:r>
      <w:r w:rsidR="005E6099" w:rsidRPr="005E6099">
        <w:t xml:space="preserve"> </w:t>
      </w:r>
      <w:r w:rsidR="005E6099">
        <w:t>#1</w:t>
      </w:r>
      <w:r>
        <w:rPr>
          <w:i/>
        </w:rPr>
        <w:t>#2</w:t>
      </w:r>
      <w:bookmarkEnd w:id="60"/>
    </w:p>
    <w:p w14:paraId="75FAD860" w14:textId="77777777"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14:paraId="334BDEE6" w14:textId="77777777" w:rsidR="00B2132A" w:rsidRDefault="00B2132A" w:rsidP="00C10CEE">
      <w:pPr>
        <w:pStyle w:val="Rubrik2"/>
      </w:pPr>
      <w:bookmarkStart w:id="61" w:name="_Toc389656191"/>
      <w:bookmarkStart w:id="62" w:name="_Toc388654306"/>
      <w:r>
        <w:lastRenderedPageBreak/>
        <w:t>Major background area#2</w:t>
      </w:r>
      <w:bookmarkEnd w:id="61"/>
    </w:p>
    <w:p w14:paraId="00B2F97F" w14:textId="77777777" w:rsidR="00D651BD" w:rsidRPr="00D651BD" w:rsidRDefault="00D651BD" w:rsidP="00D651BD">
      <w:pPr>
        <w:pStyle w:val="Bodytextfirstparagraph"/>
      </w:pPr>
    </w:p>
    <w:p w14:paraId="6D1A2BBD" w14:textId="77777777" w:rsidR="00B2132A" w:rsidRDefault="00B2132A" w:rsidP="00C10CEE">
      <w:pPr>
        <w:pStyle w:val="Rubrik2"/>
      </w:pPr>
      <w:bookmarkStart w:id="63" w:name="_Toc389656192"/>
      <w:r>
        <w:t>Related work</w:t>
      </w:r>
      <w:bookmarkEnd w:id="63"/>
    </w:p>
    <w:p w14:paraId="200CF11E" w14:textId="77777777" w:rsidR="00D651BD" w:rsidRPr="00D651BD" w:rsidRDefault="00D651BD" w:rsidP="00D651BD">
      <w:pPr>
        <w:pStyle w:val="Bodytextfirstparagraph"/>
      </w:pPr>
    </w:p>
    <w:p w14:paraId="2B8AC9DE" w14:textId="77777777" w:rsidR="00B2132A" w:rsidRDefault="00B2132A" w:rsidP="008F46BD">
      <w:pPr>
        <w:pStyle w:val="Rubrik3"/>
      </w:pPr>
      <w:bookmarkStart w:id="64" w:name="_Toc389656193"/>
      <w:commentRangeStart w:id="65"/>
      <w:r>
        <w:t>Major related work #1</w:t>
      </w:r>
      <w:bookmarkEnd w:id="64"/>
      <w:commentRangeEnd w:id="65"/>
      <w:r w:rsidR="005E6099">
        <w:rPr>
          <w:rStyle w:val="Kommentarsreferens"/>
          <w:rFonts w:asciiTheme="minorHAnsi" w:eastAsiaTheme="minorEastAsia" w:hAnsiTheme="minorHAnsi" w:cstheme="minorBidi"/>
          <w:bCs w:val="0"/>
        </w:rPr>
        <w:commentReference w:id="65"/>
      </w:r>
    </w:p>
    <w:p w14:paraId="066F0572" w14:textId="77777777" w:rsidR="00D651BD" w:rsidRPr="00D651BD" w:rsidRDefault="005E6099" w:rsidP="00D651BD">
      <w:pPr>
        <w:pStyle w:val="Bodytextfirstparagraph"/>
      </w:pPr>
      <w:commentRangeStart w:id="66"/>
      <w:commentRangeEnd w:id="66"/>
      <w:r>
        <w:rPr>
          <w:rStyle w:val="Kommentarsreferens"/>
          <w:rFonts w:asciiTheme="minorHAnsi" w:hAnsiTheme="minorHAnsi"/>
        </w:rPr>
        <w:commentReference w:id="66"/>
      </w:r>
    </w:p>
    <w:p w14:paraId="6C3097F0" w14:textId="77777777" w:rsidR="00B2132A" w:rsidRDefault="00B2132A" w:rsidP="008F46BD">
      <w:pPr>
        <w:pStyle w:val="Rubrik3"/>
      </w:pPr>
      <w:bookmarkStart w:id="67" w:name="_Toc389656194"/>
      <w:r>
        <w:t>Major related work #2</w:t>
      </w:r>
      <w:bookmarkEnd w:id="67"/>
    </w:p>
    <w:p w14:paraId="1F41D4DD" w14:textId="77777777"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Kirill Bogdanov,</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14:paraId="3B8FF3BC" w14:textId="77777777" w:rsidR="00B2132A" w:rsidRDefault="00B2132A" w:rsidP="00B2132A">
      <w:pPr>
        <w:pStyle w:val="Brdtext"/>
      </w:pPr>
      <w:r>
        <w:t>…</w:t>
      </w:r>
    </w:p>
    <w:p w14:paraId="1C8637C9" w14:textId="77777777" w:rsidR="00B2132A" w:rsidRDefault="00B2132A" w:rsidP="008F46BD">
      <w:pPr>
        <w:pStyle w:val="Rubrik3"/>
      </w:pPr>
      <w:bookmarkStart w:id="68" w:name="_Toc389656195"/>
      <w:r>
        <w:t>Major related work #n</w:t>
      </w:r>
      <w:bookmarkEnd w:id="68"/>
    </w:p>
    <w:p w14:paraId="6416CE3E" w14:textId="77777777"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r w:rsidR="00C87C40">
        <w:t xml:space="preserve">Roozbeh,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14:paraId="59F31184" w14:textId="77777777" w:rsidR="00B2132A" w:rsidRDefault="00B2132A" w:rsidP="008F46BD">
      <w:pPr>
        <w:pStyle w:val="BodytextSwedishfirstparagraph"/>
      </w:pPr>
      <w:bookmarkStart w:id="69" w:name="_Toc389656196"/>
      <w:r>
        <w:t>Minor related work #1</w:t>
      </w:r>
      <w:bookmarkEnd w:id="69"/>
    </w:p>
    <w:p w14:paraId="5CF3CB7E" w14:textId="77777777" w:rsidR="00D651BD" w:rsidRPr="00D651BD" w:rsidRDefault="00D651BD" w:rsidP="00D651BD">
      <w:pPr>
        <w:pStyle w:val="Bodytextfirstparagraph"/>
      </w:pPr>
    </w:p>
    <w:p w14:paraId="0FD2991D" w14:textId="77777777" w:rsidR="00B2132A" w:rsidRPr="00D27267" w:rsidRDefault="00B2132A" w:rsidP="00D27267">
      <w:pPr>
        <w:pStyle w:val="Title-cover"/>
      </w:pPr>
    </w:p>
    <w:p w14:paraId="1D489613" w14:textId="77777777" w:rsidR="00B2132A" w:rsidRDefault="00B2132A" w:rsidP="00B2132A">
      <w:pPr>
        <w:pStyle w:val="Brdtext"/>
      </w:pPr>
      <w:r>
        <w:t>…</w:t>
      </w:r>
    </w:p>
    <w:p w14:paraId="04B214A6" w14:textId="77777777" w:rsidR="00B2132A" w:rsidRDefault="00B2132A" w:rsidP="008F46BD">
      <w:pPr>
        <w:pStyle w:val="Rubrik3"/>
      </w:pPr>
      <w:bookmarkStart w:id="70" w:name="_Toc389656197"/>
      <w:r>
        <w:lastRenderedPageBreak/>
        <w:t>Minor related work #</w:t>
      </w:r>
      <w:r w:rsidR="00D651BD">
        <w:t>n</w:t>
      </w:r>
      <w:bookmarkEnd w:id="70"/>
    </w:p>
    <w:p w14:paraId="3ECECB31" w14:textId="77777777" w:rsidR="00D651BD" w:rsidRPr="00D651BD" w:rsidRDefault="00D651BD" w:rsidP="00D651BD">
      <w:pPr>
        <w:pStyle w:val="Bodytextfirstparagraph"/>
      </w:pPr>
    </w:p>
    <w:p w14:paraId="1E55FB0F" w14:textId="77777777" w:rsidR="00B2132A" w:rsidRDefault="00B2132A" w:rsidP="00B2132A">
      <w:pPr>
        <w:pStyle w:val="Brdtext"/>
      </w:pPr>
    </w:p>
    <w:p w14:paraId="638D2346" w14:textId="77777777" w:rsidR="00D651BD" w:rsidRDefault="00B2132A" w:rsidP="00C10CEE">
      <w:pPr>
        <w:pStyle w:val="Rubrik2"/>
      </w:pPr>
      <w:bookmarkStart w:id="71" w:name="_Toc389656198"/>
      <w:commentRangeStart w:id="72"/>
      <w:r>
        <w:t>Summary</w:t>
      </w:r>
      <w:bookmarkEnd w:id="71"/>
      <w:commentRangeEnd w:id="72"/>
      <w:r w:rsidR="005E6099">
        <w:rPr>
          <w:rStyle w:val="Kommentarsreferens"/>
          <w:rFonts w:asciiTheme="minorHAnsi" w:eastAsiaTheme="minorEastAsia" w:hAnsiTheme="minorHAnsi" w:cstheme="minorBidi"/>
          <w:b w:val="0"/>
          <w:bCs w:val="0"/>
        </w:rPr>
        <w:commentReference w:id="72"/>
      </w:r>
    </w:p>
    <w:p w14:paraId="388F1071" w14:textId="77777777" w:rsidR="00D651BD" w:rsidRPr="00D651BD" w:rsidRDefault="00D651BD" w:rsidP="00D651BD">
      <w:pPr>
        <w:pStyle w:val="Bodytextfirstparagraph"/>
      </w:pPr>
    </w:p>
    <w:bookmarkEnd w:id="62"/>
    <w:p w14:paraId="63769AFC" w14:textId="77777777" w:rsidR="00031198" w:rsidRDefault="00031198" w:rsidP="00031198">
      <w:pPr>
        <w:pStyle w:val="Brdtext"/>
      </w:pPr>
    </w:p>
    <w:p w14:paraId="5824B0E1" w14:textId="77777777" w:rsidR="00031198" w:rsidRPr="007D2EFD" w:rsidRDefault="00031198" w:rsidP="00C10CEE">
      <w:pPr>
        <w:pStyle w:val="Rubrik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12A280D5" w14:textId="77777777" w:rsidR="00C96B1C" w:rsidRPr="002356C9" w:rsidRDefault="005E6099" w:rsidP="00C96B1C">
      <w:pPr>
        <w:pStyle w:val="Rubrik1"/>
      </w:pPr>
      <w:bookmarkStart w:id="73" w:name="_Toc276827652"/>
      <w:bookmarkStart w:id="74" w:name="_Toc276827871"/>
      <w:bookmarkStart w:id="75" w:name="_Toc276828615"/>
      <w:bookmarkStart w:id="76" w:name="_Toc276832537"/>
      <w:bookmarkStart w:id="77" w:name="_Toc276835333"/>
      <w:bookmarkStart w:id="78" w:name="_Toc276835384"/>
      <w:bookmarkStart w:id="79" w:name="_Toc276836412"/>
      <w:bookmarkStart w:id="80" w:name="_Toc276836449"/>
      <w:bookmarkStart w:id="81" w:name="_Toc276836538"/>
      <w:bookmarkStart w:id="82" w:name="_Toc276836575"/>
      <w:bookmarkStart w:id="83" w:name="_Toc276836594"/>
      <w:bookmarkStart w:id="84" w:name="_Toc276836612"/>
      <w:bookmarkStart w:id="85" w:name="_Toc276836763"/>
      <w:bookmarkStart w:id="86" w:name="_Toc276836783"/>
      <w:bookmarkStart w:id="87" w:name="_Toc276836832"/>
      <w:bookmarkStart w:id="88" w:name="_Toc276836850"/>
      <w:bookmarkStart w:id="89" w:name="_Toc276836911"/>
      <w:bookmarkStart w:id="90" w:name="_Toc276836929"/>
      <w:bookmarkStart w:id="91" w:name="_Toc276840416"/>
      <w:bookmarkStart w:id="92" w:name="_Toc276840574"/>
      <w:bookmarkStart w:id="93" w:name="_Toc276840686"/>
      <w:bookmarkStart w:id="94" w:name="_Toc276841030"/>
      <w:bookmarkStart w:id="95" w:name="_Toc276841245"/>
      <w:bookmarkStart w:id="96" w:name="_Toc388654321"/>
      <w:bookmarkStart w:id="97" w:name="_Ref389644337"/>
      <w:bookmarkStart w:id="98" w:name="_Toc389656199"/>
      <w:commentRangeStart w:id="99"/>
      <w:r w:rsidRPr="00756923">
        <w:lastRenderedPageBreak/>
        <w:t xml:space="preserve">&lt;Engineering-related content, Methodologies and Methods&gt; </w:t>
      </w:r>
      <w:commentRangeEnd w:id="99"/>
      <w:r w:rsidR="00C96B1C">
        <w:rPr>
          <w:rStyle w:val="Kommentarsreferens"/>
          <w:rFonts w:asciiTheme="minorHAnsi" w:eastAsiaTheme="minorEastAsia" w:hAnsiTheme="minorHAnsi" w:cstheme="minorBidi"/>
          <w:b w:val="0"/>
          <w:bCs w:val="0"/>
        </w:rPr>
        <w:commentReference w:id="99"/>
      </w:r>
      <w:r w:rsidRPr="00756923">
        <w:t xml:space="preserve">Use a self-explaining </w:t>
      </w:r>
      <w:r w:rsidRPr="00C96B1C">
        <w:t>title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7F351DBA" w14:textId="77777777"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14:paraId="33C26B2C" w14:textId="77777777" w:rsidR="0092522E" w:rsidRPr="004802B0" w:rsidRDefault="005E6099" w:rsidP="0092522E">
      <w:pPr>
        <w:pStyle w:val="Brd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14:paraId="4496418A" w14:textId="77777777" w:rsidR="0092522E" w:rsidRPr="004802B0" w:rsidRDefault="005E6099" w:rsidP="004802B0">
      <w:pPr>
        <w:pStyle w:val="Brd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100"/>
      <w:r w:rsidRPr="004802B0">
        <w:rPr>
          <w:color w:val="FF0000"/>
        </w:rPr>
        <w:t>problem</w:t>
      </w:r>
      <w:commentRangeEnd w:id="100"/>
      <w:r w:rsidR="004802B0">
        <w:rPr>
          <w:rStyle w:val="Kommentarsreferens"/>
          <w:rFonts w:asciiTheme="minorHAnsi" w:hAnsiTheme="minorHAnsi"/>
        </w:rPr>
        <w:commentReference w:id="100"/>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14:paraId="535D1AB5" w14:textId="77777777"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A01F37">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A01F37">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A01F37">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A01F37">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A01F37">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A01F37">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A01F37">
        <w:t>3.7</w:t>
      </w:r>
      <w:r w:rsidR="0018373C">
        <w:fldChar w:fldCharType="end"/>
      </w:r>
      <w:r>
        <w:t xml:space="preserve"> describes </w:t>
      </w:r>
      <w:r w:rsidRPr="004A00EF">
        <w:t xml:space="preserve">the </w:t>
      </w:r>
      <w:r>
        <w:t xml:space="preserve">framework selected to evaluate </w:t>
      </w:r>
      <w:r w:rsidR="00B2132A">
        <w:t>xxx</w:t>
      </w:r>
      <w:r>
        <w:t>.</w:t>
      </w:r>
    </w:p>
    <w:p w14:paraId="35D667D9" w14:textId="77777777" w:rsidR="00031198" w:rsidRDefault="00031198" w:rsidP="00C10CEE">
      <w:pPr>
        <w:pStyle w:val="Rubrik2"/>
      </w:pPr>
      <w:bookmarkStart w:id="101" w:name="_Ref386621743"/>
      <w:bookmarkStart w:id="102" w:name="_Toc388654322"/>
      <w:bookmarkStart w:id="103" w:name="_Toc389656200"/>
      <w:commentRangeStart w:id="104"/>
      <w:r>
        <w:t>Research Process</w:t>
      </w:r>
      <w:bookmarkEnd w:id="101"/>
      <w:bookmarkEnd w:id="102"/>
      <w:bookmarkEnd w:id="103"/>
      <w:commentRangeEnd w:id="104"/>
      <w:r w:rsidR="004802B0">
        <w:rPr>
          <w:rStyle w:val="Kommentarsreferens"/>
          <w:rFonts w:asciiTheme="minorHAnsi" w:eastAsiaTheme="minorEastAsia" w:hAnsiTheme="minorHAnsi" w:cstheme="minorBidi"/>
          <w:b w:val="0"/>
          <w:bCs w:val="0"/>
        </w:rPr>
        <w:commentReference w:id="104"/>
      </w:r>
    </w:p>
    <w:p w14:paraId="7D5ABE5A" w14:textId="77777777" w:rsidR="00031198" w:rsidRDefault="00B7745F" w:rsidP="00D651BD">
      <w:pPr>
        <w:pStyle w:val="Bodytextfirstparagraph"/>
      </w:pPr>
      <w:r>
        <w:fldChar w:fldCharType="begin"/>
      </w:r>
      <w:r>
        <w:instrText xml:space="preserve"> REF _Ref371457569 \h  \* MERGEFORMAT </w:instrText>
      </w:r>
      <w:r>
        <w:fldChar w:fldCharType="separate"/>
      </w:r>
      <w:r w:rsidR="00A01F37" w:rsidRPr="00A01F37">
        <w:rPr>
          <w:rStyle w:val="BrdtextChar"/>
        </w:rPr>
        <w:t>Figure 3.1</w:t>
      </w:r>
      <w:r>
        <w:fldChar w:fldCharType="end"/>
      </w:r>
      <w:r w:rsidR="00031198" w:rsidRPr="00B348C4">
        <w:rPr>
          <w:rStyle w:val="BrdtextChar"/>
        </w:rPr>
        <w:t xml:space="preserve"> shows the steps conducted in order to carry out this research. </w:t>
      </w:r>
    </w:p>
    <w:p w14:paraId="1D4590B0" w14:textId="77777777" w:rsidR="00031198" w:rsidRDefault="0011642D" w:rsidP="00031198">
      <w:pPr>
        <w:pStyle w:val="Figure"/>
      </w:pPr>
      <w:r>
        <w:rPr>
          <w:noProof/>
        </w:rPr>
        <w:drawing>
          <wp:inline distT="0" distB="0" distL="0" distR="0" wp14:anchorId="76389D11" wp14:editId="74EE8C29">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14:paraId="10CC6B82" w14:textId="77777777" w:rsidR="00031198" w:rsidRPr="009B4F7C" w:rsidRDefault="00031198" w:rsidP="00031198">
      <w:pPr>
        <w:pStyle w:val="Beskrivning"/>
      </w:pPr>
      <w:bookmarkStart w:id="105" w:name="_Ref371457569"/>
      <w:bookmarkStart w:id="106" w:name="_Toc388654405"/>
      <w:bookmarkStart w:id="107" w:name="_Toc389656233"/>
      <w:r w:rsidRPr="009B4F7C">
        <w:t xml:space="preserve">Figure </w:t>
      </w:r>
      <w:r w:rsidR="000A51F3">
        <w:fldChar w:fldCharType="begin"/>
      </w:r>
      <w:r w:rsidR="000A51F3">
        <w:instrText xml:space="preserve"> STYLEREF 1 \s </w:instrText>
      </w:r>
      <w:r w:rsidR="000A51F3">
        <w:fldChar w:fldCharType="separate"/>
      </w:r>
      <w:r w:rsidR="00A01F37">
        <w:rPr>
          <w:noProof/>
        </w:rPr>
        <w:t>3</w:t>
      </w:r>
      <w:r w:rsidR="000A51F3">
        <w:rPr>
          <w:noProof/>
        </w:rPr>
        <w:fldChar w:fldCharType="end"/>
      </w:r>
      <w:r>
        <w:t>.</w:t>
      </w:r>
      <w:r w:rsidR="00CD67C8">
        <w:fldChar w:fldCharType="begin"/>
      </w:r>
      <w:r>
        <w:instrText xml:space="preserve"> SEQ Figure \* ARABIC \s 1 </w:instrText>
      </w:r>
      <w:r w:rsidR="00CD67C8">
        <w:fldChar w:fldCharType="separate"/>
      </w:r>
      <w:r w:rsidR="00A01F37">
        <w:rPr>
          <w:noProof/>
        </w:rPr>
        <w:t>1</w:t>
      </w:r>
      <w:r w:rsidR="00CD67C8">
        <w:fldChar w:fldCharType="end"/>
      </w:r>
      <w:bookmarkEnd w:id="105"/>
      <w:r>
        <w:t>:</w:t>
      </w:r>
      <w:r>
        <w:tab/>
      </w:r>
      <w:r w:rsidRPr="009B4F7C">
        <w:t>Research Process</w:t>
      </w:r>
      <w:bookmarkEnd w:id="106"/>
      <w:bookmarkEnd w:id="107"/>
    </w:p>
    <w:p w14:paraId="0D451D37" w14:textId="77777777" w:rsidR="00031198" w:rsidRDefault="00031198" w:rsidP="00C10CEE">
      <w:pPr>
        <w:pStyle w:val="Rubrik2"/>
      </w:pPr>
      <w:bookmarkStart w:id="108" w:name="_Ref386621774"/>
      <w:bookmarkStart w:id="109" w:name="_Toc388654323"/>
      <w:bookmarkStart w:id="110" w:name="_Toc389656201"/>
      <w:r>
        <w:t>Research Paradigm</w:t>
      </w:r>
      <w:bookmarkEnd w:id="108"/>
      <w:bookmarkEnd w:id="109"/>
      <w:bookmarkEnd w:id="110"/>
    </w:p>
    <w:p w14:paraId="2F7E894B" w14:textId="77777777" w:rsidR="0011642D" w:rsidRPr="0011642D" w:rsidRDefault="0011642D" w:rsidP="0011642D">
      <w:pPr>
        <w:pStyle w:val="Brdtext"/>
      </w:pPr>
    </w:p>
    <w:p w14:paraId="2465D292" w14:textId="77777777" w:rsidR="00031198" w:rsidRDefault="00031198" w:rsidP="00C10CEE">
      <w:pPr>
        <w:pStyle w:val="Rubrik2"/>
      </w:pPr>
      <w:bookmarkStart w:id="111" w:name="_Ref386621788"/>
      <w:bookmarkStart w:id="112" w:name="_Toc388654324"/>
      <w:bookmarkStart w:id="113" w:name="_Toc389656202"/>
      <w:r>
        <w:t>Data Collection</w:t>
      </w:r>
      <w:bookmarkEnd w:id="111"/>
      <w:bookmarkEnd w:id="112"/>
      <w:bookmarkEnd w:id="113"/>
    </w:p>
    <w:p w14:paraId="714BFA16" w14:textId="77777777"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14:paraId="0AC61009" w14:textId="77777777" w:rsidR="0011642D" w:rsidRDefault="00031198" w:rsidP="008F46BD">
      <w:pPr>
        <w:pStyle w:val="Rubrik3"/>
      </w:pPr>
      <w:bookmarkStart w:id="114" w:name="_Toc388654328"/>
      <w:bookmarkStart w:id="115" w:name="_Toc389656203"/>
      <w:r w:rsidRPr="00D23C8B">
        <w:t>Sampling</w:t>
      </w:r>
      <w:bookmarkEnd w:id="114"/>
      <w:bookmarkEnd w:id="115"/>
    </w:p>
    <w:p w14:paraId="6B61EE6D" w14:textId="77777777" w:rsidR="00D651BD" w:rsidRDefault="006E50C7" w:rsidP="006E50C7">
      <w:pPr>
        <w:pStyle w:val="Numreradlista2"/>
      </w:pPr>
      <w:r>
        <w:t>Aa</w:t>
      </w:r>
    </w:p>
    <w:p w14:paraId="2704BE8A" w14:textId="77777777" w:rsidR="006E50C7" w:rsidRDefault="006E50C7" w:rsidP="006E50C7">
      <w:pPr>
        <w:pStyle w:val="Numreradlista2"/>
      </w:pPr>
      <w:r>
        <w:t>Bb</w:t>
      </w:r>
    </w:p>
    <w:p w14:paraId="7C0E802F" w14:textId="77777777" w:rsidR="006E50C7" w:rsidRDefault="006E50C7" w:rsidP="006E50C7">
      <w:pPr>
        <w:pStyle w:val="Numreradlista2"/>
      </w:pPr>
      <w:r>
        <w:t>Cc</w:t>
      </w:r>
    </w:p>
    <w:p w14:paraId="535872ED" w14:textId="77777777" w:rsidR="006E50C7" w:rsidRPr="006E50C7" w:rsidRDefault="006E50C7" w:rsidP="006E50C7">
      <w:pPr>
        <w:pStyle w:val="Brdtext"/>
      </w:pPr>
    </w:p>
    <w:p w14:paraId="033DBEA6" w14:textId="77777777" w:rsidR="0011642D" w:rsidRDefault="00031198" w:rsidP="008F46BD">
      <w:pPr>
        <w:pStyle w:val="Rubrik3"/>
      </w:pPr>
      <w:bookmarkStart w:id="116" w:name="_Toc388654329"/>
      <w:bookmarkStart w:id="117" w:name="_Toc389656204"/>
      <w:r w:rsidRPr="0076407D">
        <w:lastRenderedPageBreak/>
        <w:t>Sample Size</w:t>
      </w:r>
      <w:bookmarkEnd w:id="116"/>
      <w:bookmarkEnd w:id="117"/>
    </w:p>
    <w:p w14:paraId="72C7A3E5" w14:textId="77777777" w:rsidR="00D651BD" w:rsidRPr="00D651BD" w:rsidRDefault="00D651BD" w:rsidP="00D651BD">
      <w:pPr>
        <w:pStyle w:val="Bodytextfirstparagraph"/>
      </w:pPr>
    </w:p>
    <w:p w14:paraId="6FE76DDE" w14:textId="77777777" w:rsidR="0011642D" w:rsidRDefault="00031198" w:rsidP="008F46BD">
      <w:pPr>
        <w:pStyle w:val="Rubrik3"/>
      </w:pPr>
      <w:bookmarkStart w:id="118" w:name="_Ref386625539"/>
      <w:bookmarkStart w:id="119" w:name="_Toc388654330"/>
      <w:bookmarkStart w:id="120" w:name="_Toc389656205"/>
      <w:r w:rsidRPr="0076407D">
        <w:t>Target Population</w:t>
      </w:r>
      <w:bookmarkEnd w:id="118"/>
      <w:bookmarkEnd w:id="119"/>
      <w:bookmarkEnd w:id="120"/>
    </w:p>
    <w:p w14:paraId="1C6EE126" w14:textId="77777777" w:rsidR="00D651BD" w:rsidRPr="00D651BD" w:rsidRDefault="00D651BD" w:rsidP="00D651BD">
      <w:pPr>
        <w:pStyle w:val="Bodytextfirstparagraph"/>
      </w:pPr>
    </w:p>
    <w:p w14:paraId="64C04040" w14:textId="77777777" w:rsidR="0011642D" w:rsidRDefault="0018373C" w:rsidP="00C10CEE">
      <w:pPr>
        <w:pStyle w:val="Rubrik2"/>
      </w:pPr>
      <w:bookmarkStart w:id="121" w:name="_Ref386621899"/>
      <w:bookmarkStart w:id="122" w:name="_Toc388654333"/>
      <w:bookmarkStart w:id="123" w:name="_Toc389656206"/>
      <w:r>
        <w:t>Experimental design/</w:t>
      </w:r>
      <w:r w:rsidR="0092522E">
        <w:t xml:space="preserve">Planned </w:t>
      </w:r>
      <w:r w:rsidR="00031198" w:rsidRPr="00810CDF">
        <w:t>Measurements</w:t>
      </w:r>
      <w:bookmarkEnd w:id="121"/>
      <w:bookmarkEnd w:id="122"/>
      <w:bookmarkEnd w:id="123"/>
    </w:p>
    <w:p w14:paraId="3E6DC219" w14:textId="77777777" w:rsidR="00D651BD" w:rsidRPr="00D651BD" w:rsidRDefault="00D651BD" w:rsidP="00D651BD">
      <w:pPr>
        <w:pStyle w:val="Bodytextfirstparagraph"/>
      </w:pPr>
    </w:p>
    <w:p w14:paraId="13BC13AC" w14:textId="77777777" w:rsidR="0011642D" w:rsidRDefault="0011642D" w:rsidP="008F46BD">
      <w:pPr>
        <w:pStyle w:val="Rubrik3"/>
      </w:pPr>
      <w:bookmarkStart w:id="124" w:name="_Toc389656207"/>
      <w:r>
        <w:t>Test environment/test bed</w:t>
      </w:r>
      <w:r w:rsidR="0018373C">
        <w:t>/model</w:t>
      </w:r>
      <w:bookmarkEnd w:id="124"/>
    </w:p>
    <w:p w14:paraId="314B781D" w14:textId="77777777"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14:paraId="374BC714" w14:textId="77777777" w:rsidR="0018373C" w:rsidRDefault="0018373C" w:rsidP="0011642D">
      <w:pPr>
        <w:pStyle w:val="Brdtext"/>
      </w:pPr>
    </w:p>
    <w:p w14:paraId="71211C3C" w14:textId="77777777" w:rsidR="0018373C" w:rsidRDefault="0018373C" w:rsidP="008F46BD">
      <w:pPr>
        <w:pStyle w:val="Rubrik3"/>
      </w:pPr>
      <w:bookmarkStart w:id="125" w:name="_Toc389656208"/>
      <w:r>
        <w:t xml:space="preserve">Hardware/Software </w:t>
      </w:r>
      <w:r w:rsidR="0092522E">
        <w:t xml:space="preserve">to be </w:t>
      </w:r>
      <w:r>
        <w:t>used</w:t>
      </w:r>
      <w:bookmarkEnd w:id="125"/>
    </w:p>
    <w:p w14:paraId="1E451F10" w14:textId="08D80A69" w:rsidR="0018373C" w:rsidRDefault="00A672A4" w:rsidP="00D651BD">
      <w:pPr>
        <w:pStyle w:val="Bodytextfirstparagraph"/>
      </w:pPr>
      <w:r>
        <w:t>The software that will be used in this project is:</w:t>
      </w:r>
    </w:p>
    <w:p w14:paraId="631400C2" w14:textId="3A0327FF" w:rsidR="00A672A4" w:rsidRDefault="00A672A4" w:rsidP="00A672A4">
      <w:pPr>
        <w:pStyle w:val="Brdtext"/>
        <w:numPr>
          <w:ilvl w:val="0"/>
          <w:numId w:val="29"/>
        </w:numPr>
      </w:pPr>
      <w:commentRangeStart w:id="126"/>
      <w:proofErr w:type="spellStart"/>
      <w:r>
        <w:t>KiCad</w:t>
      </w:r>
      <w:commentRangeEnd w:id="126"/>
      <w:proofErr w:type="spellEnd"/>
      <w:r>
        <w:rPr>
          <w:rStyle w:val="Kommentarsreferens"/>
          <w:rFonts w:asciiTheme="minorHAnsi" w:hAnsiTheme="minorHAnsi"/>
        </w:rPr>
        <w:commentReference w:id="126"/>
      </w:r>
    </w:p>
    <w:p w14:paraId="26223363" w14:textId="411B1E20" w:rsidR="00A672A4" w:rsidRDefault="00A672A4" w:rsidP="00A672A4">
      <w:pPr>
        <w:pStyle w:val="Brdtext"/>
        <w:numPr>
          <w:ilvl w:val="0"/>
          <w:numId w:val="29"/>
        </w:numPr>
      </w:pPr>
      <w:commentRangeStart w:id="127"/>
      <w:proofErr w:type="spellStart"/>
      <w:r>
        <w:t>CircuitCam</w:t>
      </w:r>
      <w:commentRangeEnd w:id="127"/>
      <w:proofErr w:type="spellEnd"/>
      <w:r>
        <w:rPr>
          <w:rStyle w:val="Kommentarsreferens"/>
          <w:rFonts w:asciiTheme="minorHAnsi" w:hAnsiTheme="minorHAnsi"/>
        </w:rPr>
        <w:commentReference w:id="127"/>
      </w:r>
    </w:p>
    <w:p w14:paraId="485F8AB7" w14:textId="114ECB3A" w:rsidR="00A672A4" w:rsidRPr="00A672A4" w:rsidRDefault="00A672A4" w:rsidP="00A672A4">
      <w:pPr>
        <w:pStyle w:val="Brdtext"/>
        <w:numPr>
          <w:ilvl w:val="0"/>
          <w:numId w:val="29"/>
        </w:numPr>
      </w:pPr>
      <w:commentRangeStart w:id="128"/>
      <w:r>
        <w:t>Quartus</w:t>
      </w:r>
      <w:commentRangeEnd w:id="128"/>
      <w:r>
        <w:rPr>
          <w:rStyle w:val="Kommentarsreferens"/>
          <w:rFonts w:asciiTheme="minorHAnsi" w:hAnsiTheme="minorHAnsi"/>
        </w:rPr>
        <w:commentReference w:id="128"/>
      </w:r>
      <w:r>
        <w:t xml:space="preserve"> Prime version 18.1</w:t>
      </w:r>
    </w:p>
    <w:p w14:paraId="5CC566A0" w14:textId="168A81FF" w:rsidR="0018373C" w:rsidRDefault="007E4356" w:rsidP="007E4356">
      <w:pPr>
        <w:pStyle w:val="Brdtext"/>
        <w:ind w:firstLine="0"/>
      </w:pPr>
      <w:r>
        <w:t>The hardware which will be used in this project is:</w:t>
      </w:r>
    </w:p>
    <w:p w14:paraId="5AA9DE90" w14:textId="1E8044C9" w:rsidR="007E4356" w:rsidRDefault="007E4356" w:rsidP="007E4356">
      <w:pPr>
        <w:pStyle w:val="Brdtext"/>
        <w:numPr>
          <w:ilvl w:val="0"/>
          <w:numId w:val="30"/>
        </w:numPr>
      </w:pPr>
      <w:r>
        <w:t>Mill at KTH mentor space</w:t>
      </w:r>
    </w:p>
    <w:p w14:paraId="39DBA24C" w14:textId="07261F02" w:rsidR="007E4356" w:rsidRDefault="007E4356" w:rsidP="007E4356">
      <w:pPr>
        <w:pStyle w:val="Brdtext"/>
        <w:numPr>
          <w:ilvl w:val="0"/>
          <w:numId w:val="30"/>
        </w:numPr>
      </w:pPr>
      <w:r>
        <w:t>Computer for using the software</w:t>
      </w:r>
    </w:p>
    <w:p w14:paraId="5C80508A" w14:textId="4C3E2F6D" w:rsidR="007E4356" w:rsidRDefault="007E4356" w:rsidP="007E4356">
      <w:pPr>
        <w:pStyle w:val="Brdtext"/>
        <w:numPr>
          <w:ilvl w:val="0"/>
          <w:numId w:val="30"/>
        </w:numPr>
      </w:pPr>
      <w:commentRangeStart w:id="129"/>
      <w:r>
        <w:t xml:space="preserve">Atlas-SOC </w:t>
      </w:r>
      <w:commentRangeEnd w:id="129"/>
      <w:r>
        <w:rPr>
          <w:rStyle w:val="Kommentarsreferens"/>
          <w:rFonts w:asciiTheme="minorHAnsi" w:hAnsiTheme="minorHAnsi"/>
        </w:rPr>
        <w:commentReference w:id="129"/>
      </w:r>
    </w:p>
    <w:p w14:paraId="08AE3F85" w14:textId="58AE73F3" w:rsidR="007E4356" w:rsidRDefault="007E4356" w:rsidP="007E4356">
      <w:pPr>
        <w:pStyle w:val="Brdtext"/>
        <w:numPr>
          <w:ilvl w:val="0"/>
          <w:numId w:val="30"/>
        </w:numPr>
      </w:pPr>
      <w:r>
        <w:t xml:space="preserve">USB A to </w:t>
      </w:r>
      <w:proofErr w:type="gramStart"/>
      <w:r>
        <w:t>micro USB</w:t>
      </w:r>
      <w:proofErr w:type="gramEnd"/>
      <w:r>
        <w:t xml:space="preserve"> cable</w:t>
      </w:r>
    </w:p>
    <w:p w14:paraId="37A32857" w14:textId="4DA40868" w:rsidR="007E4356" w:rsidRDefault="007E4356" w:rsidP="007E4356">
      <w:pPr>
        <w:pStyle w:val="Brdtext"/>
        <w:numPr>
          <w:ilvl w:val="0"/>
          <w:numId w:val="30"/>
        </w:numPr>
      </w:pPr>
      <w:commentRangeStart w:id="130"/>
      <w:r>
        <w:t>Buttons</w:t>
      </w:r>
      <w:commentRangeEnd w:id="130"/>
      <w:r>
        <w:rPr>
          <w:rStyle w:val="Kommentarsreferens"/>
          <w:rFonts w:asciiTheme="minorHAnsi" w:hAnsiTheme="minorHAnsi"/>
        </w:rPr>
        <w:commentReference w:id="130"/>
      </w:r>
    </w:p>
    <w:p w14:paraId="28E35A2C" w14:textId="5D6124F4" w:rsidR="007E4356" w:rsidRDefault="007E4356" w:rsidP="007E4356">
      <w:pPr>
        <w:pStyle w:val="Brdtext"/>
        <w:numPr>
          <w:ilvl w:val="0"/>
          <w:numId w:val="30"/>
        </w:numPr>
      </w:pPr>
      <w:commentRangeStart w:id="131"/>
      <w:r>
        <w:t>Switches</w:t>
      </w:r>
      <w:commentRangeEnd w:id="131"/>
      <w:r>
        <w:rPr>
          <w:rStyle w:val="Kommentarsreferens"/>
          <w:rFonts w:asciiTheme="minorHAnsi" w:hAnsiTheme="minorHAnsi"/>
        </w:rPr>
        <w:commentReference w:id="131"/>
      </w:r>
    </w:p>
    <w:p w14:paraId="72D38C1D" w14:textId="6EC555F8" w:rsidR="007E4356" w:rsidRDefault="007E4356" w:rsidP="007E4356">
      <w:pPr>
        <w:pStyle w:val="Brdtext"/>
        <w:numPr>
          <w:ilvl w:val="0"/>
          <w:numId w:val="30"/>
        </w:numPr>
      </w:pPr>
      <w:commentRangeStart w:id="132"/>
      <w:r>
        <w:t>LEDS</w:t>
      </w:r>
      <w:commentRangeEnd w:id="132"/>
      <w:r>
        <w:rPr>
          <w:rStyle w:val="Kommentarsreferens"/>
          <w:rFonts w:asciiTheme="minorHAnsi" w:hAnsiTheme="minorHAnsi"/>
        </w:rPr>
        <w:commentReference w:id="132"/>
      </w:r>
    </w:p>
    <w:p w14:paraId="237FEE13" w14:textId="3A5983F6" w:rsidR="007E4356" w:rsidRDefault="007E4356" w:rsidP="007E4356">
      <w:pPr>
        <w:pStyle w:val="Brdtext"/>
        <w:numPr>
          <w:ilvl w:val="0"/>
          <w:numId w:val="30"/>
        </w:numPr>
      </w:pPr>
      <w:commentRangeStart w:id="133"/>
      <w:r>
        <w:t>7-segmented display</w:t>
      </w:r>
      <w:commentRangeEnd w:id="133"/>
      <w:r>
        <w:rPr>
          <w:rStyle w:val="Kommentarsreferens"/>
          <w:rFonts w:asciiTheme="minorHAnsi" w:hAnsiTheme="minorHAnsi"/>
        </w:rPr>
        <w:commentReference w:id="133"/>
      </w:r>
    </w:p>
    <w:p w14:paraId="1728551A" w14:textId="3FDE690C" w:rsidR="007E4356" w:rsidRDefault="007E4356" w:rsidP="007E4356">
      <w:pPr>
        <w:pStyle w:val="Brdtext"/>
        <w:numPr>
          <w:ilvl w:val="0"/>
          <w:numId w:val="30"/>
        </w:numPr>
      </w:pPr>
      <w:commentRangeStart w:id="134"/>
      <w:r>
        <w:t>Old FPGA board</w:t>
      </w:r>
      <w:commentRangeEnd w:id="134"/>
      <w:r>
        <w:rPr>
          <w:rStyle w:val="Kommentarsreferens"/>
          <w:rFonts w:asciiTheme="minorHAnsi" w:hAnsiTheme="minorHAnsi"/>
        </w:rPr>
        <w:commentReference w:id="134"/>
      </w:r>
    </w:p>
    <w:p w14:paraId="1BFF02B6" w14:textId="77777777" w:rsidR="0018373C" w:rsidRDefault="0018373C" w:rsidP="00C10CEE">
      <w:pPr>
        <w:pStyle w:val="Rubrik2"/>
      </w:pPr>
      <w:bookmarkStart w:id="135" w:name="_Ref389646655"/>
      <w:bookmarkStart w:id="136" w:name="_Toc389656209"/>
      <w:r>
        <w:t>Assessing reliability and validity of the data collected</w:t>
      </w:r>
      <w:bookmarkEnd w:id="135"/>
      <w:bookmarkEnd w:id="136"/>
    </w:p>
    <w:p w14:paraId="2117B9E4" w14:textId="77777777" w:rsidR="00D651BD" w:rsidRPr="00D651BD" w:rsidRDefault="00D651BD" w:rsidP="00D651BD">
      <w:pPr>
        <w:pStyle w:val="Bodytextfirstparagraph"/>
      </w:pPr>
    </w:p>
    <w:p w14:paraId="26431507" w14:textId="77777777" w:rsidR="00031198" w:rsidRDefault="00031198" w:rsidP="008F46BD">
      <w:pPr>
        <w:pStyle w:val="Rubrik3"/>
      </w:pPr>
      <w:bookmarkStart w:id="137" w:name="_Ref378604908"/>
      <w:bookmarkStart w:id="138" w:name="_Toc388654334"/>
      <w:bookmarkStart w:id="139" w:name="_Toc389656210"/>
      <w:r w:rsidRPr="005347BA">
        <w:t>Reliability</w:t>
      </w:r>
      <w:bookmarkEnd w:id="137"/>
      <w:bookmarkEnd w:id="138"/>
      <w:bookmarkEnd w:id="139"/>
    </w:p>
    <w:p w14:paraId="768A8608" w14:textId="77777777" w:rsidR="0011642D" w:rsidRPr="00D651BD" w:rsidRDefault="0011642D" w:rsidP="0011642D">
      <w:pPr>
        <w:pStyle w:val="Brdtext"/>
        <w:rPr>
          <w:color w:val="FF0000"/>
        </w:rPr>
      </w:pPr>
      <w:r w:rsidRPr="00D651BD">
        <w:rPr>
          <w:color w:val="FF0000"/>
        </w:rPr>
        <w:t>How will you know if your results are reliable?</w:t>
      </w:r>
    </w:p>
    <w:p w14:paraId="3B44CE9A" w14:textId="77777777" w:rsidR="00031198" w:rsidRDefault="00031198" w:rsidP="008F46BD">
      <w:pPr>
        <w:pStyle w:val="Rubrik3"/>
      </w:pPr>
      <w:bookmarkStart w:id="140" w:name="_Ref379116552"/>
      <w:bookmarkStart w:id="141" w:name="_Ref379116567"/>
      <w:bookmarkStart w:id="142" w:name="_Toc388654335"/>
      <w:bookmarkStart w:id="143" w:name="_Toc389656211"/>
      <w:r w:rsidRPr="0011642D">
        <w:lastRenderedPageBreak/>
        <w:t>Validity</w:t>
      </w:r>
      <w:bookmarkEnd w:id="140"/>
      <w:bookmarkEnd w:id="141"/>
      <w:bookmarkEnd w:id="142"/>
      <w:bookmarkEnd w:id="143"/>
    </w:p>
    <w:p w14:paraId="59B6C0C9" w14:textId="77777777" w:rsidR="0011642D" w:rsidRPr="00D651BD" w:rsidRDefault="0011642D" w:rsidP="0011642D">
      <w:pPr>
        <w:pStyle w:val="Brdtext"/>
        <w:rPr>
          <w:color w:val="FF0000"/>
        </w:rPr>
      </w:pPr>
      <w:r w:rsidRPr="00D651BD">
        <w:rPr>
          <w:color w:val="FF0000"/>
        </w:rPr>
        <w:t>How will you know if your results are valid?</w:t>
      </w:r>
    </w:p>
    <w:p w14:paraId="530ECCDD" w14:textId="77777777" w:rsidR="00031198" w:rsidRDefault="0092522E" w:rsidP="00C10CEE">
      <w:pPr>
        <w:pStyle w:val="Rubrik2"/>
      </w:pPr>
      <w:bookmarkStart w:id="144" w:name="_Ref386621916"/>
      <w:bookmarkStart w:id="145" w:name="_Toc388654336"/>
      <w:bookmarkStart w:id="146" w:name="_Toc389656212"/>
      <w:r>
        <w:t xml:space="preserve">Planned </w:t>
      </w:r>
      <w:r w:rsidR="00031198">
        <w:t>Data Analysis</w:t>
      </w:r>
      <w:bookmarkEnd w:id="144"/>
      <w:bookmarkEnd w:id="145"/>
      <w:bookmarkEnd w:id="146"/>
    </w:p>
    <w:p w14:paraId="79D61F0F" w14:textId="77777777" w:rsidR="00031198" w:rsidRPr="00A679A0" w:rsidRDefault="00031198" w:rsidP="00031198">
      <w:pPr>
        <w:pStyle w:val="Brdtext"/>
      </w:pPr>
    </w:p>
    <w:p w14:paraId="26728E6B" w14:textId="77777777" w:rsidR="00031198" w:rsidRDefault="00031198" w:rsidP="008F46BD">
      <w:pPr>
        <w:pStyle w:val="Rubrik3"/>
      </w:pPr>
      <w:bookmarkStart w:id="147" w:name="_Toc388654337"/>
      <w:bookmarkStart w:id="148" w:name="_Toc389656213"/>
      <w:r w:rsidRPr="00F60A9E">
        <w:t>Data Analysis Technique</w:t>
      </w:r>
      <w:bookmarkEnd w:id="147"/>
      <w:bookmarkEnd w:id="148"/>
    </w:p>
    <w:p w14:paraId="13CE5E0A" w14:textId="77777777" w:rsidR="00577D07" w:rsidRPr="00577D07" w:rsidRDefault="00577D07" w:rsidP="00577D07">
      <w:pPr>
        <w:pStyle w:val="Brdtext"/>
      </w:pPr>
    </w:p>
    <w:p w14:paraId="6EFA5DD4" w14:textId="77777777" w:rsidR="00031198" w:rsidRPr="00F60A9E" w:rsidRDefault="00031198" w:rsidP="008F46BD">
      <w:pPr>
        <w:pStyle w:val="Rubrik3"/>
      </w:pPr>
      <w:bookmarkStart w:id="149" w:name="_Toc388654338"/>
      <w:bookmarkStart w:id="150" w:name="_Toc389656214"/>
      <w:r w:rsidRPr="00F60A9E">
        <w:t>Software Tool</w:t>
      </w:r>
      <w:bookmarkEnd w:id="149"/>
      <w:r w:rsidR="0011642D">
        <w:t>s</w:t>
      </w:r>
      <w:bookmarkEnd w:id="150"/>
    </w:p>
    <w:p w14:paraId="15EE70B3" w14:textId="77777777" w:rsidR="00031198" w:rsidRDefault="00031198" w:rsidP="00031198">
      <w:pPr>
        <w:pStyle w:val="Brdtext"/>
      </w:pPr>
    </w:p>
    <w:p w14:paraId="77663F0B" w14:textId="77777777" w:rsidR="0018373C" w:rsidRDefault="0018373C" w:rsidP="00C10CEE">
      <w:pPr>
        <w:pStyle w:val="Rubrik2"/>
      </w:pPr>
      <w:bookmarkStart w:id="151" w:name="_Ref389646755"/>
      <w:bookmarkStart w:id="152" w:name="_Toc389656215"/>
      <w:r>
        <w:t>Evaluation framework</w:t>
      </w:r>
      <w:bookmarkEnd w:id="151"/>
      <w:bookmarkEnd w:id="152"/>
    </w:p>
    <w:p w14:paraId="288D75CB" w14:textId="77777777" w:rsidR="0018373C" w:rsidRDefault="0018373C" w:rsidP="0018373C">
      <w:pPr>
        <w:pStyle w:val="Brdtext"/>
      </w:pPr>
    </w:p>
    <w:p w14:paraId="55ECBCB2" w14:textId="77777777" w:rsidR="00A80E74" w:rsidRPr="0018373C" w:rsidRDefault="00A80E74" w:rsidP="00A80E74">
      <w:pPr>
        <w:pStyle w:val="Punktlista2"/>
      </w:pPr>
    </w:p>
    <w:p w14:paraId="760FCB3B" w14:textId="77777777" w:rsidR="00031198" w:rsidRDefault="00031198" w:rsidP="00031198">
      <w:pPr>
        <w:pStyle w:val="Beskrivning"/>
      </w:pPr>
    </w:p>
    <w:p w14:paraId="56F49D14" w14:textId="77777777" w:rsidR="00031198" w:rsidRDefault="00031198" w:rsidP="00D651BD">
      <w:pPr>
        <w:pStyle w:val="Rubrik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13AF1D8" w14:textId="77777777" w:rsidR="0092522E" w:rsidRDefault="0092522E" w:rsidP="00D651BD">
      <w:pPr>
        <w:pStyle w:val="Rubrik1"/>
      </w:pPr>
      <w:bookmarkStart w:id="153" w:name="_Toc389656216"/>
      <w:bookmarkStart w:id="154" w:name="_Toc388654342"/>
      <w:r>
        <w:lastRenderedPageBreak/>
        <w:t>[What you did – Choose your own chapter title to describe this]</w:t>
      </w:r>
      <w:bookmarkEnd w:id="153"/>
    </w:p>
    <w:p w14:paraId="4D5C9C52" w14:textId="77777777"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14:paraId="74E5E01C" w14:textId="77777777" w:rsidR="00D651BD" w:rsidRPr="00D651BD" w:rsidRDefault="00D651BD" w:rsidP="00D651BD">
      <w:pPr>
        <w:pStyle w:val="Brdtext"/>
      </w:pPr>
    </w:p>
    <w:p w14:paraId="31D3942C" w14:textId="77777777" w:rsidR="0092522E" w:rsidRDefault="0092522E" w:rsidP="00C10CEE">
      <w:pPr>
        <w:pStyle w:val="Rubrik2"/>
      </w:pPr>
      <w:bookmarkStart w:id="155" w:name="_Toc389656217"/>
      <w:r>
        <w:t>Hardware/Software design …/Model/Simulation model &amp; parameters/…</w:t>
      </w:r>
      <w:bookmarkEnd w:id="155"/>
    </w:p>
    <w:p w14:paraId="1CE83B85" w14:textId="77777777" w:rsidR="0092522E" w:rsidRDefault="0092522E" w:rsidP="00D651BD">
      <w:pPr>
        <w:pStyle w:val="Bodytextfirstparagraph"/>
        <w:rPr>
          <w:sz w:val="22"/>
        </w:rPr>
      </w:pPr>
      <w:r>
        <w:fldChar w:fldCharType="begin"/>
      </w:r>
      <w:r>
        <w:instrText xml:space="preserve"> REF _Ref380931095 \h </w:instrText>
      </w:r>
      <w:r>
        <w:fldChar w:fldCharType="separate"/>
      </w:r>
      <w:r w:rsidR="00A01F37">
        <w:t xml:space="preserve">Figure </w:t>
      </w:r>
      <w:r w:rsidR="00A01F37">
        <w:rPr>
          <w:noProof/>
        </w:rPr>
        <w:t>4</w:t>
      </w:r>
      <w:r w:rsidR="00A01F37">
        <w:noBreakHyphen/>
      </w:r>
      <w:r w:rsidR="00A01F37">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A01F37">
        <w:t xml:space="preserve">Table </w:t>
      </w:r>
      <w:r w:rsidR="00A01F37">
        <w:rPr>
          <w:noProof/>
        </w:rPr>
        <w:t>4</w:t>
      </w:r>
      <w:r w:rsidR="00A01F37">
        <w:noBreakHyphen/>
      </w:r>
      <w:r w:rsidR="00A01F37">
        <w:rPr>
          <w:noProof/>
        </w:rPr>
        <w:t>1</w:t>
      </w:r>
      <w:r>
        <w:fldChar w:fldCharType="end"/>
      </w:r>
      <w:r>
        <w:t>.</w:t>
      </w:r>
    </w:p>
    <w:p w14:paraId="14402780" w14:textId="77777777" w:rsidR="0092522E" w:rsidRDefault="0092522E" w:rsidP="0092522E">
      <w:pPr>
        <w:pStyle w:val="Figure"/>
      </w:pPr>
      <w:r>
        <w:rPr>
          <w:noProof/>
        </w:rPr>
        <mc:AlternateContent>
          <mc:Choice Requires="wps">
            <w:drawing>
              <wp:inline distT="0" distB="0" distL="0" distR="0" wp14:anchorId="7E83EBD0" wp14:editId="25FA928F">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w14:anchorId="721DE092"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14:paraId="7C38063B" w14:textId="77777777" w:rsidR="0092522E" w:rsidRDefault="0092522E" w:rsidP="0092522E">
      <w:pPr>
        <w:pStyle w:val="Beskrivning"/>
        <w:jc w:val="center"/>
      </w:pPr>
      <w:bookmarkStart w:id="156" w:name="_Ref380931095"/>
      <w:bookmarkStart w:id="157" w:name="_Toc380931202"/>
      <w:bookmarkStart w:id="158" w:name="_Toc389656234"/>
      <w:r>
        <w:t xml:space="preserve">Figure </w:t>
      </w:r>
      <w:r w:rsidR="000A51F3">
        <w:fldChar w:fldCharType="begin"/>
      </w:r>
      <w:r w:rsidR="000A51F3">
        <w:instrText xml:space="preserve"> STYLEREF 1 \s </w:instrText>
      </w:r>
      <w:r w:rsidR="000A51F3">
        <w:fldChar w:fldCharType="separate"/>
      </w:r>
      <w:r w:rsidR="00A01F37">
        <w:rPr>
          <w:noProof/>
        </w:rPr>
        <w:t>4</w:t>
      </w:r>
      <w:r w:rsidR="000A51F3">
        <w:rPr>
          <w:noProof/>
        </w:rPr>
        <w:fldChar w:fldCharType="end"/>
      </w:r>
      <w:r>
        <w:noBreakHyphen/>
      </w:r>
      <w:r w:rsidR="000A51F3">
        <w:fldChar w:fldCharType="begin"/>
      </w:r>
      <w:r w:rsidR="000A51F3">
        <w:instrText xml:space="preserve"> SEQ Figure \* ARABIC \s 1 </w:instrText>
      </w:r>
      <w:r w:rsidR="000A51F3">
        <w:fldChar w:fldCharType="separate"/>
      </w:r>
      <w:r w:rsidR="00A01F37">
        <w:rPr>
          <w:noProof/>
        </w:rPr>
        <w:t>1</w:t>
      </w:r>
      <w:r w:rsidR="000A51F3">
        <w:rPr>
          <w:noProof/>
        </w:rPr>
        <w:fldChar w:fldCharType="end"/>
      </w:r>
      <w:bookmarkEnd w:id="156"/>
      <w:r w:rsidR="00A50B60">
        <w:t>:</w:t>
      </w:r>
      <w:r w:rsidR="00A50B60">
        <w:tab/>
      </w:r>
      <w:r w:rsidRPr="000D0D92">
        <w:rPr>
          <w:noProof/>
        </w:rPr>
        <w:t>Homepage</w:t>
      </w:r>
      <w:bookmarkEnd w:id="157"/>
      <w:bookmarkEnd w:id="158"/>
    </w:p>
    <w:p w14:paraId="0C53F023" w14:textId="77777777" w:rsidR="0092522E" w:rsidRDefault="0092522E" w:rsidP="0092522E">
      <w:pPr>
        <w:pStyle w:val="Beskrivning"/>
        <w:keepNext/>
      </w:pPr>
      <w:bookmarkStart w:id="159" w:name="_Ref380931070"/>
      <w:bookmarkStart w:id="160" w:name="_Toc380931189"/>
      <w:bookmarkStart w:id="161" w:name="_Toc389656236"/>
      <w:r>
        <w:t xml:space="preserve">Table </w:t>
      </w:r>
      <w:r w:rsidR="000A51F3">
        <w:fldChar w:fldCharType="begin"/>
      </w:r>
      <w:r w:rsidR="000A51F3">
        <w:instrText xml:space="preserve"> STYLEREF 1 \s </w:instrText>
      </w:r>
      <w:r w:rsidR="000A51F3">
        <w:fldChar w:fldCharType="separate"/>
      </w:r>
      <w:r w:rsidR="00A01F37">
        <w:rPr>
          <w:noProof/>
        </w:rPr>
        <w:t>4</w:t>
      </w:r>
      <w:r w:rsidR="000A51F3">
        <w:rPr>
          <w:noProof/>
        </w:rPr>
        <w:fldChar w:fldCharType="end"/>
      </w:r>
      <w:r>
        <w:noBreakHyphen/>
      </w:r>
      <w:r w:rsidR="000A51F3">
        <w:fldChar w:fldCharType="begin"/>
      </w:r>
      <w:r w:rsidR="000A51F3">
        <w:instrText xml:space="preserve"> SEQ Table \* ARABIC \s 1 </w:instrText>
      </w:r>
      <w:r w:rsidR="000A51F3">
        <w:fldChar w:fldCharType="separate"/>
      </w:r>
      <w:r w:rsidR="00A01F37">
        <w:rPr>
          <w:noProof/>
        </w:rPr>
        <w:t>1</w:t>
      </w:r>
      <w:r w:rsidR="000A51F3">
        <w:rPr>
          <w:noProof/>
        </w:rPr>
        <w:fldChar w:fldCharType="end"/>
      </w:r>
      <w:bookmarkEnd w:id="159"/>
      <w:r w:rsidR="00A50B60">
        <w:t>:</w:t>
      </w:r>
      <w:r w:rsidR="00A50B60">
        <w:tab/>
      </w:r>
      <w:r>
        <w:t>Configurations tested</w:t>
      </w:r>
      <w:bookmarkEnd w:id="160"/>
      <w:bookmarkEnd w:id="161"/>
    </w:p>
    <w:tbl>
      <w:tblPr>
        <w:tblW w:w="0" w:type="auto"/>
        <w:tblLook w:val="04A0" w:firstRow="1" w:lastRow="0" w:firstColumn="1" w:lastColumn="0" w:noHBand="0" w:noVBand="1"/>
      </w:tblPr>
      <w:tblGrid>
        <w:gridCol w:w="1933"/>
        <w:gridCol w:w="7127"/>
      </w:tblGrid>
      <w:tr w:rsidR="0092522E" w14:paraId="4F03C597" w14:textId="77777777" w:rsidTr="0092522E">
        <w:tc>
          <w:tcPr>
            <w:tcW w:w="1951" w:type="dxa"/>
            <w:hideMark/>
          </w:tcPr>
          <w:p w14:paraId="0B301502" w14:textId="77777777" w:rsidR="0092522E" w:rsidRDefault="0092522E" w:rsidP="00D27267">
            <w:pPr>
              <w:pStyle w:val="Tablecolumnheading"/>
              <w:framePr w:wrap="around"/>
              <w:rPr>
                <w:lang w:val="sv-SE"/>
              </w:rPr>
            </w:pPr>
            <w:r>
              <w:t>Configuration</w:t>
            </w:r>
          </w:p>
        </w:tc>
        <w:tc>
          <w:tcPr>
            <w:tcW w:w="7349" w:type="dxa"/>
            <w:hideMark/>
          </w:tcPr>
          <w:p w14:paraId="4EA29A3C" w14:textId="77777777"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14:paraId="7A0798D5" w14:textId="77777777" w:rsidTr="0092522E">
        <w:tc>
          <w:tcPr>
            <w:tcW w:w="1951" w:type="dxa"/>
            <w:tcBorders>
              <w:top w:val="nil"/>
              <w:bottom w:val="nil"/>
            </w:tcBorders>
            <w:hideMark/>
          </w:tcPr>
          <w:p w14:paraId="5EC00ADE" w14:textId="77777777" w:rsidR="0092522E" w:rsidRDefault="0092522E">
            <w:pPr>
              <w:pStyle w:val="Tablecelldecimalalign"/>
            </w:pPr>
            <w:r>
              <w:t>1</w:t>
            </w:r>
          </w:p>
        </w:tc>
        <w:tc>
          <w:tcPr>
            <w:tcW w:w="7349" w:type="dxa"/>
            <w:tcBorders>
              <w:top w:val="nil"/>
              <w:bottom w:val="nil"/>
            </w:tcBorders>
            <w:hideMark/>
          </w:tcPr>
          <w:p w14:paraId="086DDEC3" w14:textId="77777777" w:rsidR="0092522E" w:rsidRPr="0037253F" w:rsidRDefault="0092522E">
            <w:r>
              <w:t>Simple test with one server</w:t>
            </w:r>
          </w:p>
        </w:tc>
      </w:tr>
      <w:tr w:rsidR="0092522E" w14:paraId="265780B2" w14:textId="77777777" w:rsidTr="0092522E">
        <w:tc>
          <w:tcPr>
            <w:tcW w:w="1951" w:type="dxa"/>
            <w:tcBorders>
              <w:top w:val="nil"/>
              <w:bottom w:val="single" w:sz="8" w:space="0" w:color="000000" w:themeColor="text1"/>
            </w:tcBorders>
            <w:hideMark/>
          </w:tcPr>
          <w:p w14:paraId="107F13D9" w14:textId="77777777" w:rsidR="0092522E" w:rsidRDefault="0092522E">
            <w:pPr>
              <w:pStyle w:val="Tablecelldecimalalign"/>
            </w:pPr>
            <w:r>
              <w:t>2</w:t>
            </w:r>
          </w:p>
        </w:tc>
        <w:tc>
          <w:tcPr>
            <w:tcW w:w="7349" w:type="dxa"/>
            <w:tcBorders>
              <w:top w:val="nil"/>
              <w:bottom w:val="single" w:sz="8" w:space="0" w:color="000000" w:themeColor="text1"/>
            </w:tcBorders>
            <w:hideMark/>
          </w:tcPr>
          <w:p w14:paraId="76293808" w14:textId="77777777" w:rsidR="0092522E" w:rsidRDefault="0092522E" w:rsidP="00574D12">
            <w:pPr>
              <w:pStyle w:val="Tablecell"/>
              <w:rPr>
                <w:lang w:val="sv-SE"/>
              </w:rPr>
            </w:pPr>
            <w:r>
              <w:t>Test with 4 servers</w:t>
            </w:r>
          </w:p>
        </w:tc>
      </w:tr>
    </w:tbl>
    <w:p w14:paraId="05F0F4D3" w14:textId="77777777" w:rsidR="0092522E" w:rsidRDefault="0092522E" w:rsidP="0092522E">
      <w:pPr>
        <w:rPr>
          <w:lang w:val="sv-SE"/>
        </w:rPr>
      </w:pPr>
    </w:p>
    <w:p w14:paraId="07ECF30F" w14:textId="77777777" w:rsidR="009218FF" w:rsidRDefault="009218FF" w:rsidP="00C10CEE">
      <w:pPr>
        <w:pStyle w:val="Rubrik2"/>
      </w:pPr>
      <w:bookmarkStart w:id="162" w:name="_Toc389656218"/>
      <w:r>
        <w:t>Implementation …/Modeling/Simulation/…</w:t>
      </w:r>
      <w:bookmarkEnd w:id="162"/>
    </w:p>
    <w:p w14:paraId="283546F7" w14:textId="77777777" w:rsidR="00D651BD" w:rsidRPr="00D651BD" w:rsidRDefault="00D651BD" w:rsidP="00D651BD">
      <w:pPr>
        <w:pStyle w:val="Bodytextfirstparagraph"/>
      </w:pPr>
    </w:p>
    <w:p w14:paraId="1EF03445" w14:textId="77777777" w:rsidR="0092522E" w:rsidRDefault="0092522E" w:rsidP="0092522E">
      <w:pPr>
        <w:pStyle w:val="Brdtext"/>
      </w:pPr>
    </w:p>
    <w:p w14:paraId="0011F9EF" w14:textId="77777777" w:rsidR="000D0A5C" w:rsidRPr="0092522E" w:rsidRDefault="000D0A5C" w:rsidP="0092522E">
      <w:pPr>
        <w:pStyle w:val="Brdtext"/>
      </w:pPr>
    </w:p>
    <w:p w14:paraId="4CAE0883" w14:textId="77777777" w:rsidR="0092522E" w:rsidRDefault="0092522E" w:rsidP="00D651BD">
      <w:pPr>
        <w:pStyle w:val="Rubrik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4B895664" w14:textId="77777777" w:rsidR="00031198" w:rsidRPr="00CA2246" w:rsidRDefault="004802B0" w:rsidP="00D651BD">
      <w:pPr>
        <w:pStyle w:val="Rubrik1"/>
      </w:pPr>
      <w:bookmarkStart w:id="163" w:name="_Toc389656219"/>
      <w:r>
        <w:lastRenderedPageBreak/>
        <w:t xml:space="preserve">Results and </w:t>
      </w:r>
      <w:commentRangeStart w:id="164"/>
      <w:r w:rsidR="00031198" w:rsidRPr="00CA2246">
        <w:t>Analysis</w:t>
      </w:r>
      <w:bookmarkEnd w:id="154"/>
      <w:bookmarkEnd w:id="163"/>
      <w:commentRangeEnd w:id="164"/>
      <w:r>
        <w:rPr>
          <w:rStyle w:val="Kommentarsreferens"/>
          <w:rFonts w:asciiTheme="minorHAnsi" w:eastAsiaTheme="minorEastAsia" w:hAnsiTheme="minorHAnsi" w:cstheme="minorBidi"/>
          <w:b w:val="0"/>
          <w:bCs w:val="0"/>
        </w:rPr>
        <w:commentReference w:id="164"/>
      </w:r>
    </w:p>
    <w:p w14:paraId="6EC428C5" w14:textId="77777777" w:rsidR="00031198" w:rsidRDefault="00031198" w:rsidP="00D651BD">
      <w:pPr>
        <w:pStyle w:val="Bodytextfirstparagraph"/>
      </w:pPr>
      <w:r>
        <w:t xml:space="preserve">In this chapter, we present the </w:t>
      </w:r>
      <w:r w:rsidR="0092522E">
        <w:t>results and discuss them.</w:t>
      </w:r>
    </w:p>
    <w:p w14:paraId="765D03BA" w14:textId="77777777" w:rsidR="00D651BD" w:rsidRPr="00D651BD" w:rsidRDefault="00D651BD" w:rsidP="00D651BD">
      <w:pPr>
        <w:pStyle w:val="Brdtext"/>
      </w:pPr>
    </w:p>
    <w:p w14:paraId="6964E1A4" w14:textId="77777777" w:rsidR="0092522E" w:rsidRDefault="0092522E" w:rsidP="00C10CEE">
      <w:pPr>
        <w:pStyle w:val="Rubrik2"/>
      </w:pPr>
      <w:bookmarkStart w:id="165" w:name="_Toc389656220"/>
      <w:r>
        <w:t>Major results</w:t>
      </w:r>
      <w:bookmarkEnd w:id="165"/>
    </w:p>
    <w:p w14:paraId="5E314025" w14:textId="77777777"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A01F37">
        <w:t xml:space="preserve">Table </w:t>
      </w:r>
      <w:r w:rsidR="00A01F37">
        <w:rPr>
          <w:noProof/>
        </w:rPr>
        <w:t>5</w:t>
      </w:r>
      <w:r w:rsidR="00A01F37">
        <w:noBreakHyphen/>
      </w:r>
      <w:r w:rsidR="00A01F37">
        <w:rPr>
          <w:noProof/>
        </w:rPr>
        <w:t>1</w:t>
      </w:r>
      <w:r w:rsidR="00D651BD">
        <w:fldChar w:fldCharType="end"/>
      </w:r>
      <w:r w:rsidR="00D651BD">
        <w:t>.</w:t>
      </w:r>
    </w:p>
    <w:p w14:paraId="2276B70A" w14:textId="77777777" w:rsidR="009218FF" w:rsidRDefault="009218FF" w:rsidP="009218FF">
      <w:pPr>
        <w:pStyle w:val="Brd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14:paraId="2F9898EF" w14:textId="77777777" w:rsidTr="009218FF">
        <w:tc>
          <w:tcPr>
            <w:tcW w:w="3020" w:type="dxa"/>
            <w:hideMark/>
          </w:tcPr>
          <w:p w14:paraId="3F58CE2E" w14:textId="77777777" w:rsidR="009218FF" w:rsidRDefault="009218FF" w:rsidP="00D27267">
            <w:pPr>
              <w:pStyle w:val="Tablecolumnheading"/>
              <w:framePr w:wrap="around"/>
              <w:rPr>
                <w:lang w:val="sv-SE"/>
              </w:rPr>
            </w:pPr>
            <w:bookmarkStart w:id="166" w:name="_Ref380931029"/>
            <w:bookmarkStart w:id="167" w:name="_Toc380931190"/>
            <w:r>
              <w:t>Configuration</w:t>
            </w:r>
          </w:p>
        </w:tc>
        <w:tc>
          <w:tcPr>
            <w:tcW w:w="3020" w:type="dxa"/>
            <w:hideMark/>
          </w:tcPr>
          <w:p w14:paraId="4CEA827E" w14:textId="77777777" w:rsidR="009218FF" w:rsidRDefault="009218FF" w:rsidP="00D27267">
            <w:pPr>
              <w:pStyle w:val="Tablecolumnheading"/>
              <w:framePr w:wrap="around"/>
              <w:rPr>
                <w:lang w:val="sv-SE"/>
              </w:rPr>
            </w:pPr>
            <w:r>
              <w:t>Average delay (ns)</w:t>
            </w:r>
          </w:p>
        </w:tc>
        <w:tc>
          <w:tcPr>
            <w:tcW w:w="3020" w:type="dxa"/>
            <w:hideMark/>
          </w:tcPr>
          <w:p w14:paraId="5B9CF610" w14:textId="77777777"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14:paraId="722634CA" w14:textId="77777777" w:rsidTr="009218FF">
        <w:tc>
          <w:tcPr>
            <w:tcW w:w="3020" w:type="dxa"/>
          </w:tcPr>
          <w:p w14:paraId="0C2FC97E" w14:textId="77777777" w:rsidR="009218FF" w:rsidRDefault="009218FF" w:rsidP="009218FF">
            <w:pPr>
              <w:pStyle w:val="Tablecelldecimalalign"/>
              <w:framePr w:hSpace="180" w:wrap="around" w:vAnchor="text" w:hAnchor="page" w:x="1981" w:y="506"/>
            </w:pPr>
            <w:r>
              <w:t>1</w:t>
            </w:r>
          </w:p>
        </w:tc>
        <w:tc>
          <w:tcPr>
            <w:tcW w:w="3020" w:type="dxa"/>
          </w:tcPr>
          <w:p w14:paraId="205190E3" w14:textId="77777777" w:rsidR="009218FF" w:rsidRDefault="009218FF" w:rsidP="009218FF">
            <w:pPr>
              <w:pStyle w:val="Tablecelldecimalalign"/>
              <w:framePr w:hSpace="180" w:wrap="around" w:vAnchor="text" w:hAnchor="page" w:x="1981" w:y="506"/>
            </w:pPr>
            <w:r>
              <w:t>467.35</w:t>
            </w:r>
          </w:p>
        </w:tc>
        <w:tc>
          <w:tcPr>
            <w:tcW w:w="3020" w:type="dxa"/>
          </w:tcPr>
          <w:p w14:paraId="74300B16" w14:textId="77777777" w:rsidR="009218FF" w:rsidRDefault="009218FF" w:rsidP="009218FF">
            <w:pPr>
              <w:pStyle w:val="Tablecelldecimalalign"/>
              <w:framePr w:hSpace="180" w:wrap="around" w:vAnchor="text" w:hAnchor="page" w:x="1981" w:y="506"/>
            </w:pPr>
            <w:r>
              <w:t>450.10</w:t>
            </w:r>
          </w:p>
        </w:tc>
      </w:tr>
      <w:tr w:rsidR="009218FF" w14:paraId="1983AF15" w14:textId="77777777" w:rsidTr="009218FF">
        <w:tc>
          <w:tcPr>
            <w:tcW w:w="3020" w:type="dxa"/>
            <w:tcBorders>
              <w:left w:val="nil"/>
              <w:right w:val="nil"/>
            </w:tcBorders>
          </w:tcPr>
          <w:p w14:paraId="3EC41581" w14:textId="77777777" w:rsidR="009218FF" w:rsidRDefault="009218FF" w:rsidP="009218FF">
            <w:pPr>
              <w:pStyle w:val="Tablecelldecimalalign"/>
              <w:framePr w:hSpace="180" w:wrap="around" w:vAnchor="text" w:hAnchor="page" w:x="1981" w:y="506"/>
            </w:pPr>
            <w:r>
              <w:t>2</w:t>
            </w:r>
          </w:p>
        </w:tc>
        <w:tc>
          <w:tcPr>
            <w:tcW w:w="3020" w:type="dxa"/>
            <w:tcBorders>
              <w:left w:val="nil"/>
              <w:right w:val="nil"/>
            </w:tcBorders>
          </w:tcPr>
          <w:p w14:paraId="0379D3E7" w14:textId="77777777"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14:paraId="73C2F6D1" w14:textId="77777777" w:rsidR="009218FF" w:rsidRDefault="009218FF" w:rsidP="009218FF">
            <w:pPr>
              <w:pStyle w:val="Tablecelldecimalalign"/>
              <w:framePr w:hSpace="180" w:wrap="around" w:vAnchor="text" w:hAnchor="page" w:x="1981" w:y="506"/>
            </w:pPr>
            <w:r>
              <w:t>901.23</w:t>
            </w:r>
          </w:p>
        </w:tc>
      </w:tr>
    </w:tbl>
    <w:p w14:paraId="6BE0758B" w14:textId="77777777" w:rsidR="009218FF" w:rsidRDefault="009218FF" w:rsidP="009218FF">
      <w:pPr>
        <w:pStyle w:val="Beskrivning"/>
        <w:keepNext/>
      </w:pPr>
      <w:bookmarkStart w:id="168" w:name="_Ref389654835"/>
      <w:bookmarkStart w:id="169" w:name="_Toc389656237"/>
      <w:r>
        <w:t xml:space="preserve">Table </w:t>
      </w:r>
      <w:r w:rsidR="000A51F3">
        <w:fldChar w:fldCharType="begin"/>
      </w:r>
      <w:r w:rsidR="000A51F3">
        <w:instrText xml:space="preserve"> STYLEREF 1 \s </w:instrText>
      </w:r>
      <w:r w:rsidR="000A51F3">
        <w:fldChar w:fldCharType="separate"/>
      </w:r>
      <w:r w:rsidR="00A01F37">
        <w:rPr>
          <w:noProof/>
        </w:rPr>
        <w:t>5</w:t>
      </w:r>
      <w:r w:rsidR="000A51F3">
        <w:rPr>
          <w:noProof/>
        </w:rPr>
        <w:fldChar w:fldCharType="end"/>
      </w:r>
      <w:r>
        <w:noBreakHyphen/>
      </w:r>
      <w:r w:rsidR="000A51F3">
        <w:fldChar w:fldCharType="begin"/>
      </w:r>
      <w:r w:rsidR="000A51F3">
        <w:instrText xml:space="preserve"> SEQ Table \* ARABIC \s 1 </w:instrText>
      </w:r>
      <w:r w:rsidR="000A51F3">
        <w:fldChar w:fldCharType="separate"/>
      </w:r>
      <w:r w:rsidR="00A01F37">
        <w:rPr>
          <w:noProof/>
        </w:rPr>
        <w:t>1</w:t>
      </w:r>
      <w:r w:rsidR="000A51F3">
        <w:rPr>
          <w:noProof/>
        </w:rPr>
        <w:fldChar w:fldCharType="end"/>
      </w:r>
      <w:bookmarkEnd w:id="166"/>
      <w:bookmarkEnd w:id="168"/>
      <w:r w:rsidR="00A50B60">
        <w:t>:</w:t>
      </w:r>
      <w:r w:rsidR="00A50B60">
        <w:tab/>
      </w:r>
      <w:r>
        <w:t>Delay measurement statistics</w:t>
      </w:r>
      <w:bookmarkEnd w:id="167"/>
      <w:bookmarkEnd w:id="169"/>
    </w:p>
    <w:p w14:paraId="1D0A4930" w14:textId="77777777" w:rsidR="00031198" w:rsidRDefault="00031198" w:rsidP="00C10CEE">
      <w:pPr>
        <w:pStyle w:val="Rubrik2"/>
      </w:pPr>
      <w:bookmarkStart w:id="170" w:name="_Toc373889658"/>
      <w:bookmarkStart w:id="171" w:name="_Toc388654343"/>
      <w:bookmarkStart w:id="172" w:name="_Toc389656221"/>
      <w:r w:rsidRPr="00C75CCE">
        <w:t>Reliability Analysis</w:t>
      </w:r>
      <w:bookmarkEnd w:id="170"/>
      <w:bookmarkEnd w:id="171"/>
      <w:bookmarkEnd w:id="172"/>
    </w:p>
    <w:p w14:paraId="2EA67B4C" w14:textId="77777777" w:rsidR="00D651BD" w:rsidRPr="00D651BD" w:rsidRDefault="00D651BD" w:rsidP="00D651BD">
      <w:pPr>
        <w:pStyle w:val="Bodytextfirstparagraph"/>
      </w:pPr>
    </w:p>
    <w:p w14:paraId="43D4E9AD" w14:textId="77777777" w:rsidR="0092522E" w:rsidRPr="0092522E" w:rsidRDefault="0092522E" w:rsidP="0092522E">
      <w:pPr>
        <w:pStyle w:val="Brdtext"/>
      </w:pPr>
    </w:p>
    <w:p w14:paraId="5A156E3C" w14:textId="77777777" w:rsidR="00031198" w:rsidRDefault="00031198" w:rsidP="00C10CEE">
      <w:pPr>
        <w:pStyle w:val="Rubrik2"/>
      </w:pPr>
      <w:bookmarkStart w:id="173" w:name="_Toc373889659"/>
      <w:bookmarkStart w:id="174" w:name="_Toc388654344"/>
      <w:bookmarkStart w:id="175" w:name="_Toc389656222"/>
      <w:r>
        <w:t>Validity Analysis</w:t>
      </w:r>
      <w:bookmarkEnd w:id="173"/>
      <w:bookmarkEnd w:id="174"/>
      <w:bookmarkEnd w:id="175"/>
    </w:p>
    <w:p w14:paraId="0332CC37" w14:textId="77777777" w:rsidR="00D651BD" w:rsidRPr="00D651BD" w:rsidRDefault="00D651BD" w:rsidP="00D651BD">
      <w:pPr>
        <w:pStyle w:val="Bodytextfirstparagraph"/>
      </w:pPr>
    </w:p>
    <w:p w14:paraId="4ED11A58" w14:textId="77777777" w:rsidR="0092522E" w:rsidRPr="0092522E" w:rsidRDefault="0092522E" w:rsidP="0092522E">
      <w:pPr>
        <w:pStyle w:val="Brdtext"/>
      </w:pPr>
    </w:p>
    <w:p w14:paraId="46EC7CEF" w14:textId="77777777" w:rsidR="00D651BD" w:rsidRDefault="00031198" w:rsidP="00C10CEE">
      <w:pPr>
        <w:pStyle w:val="Rubrik2"/>
      </w:pPr>
      <w:bookmarkStart w:id="176" w:name="_Toc388654346"/>
      <w:bookmarkStart w:id="177" w:name="_Toc389656223"/>
      <w:r>
        <w:t>Discussio</w:t>
      </w:r>
      <w:bookmarkEnd w:id="176"/>
      <w:r w:rsidR="00D651BD">
        <w:t>n</w:t>
      </w:r>
      <w:bookmarkEnd w:id="177"/>
    </w:p>
    <w:p w14:paraId="7981BAEE" w14:textId="77777777" w:rsidR="008F7CE1" w:rsidRDefault="008F7CE1" w:rsidP="008F7CE1">
      <w:pPr>
        <w:pStyle w:val="Bodytextfirstparagraph"/>
      </w:pPr>
    </w:p>
    <w:p w14:paraId="00ED4210" w14:textId="77777777" w:rsidR="008F7CE1" w:rsidRPr="008F7CE1" w:rsidRDefault="008F7CE1" w:rsidP="008F7CE1">
      <w:pPr>
        <w:pStyle w:val="Brdtext"/>
      </w:pPr>
    </w:p>
    <w:p w14:paraId="290C0E32" w14:textId="77777777" w:rsidR="008F7CE1" w:rsidRDefault="008F7CE1" w:rsidP="008F7CE1">
      <w:pPr>
        <w:pStyle w:val="Brdtext"/>
      </w:pPr>
    </w:p>
    <w:p w14:paraId="4E895859" w14:textId="77777777" w:rsidR="00031198" w:rsidRDefault="00031198" w:rsidP="008F7CE1">
      <w:pPr>
        <w:pStyle w:val="Brd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060F3EEA" w14:textId="77777777" w:rsidR="00031198" w:rsidRDefault="00031198" w:rsidP="00D651BD">
      <w:pPr>
        <w:pStyle w:val="Rubrik1"/>
      </w:pPr>
      <w:bookmarkStart w:id="178" w:name="_Toc388654347"/>
      <w:bookmarkStart w:id="179" w:name="_Toc389656224"/>
      <w:r w:rsidRPr="00A87B8F">
        <w:lastRenderedPageBreak/>
        <w:t>Conclusions and Future work</w:t>
      </w:r>
      <w:bookmarkEnd w:id="178"/>
      <w:bookmarkEnd w:id="179"/>
    </w:p>
    <w:p w14:paraId="11ED5A72" w14:textId="77777777" w:rsidR="00031198" w:rsidRPr="004802B0" w:rsidRDefault="00134705" w:rsidP="004802B0">
      <w:pPr>
        <w:pStyle w:val="Bodytextfirstparagraph"/>
        <w:rPr>
          <w:color w:val="FF0000"/>
        </w:rPr>
      </w:pPr>
      <w:r w:rsidRPr="004802B0">
        <w:rPr>
          <w:color w:val="FF0000"/>
        </w:rPr>
        <w:t>&lt;&lt;Add text to introduce the subsections of this chapter.&gt;&gt;</w:t>
      </w:r>
    </w:p>
    <w:p w14:paraId="59B38D2C" w14:textId="77777777" w:rsidR="00D651BD" w:rsidRPr="00D651BD" w:rsidRDefault="00D651BD" w:rsidP="00D651BD">
      <w:pPr>
        <w:pStyle w:val="Brdtext"/>
      </w:pPr>
    </w:p>
    <w:p w14:paraId="583BAEF1" w14:textId="77777777" w:rsidR="00031198" w:rsidRPr="00D96EC6" w:rsidRDefault="00031198" w:rsidP="00C10CEE">
      <w:pPr>
        <w:pStyle w:val="Rubrik2"/>
      </w:pPr>
      <w:bookmarkStart w:id="180" w:name="_Toc388654348"/>
      <w:bookmarkStart w:id="181" w:name="_Toc389656225"/>
      <w:bookmarkStart w:id="182" w:name="_Toc373889662"/>
      <w:r>
        <w:t>Conclusions</w:t>
      </w:r>
      <w:bookmarkEnd w:id="180"/>
      <w:bookmarkEnd w:id="181"/>
    </w:p>
    <w:p w14:paraId="04B34B37" w14:textId="77777777"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14:paraId="6D593387" w14:textId="77777777" w:rsidR="004802B0" w:rsidRPr="004802B0" w:rsidRDefault="004802B0" w:rsidP="004802B0">
      <w:pPr>
        <w:pStyle w:val="Brdtext"/>
        <w:rPr>
          <w:color w:val="FF0000"/>
        </w:rPr>
      </w:pPr>
      <w:r w:rsidRPr="004802B0">
        <w:rPr>
          <w:color w:val="FF0000"/>
        </w:rPr>
        <w:t xml:space="preserve">Discuss the positive effects and the drawbacks. </w:t>
      </w:r>
    </w:p>
    <w:p w14:paraId="121AA4E0" w14:textId="77777777" w:rsidR="004802B0" w:rsidRPr="004802B0" w:rsidRDefault="004802B0" w:rsidP="004802B0">
      <w:pPr>
        <w:pStyle w:val="Brdtext"/>
        <w:rPr>
          <w:color w:val="FF0000"/>
        </w:rPr>
      </w:pPr>
      <w:r w:rsidRPr="004802B0">
        <w:rPr>
          <w:color w:val="FF0000"/>
        </w:rPr>
        <w:t>Describe the evaluation of the results of the degree project.</w:t>
      </w:r>
    </w:p>
    <w:p w14:paraId="2333EF55" w14:textId="77777777" w:rsidR="009218FF" w:rsidRPr="00A95CAE" w:rsidRDefault="009218FF" w:rsidP="009218FF">
      <w:pPr>
        <w:pStyle w:val="Brdtext"/>
        <w:rPr>
          <w:color w:val="FF0000"/>
          <w:szCs w:val="24"/>
        </w:rPr>
      </w:pPr>
      <w:r w:rsidRPr="00A95CAE">
        <w:rPr>
          <w:color w:val="FF0000"/>
          <w:szCs w:val="24"/>
        </w:rPr>
        <w:t>Did you meet your goals?</w:t>
      </w:r>
    </w:p>
    <w:p w14:paraId="1A714E12" w14:textId="77777777" w:rsidR="009218FF" w:rsidRPr="00A95CAE" w:rsidRDefault="009218FF" w:rsidP="009218FF">
      <w:pPr>
        <w:pStyle w:val="Brdtext"/>
        <w:rPr>
          <w:color w:val="FF0000"/>
          <w:szCs w:val="24"/>
        </w:rPr>
      </w:pPr>
      <w:r w:rsidRPr="00A95CAE">
        <w:rPr>
          <w:color w:val="FF0000"/>
          <w:szCs w:val="24"/>
        </w:rPr>
        <w:t>What insights have you gained?</w:t>
      </w:r>
    </w:p>
    <w:p w14:paraId="07CCD93E" w14:textId="77777777" w:rsidR="009218FF" w:rsidRPr="00A95CAE" w:rsidRDefault="009218FF" w:rsidP="009218FF">
      <w:pPr>
        <w:pStyle w:val="Brdtext"/>
        <w:rPr>
          <w:color w:val="FF0000"/>
          <w:szCs w:val="24"/>
        </w:rPr>
      </w:pPr>
      <w:r w:rsidRPr="00A95CAE">
        <w:rPr>
          <w:color w:val="FF0000"/>
          <w:szCs w:val="24"/>
        </w:rPr>
        <w:t>What suggestions can you give to others working in this area?</w:t>
      </w:r>
    </w:p>
    <w:p w14:paraId="58B6C4B0" w14:textId="77777777" w:rsidR="009218FF" w:rsidRPr="00A95CAE" w:rsidRDefault="009218FF" w:rsidP="009218FF">
      <w:pPr>
        <w:pStyle w:val="Brdtext"/>
        <w:rPr>
          <w:color w:val="FF0000"/>
          <w:szCs w:val="24"/>
        </w:rPr>
      </w:pPr>
      <w:r w:rsidRPr="00A95CAE">
        <w:rPr>
          <w:color w:val="FF0000"/>
          <w:szCs w:val="24"/>
        </w:rPr>
        <w:t>If you had it to do again, what would you have done differently?</w:t>
      </w:r>
    </w:p>
    <w:p w14:paraId="76A4715F" w14:textId="77777777" w:rsidR="00031198" w:rsidRDefault="00031198" w:rsidP="00C10CEE">
      <w:pPr>
        <w:pStyle w:val="Rubrik2"/>
      </w:pPr>
      <w:bookmarkStart w:id="183" w:name="_Toc388654349"/>
      <w:bookmarkStart w:id="184" w:name="_Toc389656226"/>
      <w:r>
        <w:t>Limitations</w:t>
      </w:r>
      <w:bookmarkEnd w:id="182"/>
      <w:bookmarkEnd w:id="183"/>
      <w:bookmarkEnd w:id="184"/>
    </w:p>
    <w:p w14:paraId="1D9E36C2" w14:textId="77777777"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14:paraId="59A78405" w14:textId="77777777" w:rsidR="00D651BD" w:rsidRPr="00D651BD" w:rsidRDefault="00D651BD" w:rsidP="00D651BD">
      <w:pPr>
        <w:pStyle w:val="Brdtext"/>
        <w:rPr>
          <w:highlight w:val="lightGray"/>
        </w:rPr>
      </w:pPr>
    </w:p>
    <w:p w14:paraId="0A80A1F7" w14:textId="77777777" w:rsidR="00031198" w:rsidRDefault="00031198" w:rsidP="00C10CEE">
      <w:pPr>
        <w:pStyle w:val="Rubrik2"/>
      </w:pPr>
      <w:bookmarkStart w:id="185" w:name="_Toc388654350"/>
      <w:bookmarkStart w:id="186" w:name="_Toc389656227"/>
      <w:r>
        <w:t>Future work</w:t>
      </w:r>
      <w:bookmarkEnd w:id="185"/>
      <w:bookmarkEnd w:id="186"/>
    </w:p>
    <w:p w14:paraId="03D234A9" w14:textId="77777777" w:rsidR="009D70E0" w:rsidRPr="009D70E0" w:rsidRDefault="009D70E0" w:rsidP="009D70E0">
      <w:pPr>
        <w:pStyle w:val="Bodytextfirstparagraph"/>
        <w:rPr>
          <w:color w:val="FF0000"/>
        </w:rPr>
      </w:pPr>
      <w:r w:rsidRPr="009D70E0">
        <w:rPr>
          <w:color w:val="FF0000"/>
        </w:rPr>
        <w:t>Describe valid future work that you or someone else could or should do.</w:t>
      </w:r>
    </w:p>
    <w:p w14:paraId="323AE627" w14:textId="77777777" w:rsidR="00A95CAE" w:rsidRPr="00A95CAE" w:rsidRDefault="009D70E0" w:rsidP="009D70E0">
      <w:pPr>
        <w:pStyle w:val="Brd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14:paraId="189C26D5" w14:textId="77777777" w:rsidR="00031198" w:rsidRDefault="0092522E" w:rsidP="00C10CEE">
      <w:pPr>
        <w:pStyle w:val="Rubrik2"/>
      </w:pPr>
      <w:bookmarkStart w:id="187" w:name="_Toc388654351"/>
      <w:bookmarkStart w:id="188" w:name="_Ref389643633"/>
      <w:bookmarkStart w:id="189" w:name="_Toc389656228"/>
      <w:r>
        <w:t>R</w:t>
      </w:r>
      <w:r w:rsidR="00031198">
        <w:t>eflections</w:t>
      </w:r>
      <w:bookmarkEnd w:id="187"/>
      <w:bookmarkEnd w:id="188"/>
      <w:bookmarkEnd w:id="189"/>
    </w:p>
    <w:p w14:paraId="398A89DA" w14:textId="77777777" w:rsidR="00A95CAE" w:rsidRPr="00A95CAE" w:rsidRDefault="00A95CAE" w:rsidP="00A95CAE">
      <w:pPr>
        <w:pStyle w:val="Brd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14:paraId="12D74D2F" w14:textId="77777777" w:rsidR="00031198" w:rsidRPr="00D5760C" w:rsidRDefault="00031198" w:rsidP="00D651BD">
      <w:pPr>
        <w:pStyle w:val="Bodytextfirstparagraph"/>
      </w:pPr>
    </w:p>
    <w:p w14:paraId="68B8C782" w14:textId="77777777" w:rsidR="008F7CE1" w:rsidRDefault="008F7CE1" w:rsidP="00031198">
      <w:pPr>
        <w:pStyle w:val="Brdtext"/>
      </w:pPr>
    </w:p>
    <w:p w14:paraId="13CAB25A" w14:textId="77777777" w:rsidR="00D651BD" w:rsidRDefault="00D651BD" w:rsidP="00031198">
      <w:pPr>
        <w:pStyle w:val="Brdtext"/>
      </w:pPr>
    </w:p>
    <w:p w14:paraId="6228DE4A" w14:textId="77777777" w:rsidR="00031198" w:rsidRPr="00BF56ED" w:rsidRDefault="00031198" w:rsidP="00031198">
      <w:pPr>
        <w:pStyle w:val="Brd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14:paraId="54E4B48B" w14:textId="77777777" w:rsidR="00031198" w:rsidRPr="00E1111B" w:rsidRDefault="00031198" w:rsidP="00FF11FD">
      <w:pPr>
        <w:pStyle w:val="Unnumberedheading1"/>
        <w:rPr>
          <w:rStyle w:val="BrdtextChar"/>
          <w:rFonts w:ascii="Arial" w:eastAsiaTheme="majorEastAsia" w:hAnsi="Arial"/>
        </w:rPr>
      </w:pPr>
      <w:bookmarkStart w:id="190" w:name="_Toc388654352"/>
      <w:bookmarkStart w:id="191" w:name="_Toc389656229"/>
      <w:r w:rsidRPr="00E1111B">
        <w:rPr>
          <w:rStyle w:val="BrdtextChar"/>
          <w:rFonts w:ascii="Arial" w:eastAsiaTheme="majorEastAsia" w:hAnsi="Arial"/>
        </w:rPr>
        <w:lastRenderedPageBreak/>
        <w:t>References</w:t>
      </w:r>
      <w:bookmarkEnd w:id="190"/>
      <w:bookmarkEnd w:id="191"/>
    </w:p>
    <w:p w14:paraId="64EF1568" w14:textId="77777777" w:rsidR="009218FF" w:rsidRPr="00A50B60" w:rsidRDefault="009218FF" w:rsidP="009218FF">
      <w:pPr>
        <w:pStyle w:val="Brdtext"/>
        <w:rPr>
          <w:color w:val="FF0000"/>
        </w:rPr>
      </w:pPr>
      <w:r w:rsidRPr="00A50B60">
        <w:rPr>
          <w:color w:val="FF0000"/>
        </w:rPr>
        <w:t xml:space="preserve">&lt;&lt; Let Zotero or </w:t>
      </w:r>
      <w:proofErr w:type="gramStart"/>
      <w:r w:rsidRPr="00A50B60">
        <w:rPr>
          <w:color w:val="FF0000"/>
        </w:rPr>
        <w:t>other</w:t>
      </w:r>
      <w:proofErr w:type="gramEnd"/>
      <w:r w:rsidRPr="00A50B60">
        <w:rPr>
          <w:color w:val="FF0000"/>
        </w:rPr>
        <w:t xml:space="preserve"> tool fill this in for you</w:t>
      </w:r>
      <w:r w:rsidR="0072498A" w:rsidRPr="00A50B60">
        <w:rPr>
          <w:color w:val="FF0000"/>
        </w:rPr>
        <w:t>.</w:t>
      </w:r>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92"/>
      <w:r w:rsidR="00A50B60" w:rsidRPr="00A50B60">
        <w:rPr>
          <w:color w:val="FF0000"/>
        </w:rPr>
        <w:t xml:space="preserve">IEEE </w:t>
      </w:r>
      <w:commentRangeEnd w:id="192"/>
      <w:r w:rsidR="009D70E0">
        <w:rPr>
          <w:rStyle w:val="Kommentarsreferens"/>
          <w:rFonts w:asciiTheme="minorHAnsi" w:hAnsiTheme="minorHAnsi"/>
        </w:rPr>
        <w:commentReference w:id="192"/>
      </w:r>
      <w:r w:rsidR="00A50B60" w:rsidRPr="00A50B60">
        <w:rPr>
          <w:color w:val="FF0000"/>
        </w:rPr>
        <w:t>style – to include URLs, DOIs, ISBNs, etc. – to make it easier for your reader to find them. This will make life easier for your opponents and examiner.</w:t>
      </w:r>
      <w:r w:rsidRPr="00A50B60">
        <w:rPr>
          <w:color w:val="FF0000"/>
        </w:rPr>
        <w:t>&gt;&gt;</w:t>
      </w:r>
    </w:p>
    <w:p w14:paraId="4315199D" w14:textId="77777777" w:rsidR="00C87C40" w:rsidRPr="00C87C40" w:rsidRDefault="0072498A" w:rsidP="00C87C40">
      <w:pPr>
        <w:pStyle w:val="Litteraturfrteckning"/>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14:paraId="1B8465EB" w14:textId="77777777" w:rsidR="00C87C40" w:rsidRPr="00C87C40" w:rsidRDefault="00C87C40" w:rsidP="00C87C40">
      <w:pPr>
        <w:pStyle w:val="Litteraturfrteckning"/>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14:paraId="41469F98" w14:textId="77777777" w:rsidR="00C87C40" w:rsidRPr="00C87C40" w:rsidRDefault="00C87C40" w:rsidP="00C87C40">
      <w:pPr>
        <w:pStyle w:val="Litteraturfrteckning"/>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14:paraId="4D655F09" w14:textId="77777777" w:rsidR="00C87C40" w:rsidRPr="00C87C40" w:rsidRDefault="00C87C40" w:rsidP="00C87C40">
      <w:pPr>
        <w:pStyle w:val="Litteraturfrteckning"/>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14:paraId="44FBCDC9" w14:textId="77777777" w:rsidR="00C87C40" w:rsidRPr="00C87C40" w:rsidRDefault="00C87C40" w:rsidP="00C87C40">
      <w:pPr>
        <w:pStyle w:val="Litteraturfrteckning"/>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14:paraId="0B1278FB" w14:textId="77777777" w:rsidR="00031198" w:rsidRDefault="0072498A" w:rsidP="008F7CE1">
      <w:pPr>
        <w:pStyle w:val="Litteraturfrteckning"/>
      </w:pPr>
      <w:r>
        <w:fldChar w:fldCharType="end"/>
      </w:r>
    </w:p>
    <w:p w14:paraId="5EB7EA4E" w14:textId="77777777" w:rsidR="00500043" w:rsidRDefault="00500043" w:rsidP="00031198">
      <w:pPr>
        <w:pStyle w:val="Brdtext"/>
      </w:pPr>
    </w:p>
    <w:p w14:paraId="50A4AA38" w14:textId="77777777" w:rsidR="00031198" w:rsidRPr="00D24E53" w:rsidRDefault="00031198" w:rsidP="00FF11FD">
      <w:pPr>
        <w:pStyle w:val="Unnumberedheading1"/>
        <w:sectPr w:rsidR="00031198" w:rsidRPr="00D24E53" w:rsidSect="00F80470">
          <w:headerReference w:type="even" r:id="rId23"/>
          <w:headerReference w:type="first" r:id="rId24"/>
          <w:footnotePr>
            <w:numFmt w:val="chicago"/>
            <w:numRestart w:val="eachPage"/>
          </w:footnotePr>
          <w:type w:val="oddPage"/>
          <w:pgSz w:w="11906" w:h="16838" w:code="9"/>
          <w:pgMar w:top="1701" w:right="1021" w:bottom="1701" w:left="2041" w:header="709" w:footer="709" w:gutter="0"/>
          <w:cols w:space="708"/>
          <w:titlePg/>
          <w:docGrid w:linePitch="360"/>
        </w:sectPr>
      </w:pPr>
      <w:bookmarkStart w:id="193" w:name="_Ref371632484"/>
    </w:p>
    <w:p w14:paraId="58231829" w14:textId="77777777" w:rsidR="00031198" w:rsidRDefault="00031198" w:rsidP="00FF11FD">
      <w:pPr>
        <w:pStyle w:val="Unnumberedheading1"/>
      </w:pPr>
      <w:bookmarkStart w:id="194" w:name="_Toc388654353"/>
      <w:bookmarkStart w:id="195" w:name="_Toc389656230"/>
      <w:r w:rsidRPr="009B4D36">
        <w:lastRenderedPageBreak/>
        <w:t>Appendix A</w:t>
      </w:r>
      <w:bookmarkEnd w:id="193"/>
      <w:r>
        <w:t xml:space="preserve">: </w:t>
      </w:r>
      <w:bookmarkEnd w:id="194"/>
      <w:r w:rsidR="009218FF">
        <w:t>xxx</w:t>
      </w:r>
      <w:bookmarkEnd w:id="195"/>
    </w:p>
    <w:p w14:paraId="5562B35C" w14:textId="77777777" w:rsidR="00D651BD" w:rsidRPr="00D651BD" w:rsidRDefault="00D651BD" w:rsidP="00D651BD">
      <w:pPr>
        <w:pStyle w:val="Bodytextfirstparagraph"/>
      </w:pPr>
    </w:p>
    <w:p w14:paraId="4687C1CA" w14:textId="77777777" w:rsidR="00031198" w:rsidRDefault="00031198" w:rsidP="00D651BD">
      <w:pPr>
        <w:pStyle w:val="Brdtext"/>
      </w:pPr>
    </w:p>
    <w:p w14:paraId="61223567" w14:textId="77777777" w:rsidR="00D651BD" w:rsidRPr="001C4F74" w:rsidRDefault="00D651BD" w:rsidP="009B53FB">
      <w:pPr>
        <w:pStyle w:val="Brdtext"/>
        <w:ind w:firstLine="0"/>
      </w:pPr>
    </w:p>
    <w:sectPr w:rsidR="00D651BD" w:rsidRPr="001C4F74" w:rsidSect="004019F7">
      <w:type w:val="oddPage"/>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ld Q. Maguire Jr." w:date="2019-01-17T11:17:00Z" w:initials="GQMJr">
    <w:p w14:paraId="48D81944" w14:textId="77777777" w:rsidR="008F46BD" w:rsidRDefault="008F46BD" w:rsidP="009F001D">
      <w:pPr>
        <w:pStyle w:val="Kommentarer"/>
      </w:pPr>
      <w:r>
        <w:rPr>
          <w:rStyle w:val="Kommentarsreferens"/>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14:paraId="254E1069" w14:textId="77777777" w:rsidR="008F46BD" w:rsidRDefault="008F46BD" w:rsidP="009F001D">
      <w:pPr>
        <w:pStyle w:val="Kommentarer"/>
      </w:pPr>
    </w:p>
    <w:p w14:paraId="3ED8434B" w14:textId="77777777" w:rsidR="008F46BD" w:rsidRDefault="008F46BD">
      <w:pPr>
        <w:pStyle w:val="Kommentarer"/>
      </w:pPr>
      <w:r>
        <w:t>This title is take from the “Title” properties of the document.</w:t>
      </w:r>
    </w:p>
  </w:comment>
  <w:comment w:id="1" w:author="Gerald Q. Maguire Jr." w:date="2019-01-17T11:17:00Z" w:initials="GQMJr">
    <w:p w14:paraId="099A621A" w14:textId="77777777" w:rsidR="008F46BD" w:rsidRDefault="008F46BD">
      <w:pPr>
        <w:pStyle w:val="Kommentarer"/>
      </w:pPr>
      <w:r>
        <w:rPr>
          <w:rStyle w:val="Kommentarsreferens"/>
        </w:rPr>
        <w:annotationRef/>
      </w:r>
      <w:r>
        <w:t>The date of the document. This should be the date of the last modification by the student.</w:t>
      </w:r>
    </w:p>
  </w:comment>
  <w:comment w:id="2" w:author="Gerald Q. Maguire Jr." w:date="2019-01-17T11:17:00Z" w:initials="GQMJr">
    <w:p w14:paraId="02B2285C" w14:textId="77777777" w:rsidR="008F46BD" w:rsidRDefault="008F46BD">
      <w:pPr>
        <w:pStyle w:val="Kommentarer"/>
      </w:pPr>
      <w:r>
        <w:rPr>
          <w:rStyle w:val="Kommentarsreferens"/>
        </w:rPr>
        <w:annotationRef/>
      </w:r>
      <w:r>
        <w:t>Choose the appropriate one and set the top line on the cover to match (First or Second level)</w:t>
      </w:r>
    </w:p>
  </w:comment>
  <w:comment w:id="3" w:author="maguire" w:date="2019-01-17T11:17:00Z" w:initials="gqmjr">
    <w:p w14:paraId="07C30BA5" w14:textId="77777777" w:rsidR="008F46BD" w:rsidRDefault="008F46BD">
      <w:pPr>
        <w:pStyle w:val="Kommentarer"/>
      </w:pPr>
      <w:r>
        <w:rPr>
          <w:rStyle w:val="Kommentarsreferens"/>
        </w:rPr>
        <w:annotationRef/>
      </w:r>
      <w:r>
        <w:t>These can be combined if there is a single adviser into just Adviser with the adviser’s name</w:t>
      </w:r>
    </w:p>
  </w:comment>
  <w:comment w:id="5" w:author="Gerald Q. Maguire Jr." w:date="2019-01-17T11:17:00Z" w:initials="GQMJr">
    <w:p w14:paraId="60A27196" w14:textId="77777777" w:rsidR="008F46BD" w:rsidRDefault="008F46BD">
      <w:pPr>
        <w:pStyle w:val="Kommentarer"/>
      </w:pPr>
      <w:r>
        <w:rPr>
          <w:rStyle w:val="Kommentarsreferens"/>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14:paraId="52EC849D" w14:textId="77777777" w:rsidR="008F46BD" w:rsidRDefault="008F46BD">
      <w:pPr>
        <w:pStyle w:val="Kommentarer"/>
      </w:pPr>
    </w:p>
    <w:p w14:paraId="56A852A0" w14:textId="77777777" w:rsidR="008F46BD" w:rsidRDefault="008F46BD">
      <w:pPr>
        <w:pStyle w:val="Kommentarer"/>
      </w:pPr>
      <w:r w:rsidRPr="006176EA">
        <w:t xml:space="preserve">A abstract should </w:t>
      </w:r>
      <w:r w:rsidRPr="006176EA">
        <w:rPr>
          <w:b/>
          <w:bCs/>
          <w:i/>
          <w:iCs/>
        </w:rPr>
        <w:t>stand on its own</w:t>
      </w:r>
      <w:r w:rsidRPr="006176EA">
        <w:t xml:space="preserve">, i.e., no citations, cross references to the body of the document, acronyms must be spelled </w:t>
      </w:r>
      <w:r w:rsidRPr="006176EA">
        <w:t>out, …</w:t>
      </w:r>
    </w:p>
    <w:p w14:paraId="1276AAEE" w14:textId="77777777" w:rsidR="008F46BD" w:rsidRDefault="008F46BD">
      <w:pPr>
        <w:pStyle w:val="Kommentarer"/>
      </w:pPr>
    </w:p>
    <w:p w14:paraId="6D882807" w14:textId="77777777" w:rsidR="008F46BD" w:rsidRDefault="008F46BD">
      <w:pPr>
        <w:pStyle w:val="Kommentarer"/>
      </w:pPr>
      <w:r>
        <w:t>Write this early and revise as necessary. This will help keep you focused on what you are trying to do.</w:t>
      </w:r>
    </w:p>
  </w:comment>
  <w:comment w:id="6" w:author="maguire" w:date="2019-01-17T11:17:00Z" w:initials="gqmjr">
    <w:p w14:paraId="1B747DE5" w14:textId="77777777" w:rsidR="008F46BD" w:rsidRDefault="008F46BD" w:rsidP="006176EA">
      <w:r>
        <w:rPr>
          <w:rStyle w:val="Kommentarsreferens"/>
        </w:rPr>
        <w:annotationRef/>
      </w:r>
      <w:r>
        <w:t xml:space="preserve"> Use about ½ A4-page - </w:t>
      </w:r>
      <w:hyperlink r:id="rId1" w:history="1">
        <w:r w:rsidRPr="00796CC2">
          <w:rPr>
            <w:rStyle w:val="Hyperlnk"/>
          </w:rPr>
          <w:t>250 and 350 words</w:t>
        </w:r>
      </w:hyperlink>
      <w:r w:rsidRPr="00796CC2">
        <w:t>.</w:t>
      </w:r>
    </w:p>
  </w:comment>
  <w:comment w:id="7" w:author="maguire" w:date="2019-01-17T11:17:00Z" w:initials="gqmjr">
    <w:p w14:paraId="5F0E7CA7" w14:textId="77777777" w:rsidR="008F46BD" w:rsidRDefault="008F46BD">
      <w:pPr>
        <w:pStyle w:val="Kommentarer"/>
      </w:pPr>
      <w:r>
        <w:rPr>
          <w:rStyle w:val="Kommentarsreferens"/>
        </w:rPr>
        <w:annotationRef/>
      </w:r>
      <w:r>
        <w:t>The presentation of the results should be the main part of the abstract.</w:t>
      </w:r>
    </w:p>
  </w:comment>
  <w:comment w:id="9" w:author="maguire" w:date="2019-01-17T11:17:00Z" w:initials="gqmjr">
    <w:p w14:paraId="49D0F0ED" w14:textId="77777777" w:rsidR="008F46BD" w:rsidRPr="00796CC2" w:rsidRDefault="008F46BD" w:rsidP="00796CC2">
      <w:pPr>
        <w:pStyle w:val="Kommentarer"/>
      </w:pPr>
      <w:r>
        <w:rPr>
          <w:rStyle w:val="Kommentarsreferens"/>
        </w:rPr>
        <w:annotationRef/>
      </w:r>
      <w:r w:rsidRPr="00796CC2">
        <w:t xml:space="preserve">Choosing good keywords can help others to locate your paper, thesis, </w:t>
      </w:r>
      <w:r w:rsidRPr="00796CC2">
        <w:t xml:space="preserve">dissertation, … and </w:t>
      </w:r>
      <w:r w:rsidRPr="00796CC2">
        <w:rPr>
          <w:u w:val="single"/>
        </w:rPr>
        <w:t>related</w:t>
      </w:r>
      <w:r w:rsidRPr="00796CC2">
        <w:t xml:space="preserve"> work.</w:t>
      </w:r>
    </w:p>
    <w:p w14:paraId="6FB7A144" w14:textId="77777777" w:rsidR="008F46BD" w:rsidRPr="00796CC2" w:rsidRDefault="008F46BD" w:rsidP="00796CC2">
      <w:pPr>
        <w:pStyle w:val="Kommentarer"/>
      </w:pPr>
      <w:r w:rsidRPr="00796CC2">
        <w:t>Choose the most specific keyword from those used in your domain, see for example:</w:t>
      </w:r>
    </w:p>
    <w:p w14:paraId="72B2A07E" w14:textId="77777777" w:rsidR="008F46BD" w:rsidRPr="00796CC2" w:rsidRDefault="000A51F3" w:rsidP="00796CC2">
      <w:pPr>
        <w:pStyle w:val="Kommentarer"/>
      </w:pPr>
      <w:hyperlink r:id="rId2" w:history="1">
        <w:r w:rsidR="008F46BD" w:rsidRPr="00796CC2">
          <w:rPr>
            <w:rStyle w:val="Hyperlnk"/>
          </w:rPr>
          <w:t xml:space="preserve">ACM's </w:t>
        </w:r>
      </w:hyperlink>
      <w:hyperlink r:id="rId3" w:history="1">
        <w:r w:rsidR="008F46BD" w:rsidRPr="00796CC2">
          <w:rPr>
            <w:rStyle w:val="Hyperlnk"/>
          </w:rPr>
          <w:t xml:space="preserve">Computing Classification System </w:t>
        </w:r>
      </w:hyperlink>
      <w:r w:rsidR="008F46BD" w:rsidRPr="00796CC2">
        <w:t>(2012)</w:t>
      </w:r>
    </w:p>
    <w:p w14:paraId="49C3E61A" w14:textId="77777777" w:rsidR="008F46BD" w:rsidRPr="00796CC2" w:rsidRDefault="008F46BD" w:rsidP="00796CC2">
      <w:pPr>
        <w:pStyle w:val="Kommentarer"/>
      </w:pPr>
      <w:r w:rsidRPr="00796CC2">
        <w:t xml:space="preserve">(2014) </w:t>
      </w:r>
      <w:hyperlink r:id="rId4" w:history="1">
        <w:r w:rsidRPr="00796CC2">
          <w:rPr>
            <w:rStyle w:val="Hyperlnk"/>
          </w:rPr>
          <w:t xml:space="preserve">IEEE Taxonomy </w:t>
        </w:r>
      </w:hyperlink>
    </w:p>
    <w:p w14:paraId="7B5F55AC" w14:textId="77777777" w:rsidR="008F46BD" w:rsidRPr="00796CC2" w:rsidRDefault="008F46BD" w:rsidP="00796CC2">
      <w:pPr>
        <w:pStyle w:val="Kommentarer"/>
      </w:pPr>
      <w:r w:rsidRPr="00796CC2">
        <w:t>Mechanics:</w:t>
      </w:r>
    </w:p>
    <w:p w14:paraId="1366ACB6" w14:textId="77777777" w:rsidR="008F46BD" w:rsidRPr="00796CC2" w:rsidRDefault="008F46BD" w:rsidP="00796CC2">
      <w:pPr>
        <w:pStyle w:val="Kommentarer"/>
        <w:numPr>
          <w:ilvl w:val="0"/>
          <w:numId w:val="26"/>
        </w:numPr>
      </w:pPr>
      <w:r w:rsidRPr="00796CC2">
        <w:t>The first letter of a keyword should be set with a capital letter and proper names should be capitalized as usual.</w:t>
      </w:r>
    </w:p>
    <w:p w14:paraId="64FC7418" w14:textId="77777777" w:rsidR="008F46BD" w:rsidRPr="00796CC2" w:rsidRDefault="008F46BD" w:rsidP="00796CC2">
      <w:pPr>
        <w:pStyle w:val="Kommentarer"/>
        <w:numPr>
          <w:ilvl w:val="0"/>
          <w:numId w:val="26"/>
        </w:numPr>
      </w:pPr>
      <w:r w:rsidRPr="00796CC2">
        <w:t>Spell out acronyms and abbreviations.</w:t>
      </w:r>
    </w:p>
    <w:p w14:paraId="43FE9C7A" w14:textId="77777777" w:rsidR="008F46BD" w:rsidRPr="00796CC2" w:rsidRDefault="008F46BD" w:rsidP="00796CC2">
      <w:pPr>
        <w:pStyle w:val="Kommentarer"/>
        <w:numPr>
          <w:ilvl w:val="0"/>
          <w:numId w:val="26"/>
        </w:numPr>
      </w:pPr>
      <w:r w:rsidRPr="00796CC2">
        <w:t>Avoid "stop words" - as they generally carry little or no information.</w:t>
      </w:r>
    </w:p>
    <w:p w14:paraId="19C5D368" w14:textId="77777777" w:rsidR="008F46BD" w:rsidRPr="00796CC2" w:rsidRDefault="008F46BD" w:rsidP="00796CC2">
      <w:pPr>
        <w:pStyle w:val="Kommentarer"/>
        <w:numPr>
          <w:ilvl w:val="0"/>
          <w:numId w:val="26"/>
        </w:numPr>
      </w:pPr>
      <w:r w:rsidRPr="00796CC2">
        <w:t>List your keywords separated by commas (",").</w:t>
      </w:r>
    </w:p>
    <w:p w14:paraId="554C0383" w14:textId="77777777" w:rsidR="008F46BD" w:rsidRPr="00796CC2" w:rsidRDefault="008F46BD" w:rsidP="00796CC2">
      <w:pPr>
        <w:pStyle w:val="Kommentarer"/>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14:paraId="602FA469" w14:textId="77777777" w:rsidR="008F46BD" w:rsidRDefault="008F46BD">
      <w:pPr>
        <w:pStyle w:val="Kommentarer"/>
      </w:pPr>
    </w:p>
  </w:comment>
  <w:comment w:id="11" w:author="Gerald Q. Maguire Jr." w:date="2019-01-17T11:17:00Z" w:initials="GQMJr">
    <w:p w14:paraId="1EC33899" w14:textId="77777777" w:rsidR="008F46BD" w:rsidRDefault="008F46BD">
      <w:pPr>
        <w:pStyle w:val="Kommentarer"/>
      </w:pPr>
      <w:r>
        <w:rPr>
          <w:rStyle w:val="Kommentarsreferens"/>
        </w:rPr>
        <w:annotationRef/>
      </w:r>
      <w:r>
        <w:t>All theses at KTH are required to have an abstract in both English and Swedish.</w:t>
      </w:r>
    </w:p>
    <w:p w14:paraId="425F0100" w14:textId="77777777" w:rsidR="008F46BD" w:rsidRDefault="008F46BD">
      <w:pPr>
        <w:pStyle w:val="Kommentarer"/>
      </w:pPr>
    </w:p>
    <w:p w14:paraId="51B63869" w14:textId="77777777" w:rsidR="008F46BD" w:rsidRDefault="008F46BD">
      <w:pPr>
        <w:pStyle w:val="Kommentarer"/>
      </w:pPr>
      <w:r>
        <w:t>If you are writing your thesis in English, you can leave this until the final version. If you are writing your thesis in Swedish then this should be done first – and you should revise as necessary along the way.</w:t>
      </w:r>
    </w:p>
    <w:p w14:paraId="569F050F" w14:textId="77777777" w:rsidR="008F46BD" w:rsidRDefault="008F46BD">
      <w:pPr>
        <w:pStyle w:val="Kommentarer"/>
      </w:pPr>
    </w:p>
    <w:p w14:paraId="2D920663" w14:textId="77777777" w:rsidR="008F46BD" w:rsidRDefault="008F46BD">
      <w:pPr>
        <w:pStyle w:val="Kommentarer"/>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14:paraId="560BDA0E" w14:textId="77777777" w:rsidR="008F46BD" w:rsidRDefault="008F46BD">
      <w:pPr>
        <w:pStyle w:val="Kommentarer"/>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r>
        <w:rPr>
          <w:rFonts w:ascii="Georgia" w:hAnsi="Georgia"/>
          <w:b/>
          <w:sz w:val="24"/>
          <w:szCs w:val="24"/>
        </w:rPr>
        <w:t xml:space="preserve">sammnfattning  </w:t>
      </w:r>
    </w:p>
    <w:p w14:paraId="1FB93FFA" w14:textId="77777777" w:rsidR="008F46BD" w:rsidRDefault="008F46BD">
      <w:pPr>
        <w:pStyle w:val="Kommentarer"/>
        <w:rPr>
          <w:rFonts w:ascii="Georgia" w:hAnsi="Georgia"/>
          <w:b/>
          <w:sz w:val="24"/>
          <w:szCs w:val="24"/>
        </w:rPr>
      </w:pPr>
      <w:r>
        <w:rPr>
          <w:rFonts w:ascii="Georgia" w:hAnsi="Georgia"/>
          <w:b/>
          <w:sz w:val="24"/>
          <w:szCs w:val="24"/>
        </w:rPr>
        <w:t>or Swedish abstract and English summary need not be literal translations of each other.</w:t>
      </w:r>
    </w:p>
    <w:p w14:paraId="20D81B16" w14:textId="77777777" w:rsidR="008F46BD" w:rsidRDefault="008F46BD">
      <w:pPr>
        <w:pStyle w:val="Kommentarer"/>
        <w:rPr>
          <w:rFonts w:ascii="Georgia" w:hAnsi="Georgia"/>
          <w:b/>
          <w:sz w:val="24"/>
          <w:szCs w:val="24"/>
        </w:rPr>
      </w:pPr>
    </w:p>
    <w:p w14:paraId="1D93D67D" w14:textId="77777777" w:rsidR="008F46BD" w:rsidRDefault="008F46BD">
      <w:pPr>
        <w:pStyle w:val="Kommentarer"/>
        <w:rPr>
          <w:rFonts w:ascii="Georgia" w:hAnsi="Georgia"/>
          <w:b/>
          <w:sz w:val="24"/>
          <w:szCs w:val="24"/>
        </w:rPr>
      </w:pPr>
      <w:r>
        <w:rPr>
          <w:rFonts w:ascii="Georgia" w:hAnsi="Georgia"/>
          <w:b/>
          <w:sz w:val="24"/>
          <w:szCs w:val="24"/>
        </w:rPr>
        <w:t>The abstract in the language used for the thesis should be the first abstract, while the Summary/Sammanfattning in the other language can follow.</w:t>
      </w:r>
    </w:p>
    <w:p w14:paraId="4B98356D" w14:textId="77777777" w:rsidR="008F46BD" w:rsidRDefault="008F46BD">
      <w:pPr>
        <w:pStyle w:val="Kommentarer"/>
        <w:rPr>
          <w:rFonts w:ascii="Georgia" w:hAnsi="Georgia"/>
          <w:b/>
          <w:sz w:val="24"/>
          <w:szCs w:val="24"/>
        </w:rPr>
      </w:pPr>
    </w:p>
    <w:p w14:paraId="29468365" w14:textId="77777777" w:rsidR="008F46BD" w:rsidRPr="008106E2" w:rsidRDefault="008F46BD">
      <w:pPr>
        <w:pStyle w:val="Kommentarer"/>
        <w:rPr>
          <w:rFonts w:ascii="Georgia" w:hAnsi="Georgia"/>
          <w:b/>
          <w:sz w:val="24"/>
          <w:szCs w:val="24"/>
        </w:rPr>
      </w:pPr>
      <w:r>
        <w:rPr>
          <w:rFonts w:ascii="Georgia" w:hAnsi="Georgia"/>
          <w:b/>
          <w:sz w:val="24"/>
          <w:szCs w:val="24"/>
        </w:rPr>
        <w:t>Exchange students many want to include one or more abstracts in the language(s) used in their home institutions to avoid the neeed to write another thesis when returing to their home institution.</w:t>
      </w:r>
    </w:p>
  </w:comment>
  <w:comment w:id="13" w:author="maguire" w:date="2019-01-17T11:17:00Z" w:initials="gqmjr">
    <w:p w14:paraId="112B89A5" w14:textId="77777777" w:rsidR="008F46BD" w:rsidRPr="00D705EF" w:rsidRDefault="008F46BD">
      <w:pPr>
        <w:pStyle w:val="Kommentarer"/>
        <w:rPr>
          <w:lang w:val="sv-SE"/>
        </w:rPr>
      </w:pPr>
      <w:r>
        <w:rPr>
          <w:rStyle w:val="Kommentarsreferens"/>
        </w:rPr>
        <w:annotationRef/>
      </w:r>
      <w:r w:rsidRPr="00395D67">
        <w:rPr>
          <w:lang w:val="sv-SE"/>
        </w:rPr>
        <w:t>nyckelord som beskriver innehållet i uppsatsrapporten</w:t>
      </w:r>
    </w:p>
  </w:comment>
  <w:comment w:id="16" w:author="Gerald Q. Maguire Jr." w:date="2019-01-17T11:17:00Z" w:initials="GQMJr">
    <w:p w14:paraId="4E4C2B26" w14:textId="77777777" w:rsidR="008F46BD" w:rsidRDefault="008F46BD">
      <w:pPr>
        <w:pStyle w:val="Kommentarer"/>
      </w:pPr>
      <w:r>
        <w:rPr>
          <w:rStyle w:val="Kommentarsreferens"/>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14:paraId="5B203116" w14:textId="77777777" w:rsidR="008F46BD" w:rsidRDefault="008F46BD">
      <w:pPr>
        <w:pStyle w:val="Kommentarer"/>
      </w:pPr>
    </w:p>
    <w:p w14:paraId="7D08027D" w14:textId="77777777" w:rsidR="008F46BD" w:rsidRPr="00D705EF" w:rsidRDefault="008F46BD">
      <w:pPr>
        <w:pStyle w:val="Kommentarer"/>
        <w:rPr>
          <w:b/>
        </w:rPr>
      </w:pPr>
      <w:r w:rsidRPr="00D705EF">
        <w:rPr>
          <w:b/>
        </w:rPr>
        <w:t>[Note: If you do not have the copyright owner’s permission, then you cannot use any copyrighted figures/tables/</w:t>
      </w:r>
      <w:r w:rsidRPr="00D705EF">
        <w:rPr>
          <w:b/>
        </w:rPr>
        <w:t>… .]</w:t>
      </w:r>
    </w:p>
    <w:p w14:paraId="37546C06" w14:textId="77777777" w:rsidR="008F46BD" w:rsidRPr="00D705EF" w:rsidRDefault="008F46BD">
      <w:pPr>
        <w:pStyle w:val="Kommentarer"/>
        <w:rPr>
          <w:b/>
        </w:rPr>
      </w:pPr>
    </w:p>
  </w:comment>
  <w:comment w:id="17" w:author="Albin Jonsson" w:date="2022-03-06T10:54:00Z" w:initials="AJ">
    <w:p w14:paraId="516BC6A4" w14:textId="77777777" w:rsidR="00633D4B" w:rsidRDefault="00633D4B" w:rsidP="00D23422">
      <w:pPr>
        <w:pStyle w:val="Kommentarer"/>
      </w:pPr>
      <w:r>
        <w:rPr>
          <w:rStyle w:val="Kommentarsreferens"/>
        </w:rPr>
        <w:annotationRef/>
      </w:r>
      <w:r>
        <w:t>Add the month and year of this thesis</w:t>
      </w:r>
    </w:p>
  </w:comment>
  <w:comment w:id="18" w:author="Albin Jonsson" w:date="2022-03-06T10:54:00Z" w:initials="AJ">
    <w:p w14:paraId="3E969709" w14:textId="2EB0665C" w:rsidR="00633D4B" w:rsidRDefault="00633D4B" w:rsidP="005D2F38">
      <w:pPr>
        <w:pStyle w:val="Kommentarer"/>
      </w:pPr>
      <w:r>
        <w:rPr>
          <w:rStyle w:val="Kommentarsreferens"/>
        </w:rPr>
        <w:annotationRef/>
      </w:r>
      <w:r>
        <w:t>Remove</w:t>
      </w:r>
    </w:p>
  </w:comment>
  <w:comment w:id="23" w:author="Gerald Q. Maguire Jr." w:date="2019-01-17T11:17:00Z" w:initials="GQMJr">
    <w:p w14:paraId="3CC0EA56" w14:textId="322D0B1D" w:rsidR="008F46BD" w:rsidRDefault="008F46BD">
      <w:pPr>
        <w:pStyle w:val="Kommentarer"/>
      </w:pPr>
      <w:r>
        <w:rPr>
          <w:rStyle w:val="Kommentarsreferens"/>
        </w:rPr>
        <w:annotationRef/>
      </w:r>
      <w:r>
        <w:t>The list of acronyms and abbreviations should be kept in alphabetical order based on the spelling of the acronym or abbreviation.</w:t>
      </w:r>
    </w:p>
    <w:p w14:paraId="4FEABC02" w14:textId="77777777" w:rsidR="008F46BD" w:rsidRDefault="008F46BD">
      <w:pPr>
        <w:pStyle w:val="Kommentarer"/>
      </w:pPr>
    </w:p>
    <w:p w14:paraId="7B3B7F9A" w14:textId="77777777" w:rsidR="008F46BD" w:rsidRDefault="008F46BD">
      <w:pPr>
        <w:pStyle w:val="Kommentarer"/>
      </w:pPr>
      <w:r>
        <w:t>Note that this is formatted as a table, so when working on the document you can turn on the borders to make the table easier to work with. When submitting the final version of the thesis turn of the borders.</w:t>
      </w:r>
    </w:p>
  </w:comment>
  <w:comment w:id="25" w:author="maguire" w:date="2019-01-17T11:17:00Z" w:initials="gqmjr">
    <w:p w14:paraId="349B1FD9" w14:textId="77777777" w:rsidR="008F46BD" w:rsidRPr="00AA38D6" w:rsidRDefault="008F46BD" w:rsidP="00AA38D6">
      <w:pPr>
        <w:pStyle w:val="Brdtext"/>
      </w:pPr>
      <w:r>
        <w:rPr>
          <w:rStyle w:val="Kommentarsreferens"/>
        </w:rPr>
        <w:annotationRef/>
      </w:r>
      <w:r w:rsidRPr="00AA38D6">
        <w:t>The first paragraph after a heading is not indented, all of the subsequent paragraphs have their first line indented.</w:t>
      </w:r>
    </w:p>
  </w:comment>
  <w:comment w:id="33" w:author="maguire" w:date="2019-01-17T11:17:00Z" w:initials="gqmjr">
    <w:p w14:paraId="3E2186B3" w14:textId="77777777" w:rsidR="008F46BD" w:rsidRDefault="008F46BD" w:rsidP="00AA38D6">
      <w:r>
        <w:rPr>
          <w:rStyle w:val="Kommentarsreferens"/>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5" w:author="Albin Jonsson" w:date="2022-03-06T10:59:00Z" w:initials="AJ">
    <w:p w14:paraId="3EF4C324" w14:textId="77777777" w:rsidR="00A672A4" w:rsidRDefault="00A672A4" w:rsidP="00DA06FB">
      <w:pPr>
        <w:pStyle w:val="Kommentarer"/>
      </w:pPr>
      <w:r>
        <w:rPr>
          <w:rStyle w:val="Kommentarsreferens"/>
        </w:rPr>
        <w:annotationRef/>
      </w:r>
      <w:r>
        <w:t>Insert how many subgoals there are</w:t>
      </w:r>
    </w:p>
  </w:comment>
  <w:comment w:id="36" w:author="maguire" w:date="2019-01-17T11:17:00Z" w:initials="gqmjr">
    <w:p w14:paraId="273943B7" w14:textId="4EEF2281" w:rsidR="008F46BD" w:rsidRDefault="008F46BD">
      <w:pPr>
        <w:pStyle w:val="Kommentarer"/>
      </w:pPr>
      <w:r>
        <w:rPr>
          <w:rStyle w:val="Kommentarsreferens"/>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14:paraId="5AE79048" w14:textId="77777777" w:rsidR="008F46BD" w:rsidRDefault="008F46BD" w:rsidP="00382680">
      <w:r>
        <w:rPr>
          <w:rStyle w:val="Kommentarsreferens"/>
        </w:rPr>
        <w:annotationRef/>
      </w:r>
      <w:r w:rsidRPr="00756923">
        <w:t xml:space="preserve">Exclude the first </w:t>
      </w:r>
      <w:r w:rsidRPr="00756923">
        <w:t xml:space="preserve">chapter </w:t>
      </w:r>
      <w:r>
        <w:t xml:space="preserve">, references, and </w:t>
      </w:r>
      <w:r w:rsidRPr="00756923">
        <w:t>appendix</w:t>
      </w:r>
      <w:r>
        <w:t>/appendices</w:t>
      </w:r>
      <w:r w:rsidRPr="00756923">
        <w:t xml:space="preserve">. </w:t>
      </w:r>
    </w:p>
  </w:comment>
  <w:comment w:id="46" w:author="Gerald Q. Maguire Jr." w:date="2019-01-17T11:17:00Z" w:initials="GQMJr">
    <w:p w14:paraId="0096FAF8" w14:textId="77777777" w:rsidR="008F46BD" w:rsidRDefault="008F46BD">
      <w:pPr>
        <w:pStyle w:val="Kommentarer"/>
      </w:pPr>
      <w:r>
        <w:rPr>
          <w:rStyle w:val="Kommentarsreferens"/>
        </w:rPr>
        <w:annotationRef/>
      </w:r>
      <w:r>
        <w:t>When you do your literature study, you should have a nearly complete Chapters 1 &amp; 2.</w:t>
      </w:r>
    </w:p>
    <w:p w14:paraId="3B26A348" w14:textId="77777777" w:rsidR="008F46BD" w:rsidRDefault="008F46BD">
      <w:pPr>
        <w:pStyle w:val="Kommentarer"/>
      </w:pPr>
    </w:p>
    <w:p w14:paraId="5452DAEC" w14:textId="77777777" w:rsidR="008F46BD" w:rsidRDefault="008F46BD">
      <w:pPr>
        <w:pStyle w:val="Kommentarer"/>
      </w:pPr>
      <w:r>
        <w:t>You may also find it convenient to introduce the future work section into your report early – so that you can put things that you think about but decide not to do now into this section.</w:t>
      </w:r>
    </w:p>
    <w:p w14:paraId="09A565E8" w14:textId="77777777" w:rsidR="008F46BD" w:rsidRDefault="008F46BD">
      <w:pPr>
        <w:pStyle w:val="Kommentarer"/>
      </w:pPr>
    </w:p>
    <w:p w14:paraId="2943246A" w14:textId="77777777" w:rsidR="008F46BD" w:rsidRDefault="008F46BD">
      <w:pPr>
        <w:pStyle w:val="Kommentarer"/>
      </w:pPr>
      <w:r>
        <w:t>Note that later you can move things between this future work section and what you have done as you may change your mind about what to do now versus what to put off to future work.</w:t>
      </w:r>
    </w:p>
  </w:comment>
  <w:comment w:id="51" w:author="maguire" w:date="2019-01-17T11:17:00Z" w:initials="gqmjr">
    <w:p w14:paraId="0FD8B3A7" w14:textId="77777777" w:rsidR="008F46BD" w:rsidRDefault="008F46BD" w:rsidP="0092011D">
      <w:r>
        <w:rPr>
          <w:rStyle w:val="Kommentarsreferens"/>
        </w:rPr>
        <w:annotationRef/>
      </w:r>
      <w:r>
        <w:t xml:space="preserve">Figures and Tables are numbered independently. </w:t>
      </w:r>
    </w:p>
  </w:comment>
  <w:comment w:id="52" w:author="Gerald Q. Maguire Jr." w:date="2019-01-17T11:17:00Z" w:initials="GQMJr">
    <w:p w14:paraId="0770C98A" w14:textId="77777777" w:rsidR="008F46BD" w:rsidRDefault="008F46BD">
      <w:pPr>
        <w:pStyle w:val="Kommentarer"/>
      </w:pPr>
      <w:r>
        <w:rPr>
          <w:rStyle w:val="Kommentarsreferens"/>
        </w:rPr>
        <w:annotationRef/>
      </w:r>
      <w:r>
        <w:t>Note the use of the tab after the colon. This will enable you to have the text in the List of Figures line up nicely.</w:t>
      </w:r>
    </w:p>
  </w:comment>
  <w:comment w:id="58" w:author="Gerald Q. Maguire Jr." w:date="2019-01-17T11:17:00Z" w:initials="GQMJr">
    <w:p w14:paraId="0CF06BA2" w14:textId="77777777" w:rsidR="008F46BD" w:rsidRDefault="008F46BD">
      <w:pPr>
        <w:pStyle w:val="Kommentarer"/>
      </w:pPr>
      <w:r>
        <w:rPr>
          <w:rStyle w:val="Kommentarsreferens"/>
        </w:rPr>
        <w:annotationRef/>
      </w:r>
      <w:r>
        <w:t>Note the use of the tab after the colon. This will enable you to have the text in the List of Tables line up nicely.</w:t>
      </w:r>
    </w:p>
  </w:comment>
  <w:comment w:id="65" w:author="maguire" w:date="2019-01-17T11:17:00Z" w:initials="gqmjr">
    <w:p w14:paraId="7E5DD7AD" w14:textId="77777777" w:rsidR="008F46BD" w:rsidRDefault="008F46BD">
      <w:pPr>
        <w:pStyle w:val="Kommentarer"/>
      </w:pPr>
      <w:r>
        <w:rPr>
          <w:rStyle w:val="Kommentarsreferens"/>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14:paraId="71280008" w14:textId="77777777" w:rsidR="008F46BD" w:rsidRDefault="008F46BD" w:rsidP="005E6099">
      <w:r>
        <w:rPr>
          <w:rStyle w:val="Kommentarsreferens"/>
        </w:rPr>
        <w:annotationRef/>
      </w:r>
      <w:r>
        <w:t>Never use subtitles after each other without text in between the sections.</w:t>
      </w:r>
    </w:p>
    <w:p w14:paraId="26961A3C" w14:textId="77777777" w:rsidR="008F46BD" w:rsidRPr="005E6099" w:rsidRDefault="008F46BD" w:rsidP="005E6099">
      <w:pPr>
        <w:rPr>
          <w:b/>
        </w:rPr>
      </w:pPr>
      <w:r w:rsidRPr="005E6099">
        <w:rPr>
          <w:b/>
        </w:rPr>
        <w:sym w:font="Symbol" w:char="F0DE"/>
      </w:r>
      <w:r w:rsidRPr="005E6099">
        <w:rPr>
          <w:b/>
        </w:rPr>
        <w:t xml:space="preserve"> This means that headings are always followed by text!</w:t>
      </w:r>
    </w:p>
  </w:comment>
  <w:comment w:id="72" w:author="maguire" w:date="2019-01-17T11:17:00Z" w:initials="gqmjr">
    <w:p w14:paraId="677935DA" w14:textId="77777777" w:rsidR="008F46BD" w:rsidRPr="005E6099" w:rsidRDefault="008F46BD" w:rsidP="005E6099">
      <w:pPr>
        <w:pStyle w:val="Brdtext"/>
      </w:pPr>
      <w:r>
        <w:rPr>
          <w:rStyle w:val="Kommentarsreferens"/>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9" w:author="maguire" w:date="2019-01-17T11:17:00Z" w:initials="gqmjr">
    <w:p w14:paraId="3013E608" w14:textId="77777777" w:rsidR="008F46BD" w:rsidRDefault="008F46BD">
      <w:pPr>
        <w:pStyle w:val="Kommentarer"/>
      </w:pPr>
      <w:r>
        <w:rPr>
          <w:rStyle w:val="Kommentarsreferens"/>
        </w:rPr>
        <w:annotationRef/>
      </w:r>
      <w:r>
        <w:t>The contents and structure of this chapter will change with your choice of methodology and methods.</w:t>
      </w:r>
    </w:p>
  </w:comment>
  <w:comment w:id="100" w:author="maguire" w:date="2019-01-17T11:17:00Z" w:initials="gqmjr">
    <w:p w14:paraId="066C81B9" w14:textId="77777777" w:rsidR="008F46BD" w:rsidRPr="004802B0" w:rsidRDefault="008F46BD" w:rsidP="004802B0">
      <w:pPr>
        <w:pStyle w:val="Brdtext"/>
        <w:rPr>
          <w:szCs w:val="24"/>
        </w:rPr>
      </w:pPr>
      <w:r>
        <w:rPr>
          <w:rStyle w:val="Kommentarsreferens"/>
        </w:rPr>
        <w:annotationRef/>
      </w:r>
      <w:r w:rsidRPr="004802B0">
        <w:rPr>
          <w:szCs w:val="24"/>
        </w:rPr>
        <w:t>For example, if you have implemented an artifact, what did you do and why? How will your evaluate it.</w:t>
      </w:r>
    </w:p>
  </w:comment>
  <w:comment w:id="104" w:author="maguire" w:date="2019-01-17T11:17:00Z" w:initials="gqmjr">
    <w:p w14:paraId="0BB94E42" w14:textId="77777777" w:rsidR="008F46BD" w:rsidRDefault="008F46BD">
      <w:pPr>
        <w:pStyle w:val="Kommentarer"/>
      </w:pPr>
      <w:r>
        <w:rPr>
          <w:rStyle w:val="Kommentarsreferens"/>
        </w:rPr>
        <w:annotationRef/>
      </w:r>
      <w:r>
        <w:t>Adapt these sections to the methodology and methods that you have chosen.</w:t>
      </w:r>
    </w:p>
  </w:comment>
  <w:comment w:id="126" w:author="Albin Jonsson" w:date="2022-03-06T11:02:00Z" w:initials="AJ">
    <w:p w14:paraId="4523E3EF" w14:textId="77777777" w:rsidR="00A672A4" w:rsidRDefault="00A672A4" w:rsidP="00BF0915">
      <w:pPr>
        <w:pStyle w:val="Kommentarer"/>
      </w:pPr>
      <w:r>
        <w:rPr>
          <w:rStyle w:val="Kommentarsreferens"/>
        </w:rPr>
        <w:annotationRef/>
      </w:r>
      <w:r>
        <w:t>Insert source of KiCad</w:t>
      </w:r>
    </w:p>
  </w:comment>
  <w:comment w:id="127" w:author="Albin Jonsson" w:date="2022-03-06T11:03:00Z" w:initials="AJ">
    <w:p w14:paraId="73416037" w14:textId="77777777" w:rsidR="00A672A4" w:rsidRDefault="00A672A4" w:rsidP="00E46241">
      <w:pPr>
        <w:pStyle w:val="Kommentarer"/>
      </w:pPr>
      <w:r>
        <w:rPr>
          <w:rStyle w:val="Kommentarsreferens"/>
        </w:rPr>
        <w:annotationRef/>
      </w:r>
      <w:r>
        <w:t>Insert source of circuitcam</w:t>
      </w:r>
    </w:p>
  </w:comment>
  <w:comment w:id="128" w:author="Albin Jonsson" w:date="2022-03-06T11:03:00Z" w:initials="AJ">
    <w:p w14:paraId="1D635F7E" w14:textId="77777777" w:rsidR="00A672A4" w:rsidRDefault="00A672A4" w:rsidP="00027674">
      <w:pPr>
        <w:pStyle w:val="Kommentarer"/>
      </w:pPr>
      <w:r>
        <w:rPr>
          <w:rStyle w:val="Kommentarsreferens"/>
        </w:rPr>
        <w:annotationRef/>
      </w:r>
      <w:r>
        <w:t>Insert source for Quartus</w:t>
      </w:r>
    </w:p>
  </w:comment>
  <w:comment w:id="129" w:author="Albin Jonsson" w:date="2022-03-06T11:21:00Z" w:initials="AJ">
    <w:p w14:paraId="72B67DD6" w14:textId="77777777" w:rsidR="007E4356" w:rsidRDefault="007E4356" w:rsidP="000455CC">
      <w:pPr>
        <w:pStyle w:val="Kommentarer"/>
      </w:pPr>
      <w:r>
        <w:rPr>
          <w:rStyle w:val="Kommentarsreferens"/>
        </w:rPr>
        <w:annotationRef/>
      </w:r>
      <w:r>
        <w:t>Insert full name of the FPGA board and a source for it</w:t>
      </w:r>
    </w:p>
  </w:comment>
  <w:comment w:id="130" w:author="Albin Jonsson" w:date="2022-03-06T11:21:00Z" w:initials="AJ">
    <w:p w14:paraId="21FA6C77" w14:textId="77777777" w:rsidR="007E4356" w:rsidRDefault="007E4356" w:rsidP="00646A22">
      <w:pPr>
        <w:pStyle w:val="Kommentarer"/>
      </w:pPr>
      <w:r>
        <w:rPr>
          <w:rStyle w:val="Kommentarsreferens"/>
        </w:rPr>
        <w:annotationRef/>
      </w:r>
      <w:r>
        <w:t>Insert the button model that will be used</w:t>
      </w:r>
    </w:p>
  </w:comment>
  <w:comment w:id="131" w:author="Albin Jonsson" w:date="2022-03-06T11:22:00Z" w:initials="AJ">
    <w:p w14:paraId="4D418588" w14:textId="77777777" w:rsidR="007E4356" w:rsidRDefault="007E4356" w:rsidP="00642A17">
      <w:pPr>
        <w:pStyle w:val="Kommentarer"/>
      </w:pPr>
      <w:r>
        <w:rPr>
          <w:rStyle w:val="Kommentarsreferens"/>
        </w:rPr>
        <w:annotationRef/>
      </w:r>
      <w:r>
        <w:t>Insert the model of switches which will be used</w:t>
      </w:r>
    </w:p>
  </w:comment>
  <w:comment w:id="132" w:author="Albin Jonsson" w:date="2022-03-06T11:22:00Z" w:initials="AJ">
    <w:p w14:paraId="7706DA3B" w14:textId="77777777" w:rsidR="007E4356" w:rsidRDefault="007E4356" w:rsidP="00467A6D">
      <w:pPr>
        <w:pStyle w:val="Kommentarer"/>
      </w:pPr>
      <w:r>
        <w:rPr>
          <w:rStyle w:val="Kommentarsreferens"/>
        </w:rPr>
        <w:annotationRef/>
      </w:r>
      <w:r>
        <w:t>Insert the model of LEDs used</w:t>
      </w:r>
    </w:p>
  </w:comment>
  <w:comment w:id="133" w:author="Albin Jonsson" w:date="2022-03-06T11:23:00Z" w:initials="AJ">
    <w:p w14:paraId="0FC0DD84" w14:textId="77777777" w:rsidR="007E4356" w:rsidRDefault="007E4356" w:rsidP="004B4522">
      <w:pPr>
        <w:pStyle w:val="Kommentarer"/>
      </w:pPr>
      <w:r>
        <w:rPr>
          <w:rStyle w:val="Kommentarsreferens"/>
        </w:rPr>
        <w:annotationRef/>
      </w:r>
      <w:r>
        <w:t>Insert model of the 7 segmented display</w:t>
      </w:r>
    </w:p>
  </w:comment>
  <w:comment w:id="134" w:author="Albin Jonsson" w:date="2022-03-06T11:23:00Z" w:initials="AJ">
    <w:p w14:paraId="1C1B028B" w14:textId="77777777" w:rsidR="007E4356" w:rsidRDefault="007E4356" w:rsidP="0008387F">
      <w:pPr>
        <w:pStyle w:val="Kommentarer"/>
      </w:pPr>
      <w:r>
        <w:rPr>
          <w:rStyle w:val="Kommentarsreferens"/>
        </w:rPr>
        <w:annotationRef/>
      </w:r>
      <w:r>
        <w:t>Change to the actual name of the currently used FPGA board</w:t>
      </w:r>
    </w:p>
  </w:comment>
  <w:comment w:id="164" w:author="maguire" w:date="2019-01-17T11:17:00Z" w:initials="gqmjr">
    <w:p w14:paraId="5EFBE85B" w14:textId="533D5F31" w:rsidR="008F46BD" w:rsidRPr="004802B0" w:rsidRDefault="008F46BD" w:rsidP="004802B0">
      <w:pPr>
        <w:pStyle w:val="Brdtext"/>
        <w:rPr>
          <w:szCs w:val="24"/>
        </w:rPr>
      </w:pPr>
      <w:r>
        <w:rPr>
          <w:rStyle w:val="Kommentarsreferens"/>
        </w:rPr>
        <w:annotationRef/>
      </w:r>
      <w:r>
        <w:rPr>
          <w:szCs w:val="24"/>
        </w:rPr>
        <w:t xml:space="preserve">Keep in mind: </w:t>
      </w:r>
      <w:r w:rsidRPr="004802B0">
        <w:rPr>
          <w:szCs w:val="24"/>
        </w:rPr>
        <w:t>How you are going to evaluate what you have done? What are your metrics?</w:t>
      </w:r>
    </w:p>
    <w:p w14:paraId="010DD59C" w14:textId="77777777" w:rsidR="008F46BD" w:rsidRPr="004802B0" w:rsidRDefault="008F46BD" w:rsidP="004802B0">
      <w:pPr>
        <w:pStyle w:val="Brdtext"/>
        <w:rPr>
          <w:szCs w:val="24"/>
        </w:rPr>
      </w:pPr>
      <w:r w:rsidRPr="004802B0">
        <w:rPr>
          <w:szCs w:val="24"/>
        </w:rPr>
        <w:t>Analysis of your data and proposed solution</w:t>
      </w:r>
    </w:p>
    <w:p w14:paraId="0AC88064" w14:textId="77777777" w:rsidR="008F46BD" w:rsidRPr="004802B0" w:rsidRDefault="008F46BD" w:rsidP="004802B0">
      <w:pPr>
        <w:pStyle w:val="Brdtext"/>
        <w:rPr>
          <w:szCs w:val="24"/>
        </w:rPr>
      </w:pPr>
      <w:r w:rsidRPr="004802B0">
        <w:rPr>
          <w:szCs w:val="24"/>
        </w:rPr>
        <w:t>Does this meet the goals which you had when you started?</w:t>
      </w:r>
    </w:p>
  </w:comment>
  <w:comment w:id="192" w:author="maguire" w:date="2019-01-17T11:17:00Z" w:initials="gqmjr">
    <w:p w14:paraId="48F23114" w14:textId="77777777" w:rsidR="008F46BD" w:rsidRDefault="008F46BD" w:rsidP="009D70E0">
      <w:pPr>
        <w:pStyle w:val="Litteraturfrteckning"/>
        <w:ind w:left="720" w:hanging="720"/>
      </w:pPr>
      <w:r>
        <w:rPr>
          <w:rStyle w:val="Kommentarsreferens"/>
        </w:rPr>
        <w:annotationRef/>
      </w:r>
      <w:r w:rsidRPr="001A1957">
        <w:t>IEEE Editorial Style Manual</w:t>
      </w:r>
      <w:r>
        <w:t xml:space="preserve">: </w:t>
      </w:r>
    </w:p>
    <w:p w14:paraId="0E51ACD0" w14:textId="77777777" w:rsidR="008F46BD" w:rsidRPr="00733167" w:rsidRDefault="008F46BD" w:rsidP="009D70E0">
      <w:pPr>
        <w:pStyle w:val="Litteraturfrteckning"/>
        <w:ind w:left="720" w:hanging="720"/>
        <w:rPr>
          <w:rStyle w:val="Hyperlnk"/>
        </w:rPr>
      </w:pPr>
      <w:r>
        <w:tab/>
      </w:r>
      <w:r w:rsidRPr="009D70E0">
        <w:rPr>
          <w:rStyle w:val="Hyperlnk"/>
        </w:rPr>
        <w:t>https://www.ieee.org/documents/style_manual.pdf</w:t>
      </w:r>
    </w:p>
    <w:p w14:paraId="6E5F6FF1" w14:textId="77777777" w:rsidR="008F46BD" w:rsidRDefault="008F46BD">
      <w:pPr>
        <w:pStyle w:val="Kommentare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D8434B" w15:done="0"/>
  <w15:commentEx w15:paraId="099A621A" w15:done="0"/>
  <w15:commentEx w15:paraId="02B2285C" w15:done="0"/>
  <w15:commentEx w15:paraId="07C30BA5" w15:done="0"/>
  <w15:commentEx w15:paraId="6D882807" w15:done="0"/>
  <w15:commentEx w15:paraId="1B747DE5" w15:done="0"/>
  <w15:commentEx w15:paraId="5F0E7CA7" w15:done="0"/>
  <w15:commentEx w15:paraId="602FA469" w15:done="0"/>
  <w15:commentEx w15:paraId="29468365" w15:done="0"/>
  <w15:commentEx w15:paraId="112B89A5" w15:done="0"/>
  <w15:commentEx w15:paraId="37546C06" w15:done="0"/>
  <w15:commentEx w15:paraId="516BC6A4" w15:done="0"/>
  <w15:commentEx w15:paraId="3E969709" w15:done="0"/>
  <w15:commentEx w15:paraId="7B3B7F9A" w15:done="0"/>
  <w15:commentEx w15:paraId="349B1FD9" w15:done="0"/>
  <w15:commentEx w15:paraId="3E2186B3" w15:done="0"/>
  <w15:commentEx w15:paraId="3EF4C324" w15:done="0"/>
  <w15:commentEx w15:paraId="273943B7" w15:done="0"/>
  <w15:commentEx w15:paraId="5AE79048" w15:done="0"/>
  <w15:commentEx w15:paraId="2943246A" w15:done="0"/>
  <w15:commentEx w15:paraId="0FD8B3A7" w15:done="0"/>
  <w15:commentEx w15:paraId="0770C98A" w15:done="0"/>
  <w15:commentEx w15:paraId="0CF06BA2" w15:done="0"/>
  <w15:commentEx w15:paraId="7E5DD7AD" w15:done="0"/>
  <w15:commentEx w15:paraId="26961A3C" w15:done="0"/>
  <w15:commentEx w15:paraId="677935DA" w15:done="0"/>
  <w15:commentEx w15:paraId="3013E608" w15:done="0"/>
  <w15:commentEx w15:paraId="066C81B9" w15:done="0"/>
  <w15:commentEx w15:paraId="0BB94E42" w15:done="0"/>
  <w15:commentEx w15:paraId="4523E3EF" w15:done="0"/>
  <w15:commentEx w15:paraId="73416037" w15:done="0"/>
  <w15:commentEx w15:paraId="1D635F7E" w15:done="0"/>
  <w15:commentEx w15:paraId="72B67DD6" w15:done="0"/>
  <w15:commentEx w15:paraId="21FA6C77" w15:done="0"/>
  <w15:commentEx w15:paraId="4D418588" w15:done="0"/>
  <w15:commentEx w15:paraId="7706DA3B" w15:done="0"/>
  <w15:commentEx w15:paraId="0FC0DD84" w15:done="0"/>
  <w15:commentEx w15:paraId="1C1B028B" w15:done="0"/>
  <w15:commentEx w15:paraId="0AC88064" w15:done="0"/>
  <w15:commentEx w15:paraId="6E5F6F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F1025" w16cex:dateUtc="2019-01-17T10:17:00Z"/>
  <w16cex:commentExtensible w16cex:durableId="25CF1026" w16cex:dateUtc="2019-01-17T10:17:00Z"/>
  <w16cex:commentExtensible w16cex:durableId="25CF1027" w16cex:dateUtc="2019-01-17T10:17:00Z"/>
  <w16cex:commentExtensible w16cex:durableId="25CF1028" w16cex:dateUtc="2019-01-17T10:17:00Z"/>
  <w16cex:commentExtensible w16cex:durableId="25CF1029" w16cex:dateUtc="2019-01-17T10:17:00Z"/>
  <w16cex:commentExtensible w16cex:durableId="25CF102A" w16cex:dateUtc="2019-01-17T10:17:00Z"/>
  <w16cex:commentExtensible w16cex:durableId="25CF102B" w16cex:dateUtc="2019-01-17T10:17:00Z"/>
  <w16cex:commentExtensible w16cex:durableId="25CF102C" w16cex:dateUtc="2019-01-17T10:17:00Z"/>
  <w16cex:commentExtensible w16cex:durableId="25CF102D" w16cex:dateUtc="2019-01-17T10:17:00Z"/>
  <w16cex:commentExtensible w16cex:durableId="25CF102E" w16cex:dateUtc="2019-01-17T10:17:00Z"/>
  <w16cex:commentExtensible w16cex:durableId="25CF102F" w16cex:dateUtc="2019-01-17T10:17:00Z"/>
  <w16cex:commentExtensible w16cex:durableId="25CF117C" w16cex:dateUtc="2022-03-06T09:54:00Z"/>
  <w16cex:commentExtensible w16cex:durableId="25CF1169" w16cex:dateUtc="2022-03-06T09:54:00Z"/>
  <w16cex:commentExtensible w16cex:durableId="25CF1030" w16cex:dateUtc="2019-01-17T10:17:00Z"/>
  <w16cex:commentExtensible w16cex:durableId="25CF1031" w16cex:dateUtc="2019-01-17T10:17:00Z"/>
  <w16cex:commentExtensible w16cex:durableId="25CF1032" w16cex:dateUtc="2019-01-17T10:17:00Z"/>
  <w16cex:commentExtensible w16cex:durableId="25CF12A9" w16cex:dateUtc="2022-03-06T09:59:00Z"/>
  <w16cex:commentExtensible w16cex:durableId="25CF1033" w16cex:dateUtc="2019-01-17T10:17:00Z"/>
  <w16cex:commentExtensible w16cex:durableId="25CF1034" w16cex:dateUtc="2019-01-17T10:17:00Z"/>
  <w16cex:commentExtensible w16cex:durableId="25CF1035" w16cex:dateUtc="2019-01-17T10:17:00Z"/>
  <w16cex:commentExtensible w16cex:durableId="25CF1036" w16cex:dateUtc="2019-01-17T10:17:00Z"/>
  <w16cex:commentExtensible w16cex:durableId="25CF1037" w16cex:dateUtc="2019-01-17T10:17:00Z"/>
  <w16cex:commentExtensible w16cex:durableId="25CF1038" w16cex:dateUtc="2019-01-17T10:17:00Z"/>
  <w16cex:commentExtensible w16cex:durableId="25CF1039" w16cex:dateUtc="2019-01-17T10:17:00Z"/>
  <w16cex:commentExtensible w16cex:durableId="25CF103A" w16cex:dateUtc="2019-01-17T10:17:00Z"/>
  <w16cex:commentExtensible w16cex:durableId="25CF103B" w16cex:dateUtc="2019-01-17T10:17:00Z"/>
  <w16cex:commentExtensible w16cex:durableId="25CF103C" w16cex:dateUtc="2019-01-17T10:17:00Z"/>
  <w16cex:commentExtensible w16cex:durableId="25CF103D" w16cex:dateUtc="2019-01-17T10:17:00Z"/>
  <w16cex:commentExtensible w16cex:durableId="25CF103E" w16cex:dateUtc="2019-01-17T10:17:00Z"/>
  <w16cex:commentExtensible w16cex:durableId="25CF1335" w16cex:dateUtc="2022-03-06T10:02:00Z"/>
  <w16cex:commentExtensible w16cex:durableId="25CF1368" w16cex:dateUtc="2022-03-06T10:03:00Z"/>
  <w16cex:commentExtensible w16cex:durableId="25CF138A" w16cex:dateUtc="2022-03-06T10:03:00Z"/>
  <w16cex:commentExtensible w16cex:durableId="25CF179D" w16cex:dateUtc="2022-03-06T10:21:00Z"/>
  <w16cex:commentExtensible w16cex:durableId="25CF17CD" w16cex:dateUtc="2022-03-06T10:21:00Z"/>
  <w16cex:commentExtensible w16cex:durableId="25CF17E1" w16cex:dateUtc="2022-03-06T10:22:00Z"/>
  <w16cex:commentExtensible w16cex:durableId="25CF1801" w16cex:dateUtc="2022-03-06T10:22:00Z"/>
  <w16cex:commentExtensible w16cex:durableId="25CF181E" w16cex:dateUtc="2022-03-06T10:23:00Z"/>
  <w16cex:commentExtensible w16cex:durableId="25CF1840" w16cex:dateUtc="2022-03-06T10:23:00Z"/>
  <w16cex:commentExtensible w16cex:durableId="25CF103F" w16cex:dateUtc="2019-01-17T10:17:00Z"/>
  <w16cex:commentExtensible w16cex:durableId="25CF1040" w16cex:dateUtc="2019-01-17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D8434B" w16cid:durableId="25CF1025"/>
  <w16cid:commentId w16cid:paraId="099A621A" w16cid:durableId="25CF1026"/>
  <w16cid:commentId w16cid:paraId="02B2285C" w16cid:durableId="25CF1027"/>
  <w16cid:commentId w16cid:paraId="07C30BA5" w16cid:durableId="25CF1028"/>
  <w16cid:commentId w16cid:paraId="6D882807" w16cid:durableId="25CF1029"/>
  <w16cid:commentId w16cid:paraId="1B747DE5" w16cid:durableId="25CF102A"/>
  <w16cid:commentId w16cid:paraId="5F0E7CA7" w16cid:durableId="25CF102B"/>
  <w16cid:commentId w16cid:paraId="602FA469" w16cid:durableId="25CF102C"/>
  <w16cid:commentId w16cid:paraId="29468365" w16cid:durableId="25CF102D"/>
  <w16cid:commentId w16cid:paraId="112B89A5" w16cid:durableId="25CF102E"/>
  <w16cid:commentId w16cid:paraId="37546C06" w16cid:durableId="25CF102F"/>
  <w16cid:commentId w16cid:paraId="516BC6A4" w16cid:durableId="25CF117C"/>
  <w16cid:commentId w16cid:paraId="3E969709" w16cid:durableId="25CF1169"/>
  <w16cid:commentId w16cid:paraId="7B3B7F9A" w16cid:durableId="25CF1030"/>
  <w16cid:commentId w16cid:paraId="349B1FD9" w16cid:durableId="25CF1031"/>
  <w16cid:commentId w16cid:paraId="3E2186B3" w16cid:durableId="25CF1032"/>
  <w16cid:commentId w16cid:paraId="3EF4C324" w16cid:durableId="25CF12A9"/>
  <w16cid:commentId w16cid:paraId="273943B7" w16cid:durableId="25CF1033"/>
  <w16cid:commentId w16cid:paraId="5AE79048" w16cid:durableId="25CF1034"/>
  <w16cid:commentId w16cid:paraId="2943246A" w16cid:durableId="25CF1035"/>
  <w16cid:commentId w16cid:paraId="0FD8B3A7" w16cid:durableId="25CF1036"/>
  <w16cid:commentId w16cid:paraId="0770C98A" w16cid:durableId="25CF1037"/>
  <w16cid:commentId w16cid:paraId="0CF06BA2" w16cid:durableId="25CF1038"/>
  <w16cid:commentId w16cid:paraId="7E5DD7AD" w16cid:durableId="25CF1039"/>
  <w16cid:commentId w16cid:paraId="26961A3C" w16cid:durableId="25CF103A"/>
  <w16cid:commentId w16cid:paraId="677935DA" w16cid:durableId="25CF103B"/>
  <w16cid:commentId w16cid:paraId="3013E608" w16cid:durableId="25CF103C"/>
  <w16cid:commentId w16cid:paraId="066C81B9" w16cid:durableId="25CF103D"/>
  <w16cid:commentId w16cid:paraId="0BB94E42" w16cid:durableId="25CF103E"/>
  <w16cid:commentId w16cid:paraId="4523E3EF" w16cid:durableId="25CF1335"/>
  <w16cid:commentId w16cid:paraId="73416037" w16cid:durableId="25CF1368"/>
  <w16cid:commentId w16cid:paraId="1D635F7E" w16cid:durableId="25CF138A"/>
  <w16cid:commentId w16cid:paraId="72B67DD6" w16cid:durableId="25CF179D"/>
  <w16cid:commentId w16cid:paraId="21FA6C77" w16cid:durableId="25CF17CD"/>
  <w16cid:commentId w16cid:paraId="4D418588" w16cid:durableId="25CF17E1"/>
  <w16cid:commentId w16cid:paraId="7706DA3B" w16cid:durableId="25CF1801"/>
  <w16cid:commentId w16cid:paraId="0FC0DD84" w16cid:durableId="25CF181E"/>
  <w16cid:commentId w16cid:paraId="1C1B028B" w16cid:durableId="25CF1840"/>
  <w16cid:commentId w16cid:paraId="0AC88064" w16cid:durableId="25CF103F"/>
  <w16cid:commentId w16cid:paraId="6E5F6FF1" w16cid:durableId="25CF1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3BC2" w14:textId="77777777" w:rsidR="000A51F3" w:rsidRDefault="000A51F3">
      <w:pPr>
        <w:spacing w:after="0" w:line="240" w:lineRule="auto"/>
      </w:pPr>
      <w:r>
        <w:separator/>
      </w:r>
    </w:p>
  </w:endnote>
  <w:endnote w:type="continuationSeparator" w:id="0">
    <w:p w14:paraId="0372E0D0" w14:textId="77777777" w:rsidR="000A51F3" w:rsidRDefault="000A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1231" w14:textId="77777777" w:rsidR="008F46BD" w:rsidRDefault="008F46BD">
    <w:pPr>
      <w:pStyle w:val="Sidfot"/>
    </w:pPr>
  </w:p>
  <w:p w14:paraId="6C5CB2A5" w14:textId="77777777" w:rsidR="008F46BD" w:rsidRDefault="008F46B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22306"/>
      <w:docPartObj>
        <w:docPartGallery w:val="Page Numbers (Bottom of Page)"/>
        <w:docPartUnique/>
      </w:docPartObj>
    </w:sdtPr>
    <w:sdtEndPr>
      <w:rPr>
        <w:noProof/>
      </w:rPr>
    </w:sdtEndPr>
    <w:sdtContent>
      <w:p w14:paraId="638651E8" w14:textId="77777777" w:rsidR="008F46BD" w:rsidRDefault="008F46BD">
        <w:pPr>
          <w:pStyle w:val="Sidfot"/>
          <w:jc w:val="right"/>
        </w:pPr>
        <w:r>
          <w:fldChar w:fldCharType="begin"/>
        </w:r>
        <w:r>
          <w:instrText xml:space="preserve"> PAGE   \* MERGEFORMAT </w:instrText>
        </w:r>
        <w:r>
          <w:fldChar w:fldCharType="separate"/>
        </w:r>
        <w:r w:rsidR="00275EF3">
          <w:rPr>
            <w:noProof/>
          </w:rPr>
          <w:t>5</w:t>
        </w:r>
        <w:r>
          <w:rPr>
            <w:noProof/>
          </w:rPr>
          <w:fldChar w:fldCharType="end"/>
        </w:r>
      </w:p>
    </w:sdtContent>
  </w:sdt>
  <w:p w14:paraId="33012D37" w14:textId="77777777" w:rsidR="008F46BD" w:rsidRDefault="008F46BD">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A4E6" w14:textId="77777777" w:rsidR="008F46BD" w:rsidRDefault="008F46BD">
    <w:pPr>
      <w:pStyle w:val="Sidfot"/>
      <w:jc w:val="center"/>
    </w:pPr>
  </w:p>
  <w:p w14:paraId="7550EF22" w14:textId="77777777" w:rsidR="008F46BD" w:rsidRDefault="008F46BD">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9720" w14:textId="77777777" w:rsidR="008F46BD" w:rsidRDefault="008F46BD" w:rsidP="009D4DC5">
    <w:pPr>
      <w:pStyle w:val="Sidfot"/>
      <w:jc w:val="center"/>
    </w:pPr>
  </w:p>
  <w:p w14:paraId="354A7959" w14:textId="77777777" w:rsidR="008F46BD" w:rsidRDefault="008F46B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6182" w14:textId="77777777" w:rsidR="000A51F3" w:rsidRDefault="000A51F3">
      <w:pPr>
        <w:spacing w:after="0" w:line="240" w:lineRule="auto"/>
      </w:pPr>
      <w:r>
        <w:separator/>
      </w:r>
    </w:p>
  </w:footnote>
  <w:footnote w:type="continuationSeparator" w:id="0">
    <w:p w14:paraId="461BFAE0" w14:textId="77777777" w:rsidR="000A51F3" w:rsidRDefault="000A51F3">
      <w:pPr>
        <w:spacing w:after="0" w:line="240" w:lineRule="auto"/>
      </w:pPr>
      <w:r>
        <w:continuationSeparator/>
      </w:r>
    </w:p>
  </w:footnote>
  <w:footnote w:id="1">
    <w:p w14:paraId="24558956" w14:textId="77777777" w:rsidR="008F46BD" w:rsidRDefault="008F46BD">
      <w:pPr>
        <w:pStyle w:val="Fotnotstext"/>
      </w:pPr>
      <w:r w:rsidRPr="00C96B1C">
        <w:rPr>
          <w:rStyle w:val="Fotnotsreferens"/>
        </w:rPr>
        <w:footnoteRef/>
      </w:r>
      <w:r>
        <w:t xml:space="preserve"> An example of the placement of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0673" w14:textId="119E2127" w:rsidR="008F46BD" w:rsidRPr="00C96B1C" w:rsidRDefault="008F46BD" w:rsidP="00500043">
    <w:pPr>
      <w:pStyle w:val="Sidhuvud"/>
      <w:jc w:val="right"/>
      <w:rPr>
        <w:lang w:val="en-US"/>
      </w:rPr>
    </w:pPr>
    <w:r>
      <w:fldChar w:fldCharType="begin"/>
    </w:r>
    <w:r w:rsidRPr="00C96B1C">
      <w:rPr>
        <w:lang w:val="en-US"/>
      </w:rPr>
      <w:instrText xml:space="preserve"> STYLEREF  "Unnumbered heading 1"  \* MERGEFORMAT </w:instrTex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275EF3">
      <w:rPr>
        <w:noProof/>
        <w:lang w:val="en-US"/>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5F78" w14:textId="77777777" w:rsidR="008F46BD" w:rsidRDefault="008F46BD" w:rsidP="00862BCB">
    <w:pPr>
      <w:pStyle w:val="Sidhuvud"/>
      <w:tabs>
        <w:tab w:val="right" w:pos="88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FFF6" w14:textId="50CE8B8E" w:rsidR="008F46BD" w:rsidRDefault="008F46BD" w:rsidP="00862BCB">
    <w:pPr>
      <w:pStyle w:val="Sidhuvud"/>
      <w:tabs>
        <w:tab w:val="right" w:pos="8820"/>
      </w:tabs>
    </w:pPr>
    <w:r>
      <w:tab/>
    </w:r>
    <w:r w:rsidR="000A51F3">
      <w:fldChar w:fldCharType="begin"/>
    </w:r>
    <w:r w:rsidR="000A51F3">
      <w:instrText xml:space="preserve"> STYLEREF  "Unnumbered heading 1"  \* MERGEFORMAT </w:instrText>
    </w:r>
    <w:r w:rsidR="007E4356">
      <w:fldChar w:fldCharType="separate"/>
    </w:r>
    <w:r w:rsidR="00F5611B">
      <w:rPr>
        <w:noProof/>
      </w:rPr>
      <w:t>List of acronyms and abbreviations</w:t>
    </w:r>
    <w:r w:rsidR="000A51F3">
      <w:rPr>
        <w:noProof/>
      </w:rPr>
      <w:fldChar w:fldCharType="end"/>
    </w:r>
    <w:r>
      <w:t xml:space="preserve"> </w:t>
    </w:r>
    <w:r>
      <w:rPr>
        <w:rFonts w:cs="Arial"/>
      </w:rPr>
      <w:t xml:space="preserve">| </w:t>
    </w:r>
    <w:r>
      <w:fldChar w:fldCharType="begin"/>
    </w:r>
    <w:r>
      <w:instrText xml:space="preserve"> PAGE   \* MERGEFORMAT </w:instrText>
    </w:r>
    <w:r>
      <w:fldChar w:fldCharType="separate"/>
    </w:r>
    <w:r w:rsidR="00275EF3">
      <w:rPr>
        <w:noProof/>
      </w:rP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F9B1" w14:textId="2B20968A" w:rsidR="008F46BD" w:rsidRDefault="008F46BD">
    <w:pPr>
      <w:pStyle w:val="Sidhuvud"/>
    </w:pPr>
    <w:r>
      <w:fldChar w:fldCharType="begin"/>
    </w:r>
    <w:r>
      <w:instrText xml:space="preserve"> PAGE  \* Arabic  \* MERGEFORMAT </w:instrText>
    </w:r>
    <w:r>
      <w:fldChar w:fldCharType="separate"/>
    </w:r>
    <w:r w:rsidR="00275EF3">
      <w:rPr>
        <w:noProof/>
      </w:rPr>
      <w:t>2</w:t>
    </w:r>
    <w:r>
      <w:fldChar w:fldCharType="end"/>
    </w:r>
    <w:r>
      <w:t xml:space="preserve"> </w:t>
    </w:r>
    <w:r>
      <w:rPr>
        <w:rFonts w:cs="Arial"/>
      </w:rPr>
      <w:t>|</w:t>
    </w:r>
    <w:r>
      <w:t xml:space="preserve"> </w:t>
    </w:r>
    <w:r w:rsidR="000A51F3">
      <w:fldChar w:fldCharType="begin"/>
    </w:r>
    <w:r w:rsidR="000A51F3">
      <w:instrText xml:space="preserve"> STYLEREF  "Heading 1"  \* MERGEFORMAT </w:instrText>
    </w:r>
    <w:r w:rsidR="000A51F3">
      <w:fldChar w:fldCharType="separate"/>
    </w:r>
    <w:r w:rsidR="00F5611B">
      <w:rPr>
        <w:b/>
        <w:bCs/>
        <w:noProof/>
      </w:rPr>
      <w:t>Fel! Använd fliken Start om du vill tillämpa Heading 1 för texten som ska visas här.</w:t>
    </w:r>
    <w:r w:rsidR="000A51F3">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24E0" w14:textId="4EEE7D7E" w:rsidR="008F46BD" w:rsidRPr="0037253F" w:rsidRDefault="008F46BD" w:rsidP="00862BCB">
    <w:pPr>
      <w:pStyle w:val="Sidhuvud"/>
      <w:tabs>
        <w:tab w:val="right" w:pos="8820"/>
      </w:tabs>
      <w:rPr>
        <w:lang w:val="en-US"/>
      </w:rPr>
    </w:pPr>
    <w:r>
      <w:tab/>
    </w:r>
    <w:r>
      <w:fldChar w:fldCharType="begin"/>
    </w:r>
    <w:r w:rsidRPr="0037253F">
      <w:rPr>
        <w:lang w:val="en-US"/>
      </w:rPr>
      <w:instrText xml:space="preserve"> STYLEREF  "Heading 1"  \* MERGEFORMAT </w:instrText>
    </w:r>
    <w:r>
      <w:fldChar w:fldCharType="separate"/>
    </w:r>
    <w:r w:rsidR="00F5611B">
      <w:rPr>
        <w:b/>
        <w:bCs/>
        <w:noProof/>
      </w:rPr>
      <w:t>Fel! Använd fliken Start om du vill tillämpa Heading 1 för texten som ska visas här.</w:t>
    </w:r>
    <w:r>
      <w:rPr>
        <w:noProof/>
      </w:rPr>
      <w:fldChar w:fldCharType="end"/>
    </w:r>
    <w:r w:rsidRPr="00CA3FFB">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275EF3">
      <w:rPr>
        <w:noProof/>
        <w:lang w:val="en-US"/>
      </w:rP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05F16" w14:textId="7B5C9236" w:rsidR="008F46BD" w:rsidRDefault="008F46BD">
    <w:pPr>
      <w:pStyle w:val="Sidhuvud"/>
    </w:pPr>
    <w:r>
      <w:fldChar w:fldCharType="begin"/>
    </w:r>
    <w:r>
      <w:instrText xml:space="preserve"> PAGE  \* Arabic  \* MERGEFORMAT </w:instrText>
    </w:r>
    <w:r>
      <w:fldChar w:fldCharType="separate"/>
    </w:r>
    <w:r w:rsidR="00275EF3">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87D7" w14:textId="290CE32E" w:rsidR="008F46BD" w:rsidRDefault="008F46BD" w:rsidP="00862BCB">
    <w:pPr>
      <w:pStyle w:val="Sidhuvud"/>
      <w:tabs>
        <w:tab w:val="right" w:pos="8820"/>
      </w:tabs>
    </w:pPr>
    <w:r>
      <w:tab/>
    </w:r>
    <w:r w:rsidR="000A51F3">
      <w:fldChar w:fldCharType="begin"/>
    </w:r>
    <w:r w:rsidR="000A51F3">
      <w:instrText xml:space="preserve"> STYLEREF  "Unnumbered heading 1" </w:instrText>
    </w:r>
    <w:r w:rsidR="000A51F3">
      <w:instrText xml:space="preserve"> \* MERGEFORMAT </w:instrText>
    </w:r>
    <w:r w:rsidR="007E4356">
      <w:fldChar w:fldCharType="separate"/>
    </w:r>
    <w:r w:rsidR="007E4356">
      <w:rPr>
        <w:noProof/>
      </w:rPr>
      <w:t>References</w:t>
    </w:r>
    <w:r w:rsidR="000A51F3">
      <w:rPr>
        <w:noProof/>
      </w:rPr>
      <w:fldChar w:fldCharType="end"/>
    </w:r>
    <w:r>
      <w:t xml:space="preserve"> </w:t>
    </w:r>
    <w:r>
      <w:rPr>
        <w:rFonts w:cs="Arial"/>
      </w:rPr>
      <w:t xml:space="preserve">| </w:t>
    </w:r>
    <w:r>
      <w:fldChar w:fldCharType="begin"/>
    </w:r>
    <w:r>
      <w:instrText xml:space="preserve"> PAGE   \* MERGEFORMAT </w:instrText>
    </w:r>
    <w:r>
      <w:fldChar w:fldCharType="separate"/>
    </w:r>
    <w:r w:rsidR="00275EF3">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46D33C"/>
    <w:lvl w:ilvl="0">
      <w:start w:val="1"/>
      <w:numFmt w:val="decimal"/>
      <w:pStyle w:val="Numreradlista5"/>
      <w:lvlText w:val="%1."/>
      <w:lvlJc w:val="left"/>
      <w:pPr>
        <w:tabs>
          <w:tab w:val="num" w:pos="1800"/>
        </w:tabs>
        <w:ind w:left="1800" w:hanging="360"/>
      </w:pPr>
    </w:lvl>
  </w:abstractNum>
  <w:abstractNum w:abstractNumId="1" w15:restartNumberingAfterBreak="0">
    <w:nsid w:val="FFFFFF7D"/>
    <w:multiLevelType w:val="singleLevel"/>
    <w:tmpl w:val="3198EB60"/>
    <w:lvl w:ilvl="0">
      <w:start w:val="1"/>
      <w:numFmt w:val="decimal"/>
      <w:pStyle w:val="Numreradlista4"/>
      <w:lvlText w:val="%1."/>
      <w:lvlJc w:val="left"/>
      <w:pPr>
        <w:tabs>
          <w:tab w:val="num" w:pos="1440"/>
        </w:tabs>
        <w:ind w:left="1440" w:hanging="360"/>
      </w:pPr>
    </w:lvl>
  </w:abstractNum>
  <w:abstractNum w:abstractNumId="2" w15:restartNumberingAfterBreak="0">
    <w:nsid w:val="FFFFFF7E"/>
    <w:multiLevelType w:val="singleLevel"/>
    <w:tmpl w:val="B6C8914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9EC214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766A0C"/>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64A60"/>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161346"/>
    <w:lvl w:ilvl="0">
      <w:start w:val="1"/>
      <w:numFmt w:val="bullet"/>
      <w:pStyle w:val="Punktlist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9C83EA"/>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C1E4BD92"/>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E387F"/>
    <w:multiLevelType w:val="hybridMultilevel"/>
    <w:tmpl w:val="BD4465EC"/>
    <w:lvl w:ilvl="0" w:tplc="C186C6DE">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8" w15:restartNumberingAfterBreak="0">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04B36"/>
    <w:multiLevelType w:val="hybridMultilevel"/>
    <w:tmpl w:val="3AE61C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F886A98"/>
    <w:multiLevelType w:val="multilevel"/>
    <w:tmpl w:val="366AFBDE"/>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1" w15:restartNumberingAfterBreak="0">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5F557F9C"/>
    <w:multiLevelType w:val="hybridMultilevel"/>
    <w:tmpl w:val="B42435C2"/>
    <w:lvl w:ilvl="0" w:tplc="A6C8AED2">
      <w:start w:val="1"/>
      <w:numFmt w:val="bullet"/>
      <w:pStyle w:val="Punktlista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5" w15:restartNumberingAfterBreak="0">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8C2DA1"/>
    <w:multiLevelType w:val="hybridMultilevel"/>
    <w:tmpl w:val="132618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9" w15:restartNumberingAfterBreak="0">
    <w:nsid w:val="775F4F20"/>
    <w:multiLevelType w:val="hybridMultilevel"/>
    <w:tmpl w:val="81841662"/>
    <w:lvl w:ilvl="0" w:tplc="FC0CF078">
      <w:start w:val="1"/>
      <w:numFmt w:val="decimal"/>
      <w:pStyle w:val="Numreradlist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5"/>
  </w:num>
  <w:num w:numId="15">
    <w:abstractNumId w:val="12"/>
  </w:num>
  <w:num w:numId="16">
    <w:abstractNumId w:val="14"/>
  </w:num>
  <w:num w:numId="17">
    <w:abstractNumId w:val="23"/>
  </w:num>
  <w:num w:numId="18">
    <w:abstractNumId w:val="18"/>
  </w:num>
  <w:num w:numId="19">
    <w:abstractNumId w:val="22"/>
  </w:num>
  <w:num w:numId="20">
    <w:abstractNumId w:val="21"/>
  </w:num>
  <w:num w:numId="21">
    <w:abstractNumId w:val="13"/>
  </w:num>
  <w:num w:numId="22">
    <w:abstractNumId w:val="15"/>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0"/>
  </w:num>
  <w:num w:numId="26">
    <w:abstractNumId w:val="26"/>
  </w:num>
  <w:num w:numId="27">
    <w:abstractNumId w:val="29"/>
  </w:num>
  <w:num w:numId="28">
    <w:abstractNumId w:val="19"/>
  </w:num>
  <w:num w:numId="29">
    <w:abstractNumId w:val="17"/>
  </w:num>
  <w:num w:numId="3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in Jonsson">
    <w15:presenceInfo w15:providerId="AD" w15:userId="S::albjon@UG.KTH.SE::a058f985-2dbc-4bac-acc3-861b9319b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xMjE1MDY0sjQ3tjBQ0lEKTi0uzszPAykwrwUAceK1vSwAAAA="/>
  </w:docVars>
  <w:rsids>
    <w:rsidRoot w:val="00A01F37"/>
    <w:rsid w:val="00031198"/>
    <w:rsid w:val="000321F5"/>
    <w:rsid w:val="00040D0D"/>
    <w:rsid w:val="00041710"/>
    <w:rsid w:val="00085196"/>
    <w:rsid w:val="000A2252"/>
    <w:rsid w:val="000A51F3"/>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8373C"/>
    <w:rsid w:val="00195A36"/>
    <w:rsid w:val="001A3ADB"/>
    <w:rsid w:val="001B30FE"/>
    <w:rsid w:val="001C1893"/>
    <w:rsid w:val="001C3064"/>
    <w:rsid w:val="001C39C4"/>
    <w:rsid w:val="001C59E5"/>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C4050"/>
    <w:rsid w:val="002C6428"/>
    <w:rsid w:val="002D4613"/>
    <w:rsid w:val="002E39C6"/>
    <w:rsid w:val="002F25AF"/>
    <w:rsid w:val="002F37E8"/>
    <w:rsid w:val="00311653"/>
    <w:rsid w:val="0031180B"/>
    <w:rsid w:val="00326AB0"/>
    <w:rsid w:val="00340289"/>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E24B4"/>
    <w:rsid w:val="004F0F27"/>
    <w:rsid w:val="00500043"/>
    <w:rsid w:val="00500F28"/>
    <w:rsid w:val="00511BA2"/>
    <w:rsid w:val="00517A2F"/>
    <w:rsid w:val="005347BA"/>
    <w:rsid w:val="00541A50"/>
    <w:rsid w:val="00552E29"/>
    <w:rsid w:val="005551B7"/>
    <w:rsid w:val="005571DC"/>
    <w:rsid w:val="0056154B"/>
    <w:rsid w:val="0056687A"/>
    <w:rsid w:val="00574230"/>
    <w:rsid w:val="00574D12"/>
    <w:rsid w:val="00577D07"/>
    <w:rsid w:val="00580643"/>
    <w:rsid w:val="005A0126"/>
    <w:rsid w:val="005A1C1F"/>
    <w:rsid w:val="005B4185"/>
    <w:rsid w:val="005B5BD0"/>
    <w:rsid w:val="005B6B8B"/>
    <w:rsid w:val="005B79A8"/>
    <w:rsid w:val="005C5514"/>
    <w:rsid w:val="005D5E00"/>
    <w:rsid w:val="005E29F9"/>
    <w:rsid w:val="005E5156"/>
    <w:rsid w:val="005E6099"/>
    <w:rsid w:val="005F17D3"/>
    <w:rsid w:val="006012ED"/>
    <w:rsid w:val="006176EA"/>
    <w:rsid w:val="00633D4B"/>
    <w:rsid w:val="006351BD"/>
    <w:rsid w:val="006409AF"/>
    <w:rsid w:val="00680BA1"/>
    <w:rsid w:val="00697F76"/>
    <w:rsid w:val="006A37DB"/>
    <w:rsid w:val="006A6434"/>
    <w:rsid w:val="006A730B"/>
    <w:rsid w:val="006B7A6A"/>
    <w:rsid w:val="006C1E2F"/>
    <w:rsid w:val="006C2111"/>
    <w:rsid w:val="006D08FD"/>
    <w:rsid w:val="006D231E"/>
    <w:rsid w:val="006D2582"/>
    <w:rsid w:val="006E50C7"/>
    <w:rsid w:val="006F594A"/>
    <w:rsid w:val="0070546B"/>
    <w:rsid w:val="00705A94"/>
    <w:rsid w:val="00721541"/>
    <w:rsid w:val="00723AC3"/>
    <w:rsid w:val="0072498A"/>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4356"/>
    <w:rsid w:val="007E7774"/>
    <w:rsid w:val="00804607"/>
    <w:rsid w:val="008106E2"/>
    <w:rsid w:val="0081525C"/>
    <w:rsid w:val="00816702"/>
    <w:rsid w:val="008213E9"/>
    <w:rsid w:val="00822A10"/>
    <w:rsid w:val="00845E79"/>
    <w:rsid w:val="00862BCB"/>
    <w:rsid w:val="008751A3"/>
    <w:rsid w:val="00880E5F"/>
    <w:rsid w:val="00882BB5"/>
    <w:rsid w:val="00883DBF"/>
    <w:rsid w:val="00897FA7"/>
    <w:rsid w:val="008A292E"/>
    <w:rsid w:val="008A6B26"/>
    <w:rsid w:val="008B2A44"/>
    <w:rsid w:val="008D2A0B"/>
    <w:rsid w:val="008E099E"/>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50B60"/>
    <w:rsid w:val="00A66523"/>
    <w:rsid w:val="00A672A4"/>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91B83"/>
    <w:rsid w:val="00B935F7"/>
    <w:rsid w:val="00B95F08"/>
    <w:rsid w:val="00BB2D5F"/>
    <w:rsid w:val="00BB5006"/>
    <w:rsid w:val="00BB5E4B"/>
    <w:rsid w:val="00BB7F9C"/>
    <w:rsid w:val="00BF3CC9"/>
    <w:rsid w:val="00C10CEE"/>
    <w:rsid w:val="00C11052"/>
    <w:rsid w:val="00C137C6"/>
    <w:rsid w:val="00C304FC"/>
    <w:rsid w:val="00C31ABC"/>
    <w:rsid w:val="00C44B9C"/>
    <w:rsid w:val="00C55BDA"/>
    <w:rsid w:val="00C677D1"/>
    <w:rsid w:val="00C70D14"/>
    <w:rsid w:val="00C81FDC"/>
    <w:rsid w:val="00C87C40"/>
    <w:rsid w:val="00C956A1"/>
    <w:rsid w:val="00C96B1C"/>
    <w:rsid w:val="00CA3FFB"/>
    <w:rsid w:val="00CB21CB"/>
    <w:rsid w:val="00CD2392"/>
    <w:rsid w:val="00CD67C8"/>
    <w:rsid w:val="00CE32D3"/>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91B15"/>
    <w:rsid w:val="00DC51F9"/>
    <w:rsid w:val="00DC5C4B"/>
    <w:rsid w:val="00DD0C5F"/>
    <w:rsid w:val="00DE36AF"/>
    <w:rsid w:val="00E1111B"/>
    <w:rsid w:val="00E177E9"/>
    <w:rsid w:val="00E36712"/>
    <w:rsid w:val="00E40E87"/>
    <w:rsid w:val="00E46F6A"/>
    <w:rsid w:val="00E5717E"/>
    <w:rsid w:val="00E67EB8"/>
    <w:rsid w:val="00E730F7"/>
    <w:rsid w:val="00E931AB"/>
    <w:rsid w:val="00E9432F"/>
    <w:rsid w:val="00EA2463"/>
    <w:rsid w:val="00EA6CDC"/>
    <w:rsid w:val="00EB55CD"/>
    <w:rsid w:val="00EE3C10"/>
    <w:rsid w:val="00EF3DD4"/>
    <w:rsid w:val="00F04570"/>
    <w:rsid w:val="00F1380F"/>
    <w:rsid w:val="00F2016A"/>
    <w:rsid w:val="00F214CC"/>
    <w:rsid w:val="00F30D79"/>
    <w:rsid w:val="00F32447"/>
    <w:rsid w:val="00F47E84"/>
    <w:rsid w:val="00F5611B"/>
    <w:rsid w:val="00F568DB"/>
    <w:rsid w:val="00F57DB5"/>
    <w:rsid w:val="00F60A9E"/>
    <w:rsid w:val="00F75CC4"/>
    <w:rsid w:val="00F80470"/>
    <w:rsid w:val="00FB2D14"/>
    <w:rsid w:val="00FB39CE"/>
    <w:rsid w:val="00FB601F"/>
    <w:rsid w:val="00FD0F33"/>
    <w:rsid w:val="00FD2107"/>
    <w:rsid w:val="00FD4CAC"/>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B0CD"/>
  <w15:docId w15:val="{A281A1D2-DB5B-4BD5-A2C0-F8014D4E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0289"/>
  </w:style>
  <w:style w:type="paragraph" w:styleId="Rubrik1">
    <w:name w:val="heading 1"/>
    <w:basedOn w:val="Normal"/>
    <w:next w:val="Bodytextfirstparagraph"/>
    <w:link w:val="Rubrik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Rubrik2">
    <w:name w:val="heading 2"/>
    <w:basedOn w:val="Normal"/>
    <w:next w:val="Bodytextfirstparagraph"/>
    <w:link w:val="Rubrik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Rubrik3">
    <w:name w:val="heading 3"/>
    <w:basedOn w:val="Normal"/>
    <w:next w:val="Bodytextfirstparagraph"/>
    <w:link w:val="Rubrik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Rubrik4">
    <w:name w:val="heading 4"/>
    <w:basedOn w:val="Normal"/>
    <w:next w:val="Brdtext"/>
    <w:link w:val="Rubrik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Rubrik5">
    <w:name w:val="heading 5"/>
    <w:basedOn w:val="Normal"/>
    <w:next w:val="Normal"/>
    <w:link w:val="Rubrik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Rubrik6">
    <w:name w:val="heading 6"/>
    <w:basedOn w:val="Normal"/>
    <w:next w:val="Normal"/>
    <w:link w:val="Rubrik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Rubrik7">
    <w:name w:val="heading 7"/>
    <w:basedOn w:val="Normal"/>
    <w:next w:val="Normal"/>
    <w:link w:val="Rubrik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Rubrik8">
    <w:name w:val="heading 8"/>
    <w:basedOn w:val="Normal"/>
    <w:next w:val="Normal"/>
    <w:link w:val="Rubrik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Rubrik9">
    <w:name w:val="heading 9"/>
    <w:basedOn w:val="Normal"/>
    <w:next w:val="Normal"/>
    <w:link w:val="Rubrik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odytextfirstparagraph">
    <w:name w:val="Body text first paragraph"/>
    <w:basedOn w:val="Brdtext"/>
    <w:next w:val="Brdtext"/>
    <w:qFormat/>
    <w:rsid w:val="002356C9"/>
    <w:pPr>
      <w:ind w:firstLine="0"/>
    </w:pPr>
  </w:style>
  <w:style w:type="paragraph" w:styleId="Brdtext">
    <w:name w:val="Body Text"/>
    <w:basedOn w:val="Normal"/>
    <w:link w:val="BrdtextChar"/>
    <w:uiPriority w:val="99"/>
    <w:unhideWhenUsed/>
    <w:rsid w:val="002356C9"/>
    <w:pPr>
      <w:spacing w:after="120" w:line="260" w:lineRule="exact"/>
      <w:ind w:firstLine="357"/>
    </w:pPr>
    <w:rPr>
      <w:rFonts w:ascii="Georgia" w:eastAsiaTheme="minorEastAsia" w:hAnsi="Georgia"/>
      <w:sz w:val="20"/>
    </w:rPr>
  </w:style>
  <w:style w:type="character" w:customStyle="1" w:styleId="BrdtextChar">
    <w:name w:val="Brödtext Char"/>
    <w:basedOn w:val="Standardstycketeckensnitt"/>
    <w:link w:val="Brdtext"/>
    <w:uiPriority w:val="99"/>
    <w:rsid w:val="002356C9"/>
    <w:rPr>
      <w:rFonts w:ascii="Georgia" w:eastAsiaTheme="minorEastAsia" w:hAnsi="Georgia"/>
      <w:sz w:val="20"/>
    </w:rPr>
  </w:style>
  <w:style w:type="character" w:customStyle="1" w:styleId="Rubrik1Char">
    <w:name w:val="Rubrik 1 Char"/>
    <w:basedOn w:val="Standardstycketeckensnitt"/>
    <w:link w:val="Rubrik1"/>
    <w:uiPriority w:val="9"/>
    <w:rsid w:val="002356C9"/>
    <w:rPr>
      <w:rFonts w:ascii="Arial" w:eastAsiaTheme="majorEastAsia" w:hAnsi="Arial" w:cstheme="majorBidi"/>
      <w:b/>
      <w:bCs/>
      <w:sz w:val="28"/>
      <w:szCs w:val="28"/>
    </w:rPr>
  </w:style>
  <w:style w:type="character" w:customStyle="1" w:styleId="Rubrik2Char">
    <w:name w:val="Rubrik 2 Char"/>
    <w:basedOn w:val="Standardstycketeckensnitt"/>
    <w:link w:val="Rubrik2"/>
    <w:uiPriority w:val="9"/>
    <w:rsid w:val="002356C9"/>
    <w:rPr>
      <w:rFonts w:ascii="Arial" w:eastAsiaTheme="majorEastAsia" w:hAnsi="Arial" w:cstheme="majorBidi"/>
      <w:b/>
      <w:bCs/>
      <w:sz w:val="20"/>
      <w:szCs w:val="26"/>
    </w:rPr>
  </w:style>
  <w:style w:type="character" w:customStyle="1" w:styleId="Rubrik3Char">
    <w:name w:val="Rubrik 3 Char"/>
    <w:basedOn w:val="Standardstycketeckensnitt"/>
    <w:link w:val="Rubrik3"/>
    <w:uiPriority w:val="9"/>
    <w:rsid w:val="008F46BD"/>
    <w:rPr>
      <w:rFonts w:ascii="Arial" w:eastAsiaTheme="majorEastAsia" w:hAnsi="Arial" w:cstheme="majorBidi"/>
      <w:bCs/>
      <w:sz w:val="20"/>
    </w:rPr>
  </w:style>
  <w:style w:type="character" w:customStyle="1" w:styleId="Rubrik4Char">
    <w:name w:val="Rubrik 4 Char"/>
    <w:basedOn w:val="Standardstycketeckensnitt"/>
    <w:link w:val="Rubrik4"/>
    <w:uiPriority w:val="9"/>
    <w:rsid w:val="002356C9"/>
    <w:rPr>
      <w:rFonts w:ascii="Arial" w:eastAsiaTheme="majorEastAsia" w:hAnsi="Arial" w:cstheme="majorBidi"/>
      <w:b/>
      <w:bCs/>
      <w:i/>
      <w:iCs/>
      <w:sz w:val="20"/>
      <w:lang w:val="sv-SE"/>
    </w:rPr>
  </w:style>
  <w:style w:type="character" w:customStyle="1" w:styleId="Rubrik5Char">
    <w:name w:val="Rubrik 5 Char"/>
    <w:basedOn w:val="Standardstycketeckensnitt"/>
    <w:link w:val="Rubrik5"/>
    <w:uiPriority w:val="9"/>
    <w:rsid w:val="0070546B"/>
    <w:rPr>
      <w:rFonts w:ascii="Arial" w:eastAsiaTheme="majorEastAsia" w:hAnsi="Arial" w:cstheme="majorBidi"/>
      <w:color w:val="243F60" w:themeColor="accent1" w:themeShade="7F"/>
      <w:sz w:val="18"/>
      <w:lang w:val="sv-SE"/>
    </w:rPr>
  </w:style>
  <w:style w:type="character" w:customStyle="1" w:styleId="Rubrik6Char">
    <w:name w:val="Rubrik 6 Char"/>
    <w:basedOn w:val="Standardstycketeckensnitt"/>
    <w:link w:val="Rubrik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Rubrik7Char">
    <w:name w:val="Rubrik 7 Char"/>
    <w:basedOn w:val="Standardstycketeckensnitt"/>
    <w:link w:val="Rubrik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Rubrik8Char">
    <w:name w:val="Rubrik 8 Char"/>
    <w:basedOn w:val="Standardstycketeckensnitt"/>
    <w:link w:val="Rubrik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Rubrik9Char">
    <w:name w:val="Rubrik 9 Char"/>
    <w:basedOn w:val="Standardstycketeckensnitt"/>
    <w:link w:val="Rubrik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ngtext">
    <w:name w:val="Balloon Text"/>
    <w:basedOn w:val="Normal"/>
    <w:link w:val="BallongtextChar"/>
    <w:uiPriority w:val="99"/>
    <w:semiHidden/>
    <w:unhideWhenUsed/>
    <w:rsid w:val="00DC51F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C51F9"/>
    <w:rPr>
      <w:rFonts w:ascii="Tahoma" w:hAnsi="Tahoma" w:cs="Tahoma"/>
      <w:sz w:val="16"/>
      <w:szCs w:val="16"/>
    </w:rPr>
  </w:style>
  <w:style w:type="paragraph" w:styleId="Rubrik">
    <w:name w:val="Title"/>
    <w:basedOn w:val="Normal"/>
    <w:next w:val="Normal"/>
    <w:link w:val="Rubrik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RubrikChar">
    <w:name w:val="Rubrik Char"/>
    <w:basedOn w:val="Standardstycketeckensnitt"/>
    <w:link w:val="Rubrik"/>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Rubrik"/>
    <w:rsid w:val="00A01F37"/>
    <w:pPr>
      <w:spacing w:before="851" w:line="380" w:lineRule="exact"/>
      <w:ind w:left="3544" w:right="720"/>
    </w:pPr>
    <w:rPr>
      <w:caps/>
      <w:color w:val="auto"/>
      <w:sz w:val="32"/>
    </w:rPr>
  </w:style>
  <w:style w:type="paragraph" w:customStyle="1" w:styleId="Title-cover">
    <w:name w:val="Title-cover"/>
    <w:basedOn w:val="Rubrik"/>
    <w:rsid w:val="00FF11FD"/>
    <w:pPr>
      <w:spacing w:before="4706"/>
      <w:ind w:left="3544" w:right="720"/>
    </w:pPr>
    <w:rPr>
      <w:b/>
    </w:rPr>
  </w:style>
  <w:style w:type="paragraph" w:styleId="Underrubrik">
    <w:name w:val="Subtitle"/>
    <w:basedOn w:val="Normal"/>
    <w:next w:val="Normal"/>
    <w:link w:val="UnderrubrikChar"/>
    <w:uiPriority w:val="11"/>
    <w:rsid w:val="00A01F37"/>
    <w:pPr>
      <w:numPr>
        <w:ilvl w:val="1"/>
      </w:numPr>
      <w:spacing w:line="380" w:lineRule="exact"/>
      <w:ind w:left="1366" w:right="1140"/>
    </w:pPr>
    <w:rPr>
      <w:rFonts w:ascii="Arial" w:eastAsiaTheme="majorEastAsia" w:hAnsi="Arial" w:cstheme="majorBidi"/>
      <w:i/>
      <w:iCs/>
      <w:color w:val="000000" w:themeColor="text1"/>
      <w:spacing w:val="15"/>
      <w:sz w:val="32"/>
      <w:szCs w:val="24"/>
    </w:rPr>
  </w:style>
  <w:style w:type="character" w:customStyle="1" w:styleId="UnderrubrikChar">
    <w:name w:val="Underrubrik Char"/>
    <w:basedOn w:val="Standardstycketeckensnitt"/>
    <w:link w:val="Underrubrik"/>
    <w:uiPriority w:val="11"/>
    <w:rsid w:val="00A01F37"/>
    <w:rPr>
      <w:rFonts w:ascii="Arial" w:eastAsiaTheme="majorEastAsia" w:hAnsi="Arial" w:cstheme="majorBidi"/>
      <w:i/>
      <w:iCs/>
      <w:color w:val="000000" w:themeColor="text1"/>
      <w:spacing w:val="15"/>
      <w:sz w:val="32"/>
      <w:szCs w:val="24"/>
    </w:rPr>
  </w:style>
  <w:style w:type="paragraph" w:customStyle="1" w:styleId="Subtitle-cover">
    <w:name w:val="Subtitle-cover"/>
    <w:basedOn w:val="Underrubrik"/>
    <w:rsid w:val="00FF11FD"/>
    <w:pPr>
      <w:ind w:left="3544" w:right="720"/>
    </w:pPr>
    <w:rPr>
      <w:color w:val="auto"/>
    </w:rPr>
  </w:style>
  <w:style w:type="paragraph" w:styleId="Litteraturfrteckning">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Ingetavstnd">
    <w:name w:val="No Spacing"/>
    <w:uiPriority w:val="1"/>
    <w:rsid w:val="00500F28"/>
    <w:pPr>
      <w:spacing w:after="0" w:line="240" w:lineRule="auto"/>
    </w:pPr>
    <w:rPr>
      <w:rFonts w:eastAsiaTheme="minorEastAsia"/>
    </w:rPr>
  </w:style>
  <w:style w:type="character" w:styleId="Hyperlnk">
    <w:name w:val="Hyperlink"/>
    <w:basedOn w:val="Standardstycketeckensnitt"/>
    <w:uiPriority w:val="99"/>
    <w:unhideWhenUsed/>
    <w:rsid w:val="00500F28"/>
    <w:rPr>
      <w:color w:val="0000FF" w:themeColor="hyperlink"/>
      <w:u w:val="single"/>
    </w:rPr>
  </w:style>
  <w:style w:type="paragraph" w:styleId="Sidhuvud">
    <w:name w:val="header"/>
    <w:basedOn w:val="Normal"/>
    <w:link w:val="SidhuvudChar"/>
    <w:uiPriority w:val="99"/>
    <w:unhideWhenUsed/>
    <w:rsid w:val="00E36712"/>
    <w:pPr>
      <w:spacing w:after="0" w:line="200" w:lineRule="exact"/>
    </w:pPr>
    <w:rPr>
      <w:rFonts w:ascii="Arial" w:eastAsiaTheme="minorEastAsia" w:hAnsi="Arial"/>
      <w:sz w:val="14"/>
      <w:lang w:val="sv-SE"/>
    </w:rPr>
  </w:style>
  <w:style w:type="character" w:customStyle="1" w:styleId="SidhuvudChar">
    <w:name w:val="Sidhuvud Char"/>
    <w:basedOn w:val="Standardstycketeckensnitt"/>
    <w:link w:val="Sidhuvud"/>
    <w:uiPriority w:val="99"/>
    <w:rsid w:val="00E36712"/>
    <w:rPr>
      <w:rFonts w:ascii="Arial" w:eastAsiaTheme="minorEastAsia" w:hAnsi="Arial"/>
      <w:sz w:val="14"/>
      <w:lang w:val="sv-SE"/>
    </w:rPr>
  </w:style>
  <w:style w:type="paragraph" w:styleId="Sidfot">
    <w:name w:val="footer"/>
    <w:basedOn w:val="Normal"/>
    <w:link w:val="Sidfot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SidfotChar">
    <w:name w:val="Sidfot Char"/>
    <w:basedOn w:val="Standardstycketeckensnitt"/>
    <w:link w:val="Sidfot"/>
    <w:uiPriority w:val="99"/>
    <w:rsid w:val="00500F28"/>
    <w:rPr>
      <w:rFonts w:eastAsiaTheme="minorEastAsia"/>
      <w:lang w:val="sv-SE"/>
    </w:rPr>
  </w:style>
  <w:style w:type="paragraph" w:customStyle="1" w:styleId="Author">
    <w:name w:val="Author"/>
    <w:basedOn w:val="Ingetavstnd"/>
    <w:rsid w:val="00A01F37"/>
    <w:pPr>
      <w:spacing w:before="1000" w:after="400" w:line="380" w:lineRule="exact"/>
      <w:ind w:left="1366"/>
      <w:jc w:val="center"/>
    </w:pPr>
    <w:rPr>
      <w:rFonts w:ascii="Verdana" w:hAnsi="Verdana" w:cs="Times New Roman"/>
      <w:sz w:val="32"/>
      <w:szCs w:val="48"/>
    </w:rPr>
  </w:style>
  <w:style w:type="paragraph" w:styleId="Datum">
    <w:name w:val="Date"/>
    <w:basedOn w:val="Normal"/>
    <w:next w:val="Normal"/>
    <w:link w:val="DatumChar"/>
    <w:uiPriority w:val="99"/>
    <w:unhideWhenUsed/>
    <w:rsid w:val="00FF11FD"/>
    <w:pPr>
      <w:ind w:left="1361"/>
    </w:pPr>
    <w:rPr>
      <w:rFonts w:ascii="Arial" w:eastAsiaTheme="minorEastAsia" w:hAnsi="Arial"/>
      <w:sz w:val="24"/>
      <w:lang w:val="sv-SE"/>
    </w:rPr>
  </w:style>
  <w:style w:type="character" w:customStyle="1" w:styleId="DatumChar">
    <w:name w:val="Datum Char"/>
    <w:basedOn w:val="Standardstycketeckensnitt"/>
    <w:link w:val="Datum"/>
    <w:uiPriority w:val="99"/>
    <w:rsid w:val="00FF11FD"/>
    <w:rPr>
      <w:rFonts w:ascii="Arial" w:eastAsiaTheme="minorEastAsia" w:hAnsi="Arial"/>
      <w:sz w:val="24"/>
      <w:lang w:val="sv-SE"/>
    </w:rPr>
  </w:style>
  <w:style w:type="paragraph" w:customStyle="1" w:styleId="Typeofreport">
    <w:name w:val="Type of report"/>
    <w:basedOn w:val="Ingetavstnd"/>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Ingetavstnd"/>
    <w:rsid w:val="00A01F37"/>
    <w:pPr>
      <w:spacing w:before="1000" w:line="380" w:lineRule="exact"/>
      <w:ind w:left="1361"/>
    </w:pPr>
    <w:rPr>
      <w:rFonts w:ascii="Arial" w:hAnsi="Arial" w:cs="Times New Roman"/>
      <w:sz w:val="32"/>
      <w:szCs w:val="32"/>
    </w:rPr>
  </w:style>
  <w:style w:type="paragraph" w:customStyle="1" w:styleId="School">
    <w:name w:val="School"/>
    <w:basedOn w:val="Ingetavstnd"/>
    <w:rsid w:val="00E177E9"/>
    <w:pPr>
      <w:spacing w:line="200" w:lineRule="exact"/>
    </w:pPr>
    <w:rPr>
      <w:rFonts w:ascii="Arial" w:hAnsi="Arial" w:cs="Times New Roman"/>
      <w:sz w:val="16"/>
      <w:szCs w:val="32"/>
    </w:rPr>
  </w:style>
  <w:style w:type="paragraph" w:customStyle="1" w:styleId="Unnumberedheading1">
    <w:name w:val="Unnumbered heading 1"/>
    <w:basedOn w:val="Rubrik1"/>
    <w:next w:val="Bodytextfirstparagraph"/>
    <w:autoRedefine/>
    <w:qFormat/>
    <w:rsid w:val="00FF11FD"/>
    <w:pPr>
      <w:numPr>
        <w:numId w:val="0"/>
      </w:numPr>
      <w:spacing w:before="360" w:after="360"/>
    </w:pPr>
  </w:style>
  <w:style w:type="table" w:styleId="Tabellrutnt">
    <w:name w:val="Table Grid"/>
    <w:basedOn w:val="Normaltabel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Innehll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Innehll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Kommentarsreferens">
    <w:name w:val="annotation reference"/>
    <w:basedOn w:val="Standardstycketeckensnitt"/>
    <w:uiPriority w:val="99"/>
    <w:semiHidden/>
    <w:unhideWhenUsed/>
    <w:rsid w:val="00500F28"/>
    <w:rPr>
      <w:sz w:val="16"/>
      <w:szCs w:val="16"/>
    </w:rPr>
  </w:style>
  <w:style w:type="paragraph" w:styleId="Kommentarer">
    <w:name w:val="annotation text"/>
    <w:basedOn w:val="Normal"/>
    <w:link w:val="KommentarerChar"/>
    <w:uiPriority w:val="99"/>
    <w:unhideWhenUsed/>
    <w:rsid w:val="00A95CAE"/>
    <w:pPr>
      <w:spacing w:line="240" w:lineRule="auto"/>
    </w:pPr>
    <w:rPr>
      <w:rFonts w:eastAsiaTheme="minorEastAsia"/>
      <w:sz w:val="28"/>
      <w:szCs w:val="20"/>
    </w:rPr>
  </w:style>
  <w:style w:type="character" w:customStyle="1" w:styleId="KommentarerChar">
    <w:name w:val="Kommentarer Char"/>
    <w:basedOn w:val="Standardstycketeckensnitt"/>
    <w:link w:val="Kommentarer"/>
    <w:uiPriority w:val="99"/>
    <w:rsid w:val="00A95CAE"/>
    <w:rPr>
      <w:rFonts w:eastAsiaTheme="minorEastAsia"/>
      <w:sz w:val="28"/>
      <w:szCs w:val="20"/>
    </w:rPr>
  </w:style>
  <w:style w:type="paragraph" w:customStyle="1" w:styleId="BodytextSwedish">
    <w:name w:val="Body text Swedish"/>
    <w:basedOn w:val="Brd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Innehll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rdtext"/>
    <w:rsid w:val="00957C52"/>
    <w:pPr>
      <w:ind w:firstLine="0"/>
    </w:pPr>
    <w:rPr>
      <w:szCs w:val="24"/>
    </w:rPr>
  </w:style>
  <w:style w:type="paragraph" w:customStyle="1" w:styleId="Tablecell">
    <w:name w:val="Table cell"/>
    <w:basedOn w:val="Brdtext"/>
    <w:qFormat/>
    <w:rsid w:val="002356C9"/>
    <w:pPr>
      <w:spacing w:after="0"/>
      <w:ind w:firstLine="0"/>
    </w:pPr>
  </w:style>
  <w:style w:type="character" w:styleId="AnvndHyperlnk">
    <w:name w:val="FollowedHyperlink"/>
    <w:basedOn w:val="Standardstycketeckensnitt"/>
    <w:uiPriority w:val="99"/>
    <w:semiHidden/>
    <w:unhideWhenUsed/>
    <w:rsid w:val="00031198"/>
    <w:rPr>
      <w:color w:val="800080" w:themeColor="followedHyperlink"/>
      <w:u w:val="single"/>
    </w:rPr>
  </w:style>
  <w:style w:type="paragraph" w:styleId="Fotnotstext">
    <w:name w:val="footnote text"/>
    <w:basedOn w:val="Normal"/>
    <w:link w:val="FotnotstextChar"/>
    <w:uiPriority w:val="99"/>
    <w:unhideWhenUsed/>
    <w:rsid w:val="002356C9"/>
    <w:pPr>
      <w:spacing w:after="60" w:line="200" w:lineRule="exact"/>
      <w:jc w:val="both"/>
    </w:pPr>
    <w:rPr>
      <w:rFonts w:ascii="Georgia" w:eastAsiaTheme="minorEastAsia" w:hAnsi="Georgia"/>
      <w:sz w:val="14"/>
      <w:szCs w:val="20"/>
    </w:rPr>
  </w:style>
  <w:style w:type="character" w:customStyle="1" w:styleId="FotnotstextChar">
    <w:name w:val="Fotnotstext Char"/>
    <w:basedOn w:val="Standardstycketeckensnitt"/>
    <w:link w:val="Fotnotstext"/>
    <w:uiPriority w:val="99"/>
    <w:rsid w:val="002356C9"/>
    <w:rPr>
      <w:rFonts w:ascii="Georgia" w:eastAsiaTheme="minorEastAsia" w:hAnsi="Georgia"/>
      <w:sz w:val="14"/>
      <w:szCs w:val="20"/>
    </w:rPr>
  </w:style>
  <w:style w:type="character" w:styleId="Fotnotsreferens">
    <w:name w:val="footnote reference"/>
    <w:basedOn w:val="Standardstycketeckensnitt"/>
    <w:uiPriority w:val="99"/>
    <w:unhideWhenUsed/>
    <w:rsid w:val="00031198"/>
    <w:rPr>
      <w:vertAlign w:val="superscript"/>
    </w:rPr>
  </w:style>
  <w:style w:type="paragraph" w:styleId="Slutnotstext">
    <w:name w:val="endnote text"/>
    <w:basedOn w:val="Normal"/>
    <w:link w:val="SlutnotstextChar"/>
    <w:uiPriority w:val="99"/>
    <w:semiHidden/>
    <w:unhideWhenUsed/>
    <w:rsid w:val="00031198"/>
    <w:pPr>
      <w:spacing w:after="0" w:line="240" w:lineRule="auto"/>
    </w:pPr>
    <w:rPr>
      <w:rFonts w:eastAsiaTheme="minorEastAsia"/>
      <w:sz w:val="20"/>
      <w:szCs w:val="20"/>
      <w:lang w:val="sv-SE"/>
    </w:rPr>
  </w:style>
  <w:style w:type="character" w:customStyle="1" w:styleId="SlutnotstextChar">
    <w:name w:val="Slutnotstext Char"/>
    <w:basedOn w:val="Standardstycketeckensnitt"/>
    <w:link w:val="Slutnotstext"/>
    <w:uiPriority w:val="99"/>
    <w:semiHidden/>
    <w:rsid w:val="00031198"/>
    <w:rPr>
      <w:rFonts w:eastAsiaTheme="minorEastAsia"/>
      <w:sz w:val="20"/>
      <w:szCs w:val="20"/>
      <w:lang w:val="sv-SE"/>
    </w:rPr>
  </w:style>
  <w:style w:type="character" w:styleId="Slutnotsreferens">
    <w:name w:val="endnote reference"/>
    <w:basedOn w:val="Standardstycketeckensnitt"/>
    <w:uiPriority w:val="99"/>
    <w:semiHidden/>
    <w:unhideWhenUsed/>
    <w:rsid w:val="00031198"/>
    <w:rPr>
      <w:vertAlign w:val="superscript"/>
    </w:rPr>
  </w:style>
  <w:style w:type="paragraph" w:styleId="Numreradlista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Punktlista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Kommentarsmne">
    <w:name w:val="annotation subject"/>
    <w:basedOn w:val="Kommentarer"/>
    <w:next w:val="Kommentarer"/>
    <w:link w:val="KommentarsmneChar"/>
    <w:uiPriority w:val="99"/>
    <w:semiHidden/>
    <w:unhideWhenUsed/>
    <w:rsid w:val="00031198"/>
    <w:rPr>
      <w:b/>
      <w:bCs/>
    </w:rPr>
  </w:style>
  <w:style w:type="character" w:customStyle="1" w:styleId="KommentarsmneChar">
    <w:name w:val="Kommentarsämne Char"/>
    <w:basedOn w:val="KommentarerChar"/>
    <w:link w:val="Kommentarsmne"/>
    <w:uiPriority w:val="99"/>
    <w:semiHidden/>
    <w:rsid w:val="00031198"/>
    <w:rPr>
      <w:rFonts w:eastAsiaTheme="minorEastAsia"/>
      <w:b/>
      <w:bCs/>
      <w:sz w:val="28"/>
      <w:szCs w:val="20"/>
      <w:lang w:val="sv-SE"/>
    </w:rPr>
  </w:style>
  <w:style w:type="paragraph" w:styleId="Liststycke">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Beskrivning">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Figurfrteckning">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kumentversikt">
    <w:name w:val="Document Map"/>
    <w:basedOn w:val="Normal"/>
    <w:link w:val="Dokumentversikt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kumentversiktChar">
    <w:name w:val="Dokumentöversikt Char"/>
    <w:basedOn w:val="Standardstycketeckensnitt"/>
    <w:link w:val="Dokumentversikt"/>
    <w:uiPriority w:val="99"/>
    <w:semiHidden/>
    <w:rsid w:val="00031198"/>
    <w:rPr>
      <w:rFonts w:ascii="Tahoma" w:eastAsiaTheme="minorEastAsia" w:hAnsi="Tahoma" w:cs="Tahoma"/>
      <w:sz w:val="16"/>
      <w:szCs w:val="16"/>
      <w:lang w:val="sv-SE"/>
    </w:rPr>
  </w:style>
  <w:style w:type="character" w:styleId="Stark">
    <w:name w:val="Strong"/>
    <w:basedOn w:val="Standardstycketeckensnitt"/>
    <w:uiPriority w:val="22"/>
    <w:qFormat/>
    <w:rsid w:val="00031198"/>
    <w:rPr>
      <w:b/>
      <w:bCs/>
    </w:rPr>
  </w:style>
  <w:style w:type="paragraph" w:styleId="Normalweb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rdstycketeckensnitt"/>
    <w:rsid w:val="00031198"/>
  </w:style>
  <w:style w:type="paragraph" w:styleId="Innehll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jusskuggning-dekorfrg5">
    <w:name w:val="Light Shading Accent 5"/>
    <w:basedOn w:val="Normaltabel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Normaltabel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Normaltabel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itat">
    <w:name w:val="Quote"/>
    <w:basedOn w:val="Normal"/>
    <w:next w:val="Normal"/>
    <w:link w:val="Citat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CitatChar">
    <w:name w:val="Citat Char"/>
    <w:basedOn w:val="Standardstycketeckensnitt"/>
    <w:link w:val="Citat"/>
    <w:uiPriority w:val="29"/>
    <w:rsid w:val="00D27267"/>
    <w:rPr>
      <w:rFonts w:ascii="Georgia" w:eastAsiaTheme="minorEastAsia" w:hAnsi="Georgia"/>
      <w:i/>
      <w:iCs/>
      <w:color w:val="000000" w:themeColor="text1"/>
      <w:sz w:val="20"/>
      <w:lang w:val="sv-SE"/>
    </w:rPr>
  </w:style>
  <w:style w:type="character" w:styleId="Platshllartext">
    <w:name w:val="Placeholder Text"/>
    <w:basedOn w:val="Standardstycketeckensnitt"/>
    <w:uiPriority w:val="99"/>
    <w:semiHidden/>
    <w:rsid w:val="00031198"/>
    <w:rPr>
      <w:color w:val="808080"/>
    </w:rPr>
  </w:style>
  <w:style w:type="table" w:styleId="Ljuslista-dekorfrg4">
    <w:name w:val="Light List Accent 4"/>
    <w:basedOn w:val="Normaltabel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rdtext"/>
    <w:link w:val="ThesisBodyChar"/>
    <w:rsid w:val="00D27267"/>
    <w:pPr>
      <w:spacing w:before="120"/>
    </w:pPr>
  </w:style>
  <w:style w:type="character" w:customStyle="1" w:styleId="ThesisBodyChar">
    <w:name w:val="Thesis Body Char"/>
    <w:basedOn w:val="BrdtextChar"/>
    <w:link w:val="ThesisBody"/>
    <w:rsid w:val="00D27267"/>
    <w:rPr>
      <w:rFonts w:ascii="Georgia" w:eastAsiaTheme="minorEastAsia" w:hAnsi="Georgia"/>
      <w:sz w:val="20"/>
    </w:rPr>
  </w:style>
  <w:style w:type="paragraph" w:customStyle="1" w:styleId="Tablecelldecimalaligned">
    <w:name w:val="Table cell decimal aligned"/>
    <w:basedOn w:val="Ingetavstnd"/>
    <w:qFormat/>
    <w:rsid w:val="00031198"/>
    <w:pPr>
      <w:tabs>
        <w:tab w:val="decimal" w:pos="454"/>
      </w:tabs>
    </w:pPr>
    <w:rPr>
      <w:rFonts w:ascii="Times New Roman" w:hAnsi="Times New Roman" w:cs="Times New Roman"/>
    </w:rPr>
  </w:style>
  <w:style w:type="character" w:styleId="Betoning">
    <w:name w:val="Emphasis"/>
    <w:basedOn w:val="Standardstycketeckensnit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Normaltabel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Indragetstycke">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rdtext3">
    <w:name w:val="Body Text 3"/>
    <w:basedOn w:val="Normal"/>
    <w:link w:val="Brdtext3Char"/>
    <w:uiPriority w:val="99"/>
    <w:semiHidden/>
    <w:unhideWhenUsed/>
    <w:rsid w:val="008F46BD"/>
    <w:pPr>
      <w:spacing w:after="120"/>
    </w:pPr>
    <w:rPr>
      <w:rFonts w:ascii="Georgia" w:hAnsi="Georgia"/>
      <w:sz w:val="16"/>
      <w:szCs w:val="16"/>
    </w:rPr>
  </w:style>
  <w:style w:type="character" w:customStyle="1" w:styleId="Brdtext3Char">
    <w:name w:val="Brödtext 3 Char"/>
    <w:basedOn w:val="Standardstycketeckensnitt"/>
    <w:link w:val="Brdtext3"/>
    <w:uiPriority w:val="99"/>
    <w:semiHidden/>
    <w:rsid w:val="008F46BD"/>
    <w:rPr>
      <w:rFonts w:ascii="Georgia" w:hAnsi="Georgia"/>
      <w:sz w:val="16"/>
      <w:szCs w:val="16"/>
    </w:rPr>
  </w:style>
  <w:style w:type="paragraph" w:styleId="Brdtextmedfrstaindrag">
    <w:name w:val="Body Text First Indent"/>
    <w:basedOn w:val="Brdtext"/>
    <w:link w:val="BrdtextmedfrstaindragChar"/>
    <w:uiPriority w:val="99"/>
    <w:semiHidden/>
    <w:unhideWhenUsed/>
    <w:rsid w:val="008F46BD"/>
    <w:pPr>
      <w:spacing w:after="200"/>
    </w:pPr>
    <w:rPr>
      <w:rFonts w:eastAsiaTheme="minorHAnsi"/>
    </w:rPr>
  </w:style>
  <w:style w:type="character" w:customStyle="1" w:styleId="BrdtextmedfrstaindragChar">
    <w:name w:val="Brödtext med första indrag Char"/>
    <w:basedOn w:val="BrdtextChar"/>
    <w:link w:val="Brdtextmedfrstaindrag"/>
    <w:uiPriority w:val="99"/>
    <w:semiHidden/>
    <w:rsid w:val="008F46BD"/>
    <w:rPr>
      <w:rFonts w:ascii="Georgia" w:eastAsiaTheme="minorEastAsia" w:hAnsi="Georgia"/>
      <w:sz w:val="20"/>
    </w:rPr>
  </w:style>
  <w:style w:type="paragraph" w:styleId="Brdtextmedindrag">
    <w:name w:val="Body Text Indent"/>
    <w:basedOn w:val="Normal"/>
    <w:link w:val="BrdtextmedindragChar"/>
    <w:uiPriority w:val="99"/>
    <w:semiHidden/>
    <w:unhideWhenUsed/>
    <w:rsid w:val="00FB601F"/>
    <w:pPr>
      <w:spacing w:after="120"/>
      <w:ind w:left="360"/>
    </w:pPr>
  </w:style>
  <w:style w:type="character" w:customStyle="1" w:styleId="BrdtextmedindragChar">
    <w:name w:val="Brödtext med indrag Char"/>
    <w:basedOn w:val="Standardstycketeckensnitt"/>
    <w:link w:val="Brdtextmedindrag"/>
    <w:uiPriority w:val="99"/>
    <w:semiHidden/>
    <w:rsid w:val="00FB601F"/>
  </w:style>
  <w:style w:type="paragraph" w:styleId="HTML-adress">
    <w:name w:val="HTML Address"/>
    <w:basedOn w:val="Normal"/>
    <w:link w:val="HTML-adressChar"/>
    <w:uiPriority w:val="99"/>
    <w:semiHidden/>
    <w:unhideWhenUsed/>
    <w:rsid w:val="00FB601F"/>
    <w:pPr>
      <w:spacing w:after="0" w:line="240" w:lineRule="auto"/>
    </w:pPr>
    <w:rPr>
      <w:i/>
      <w:iCs/>
    </w:rPr>
  </w:style>
  <w:style w:type="character" w:customStyle="1" w:styleId="HTML-adressChar">
    <w:name w:val="HTML - adress Char"/>
    <w:basedOn w:val="Standardstycketeckensnitt"/>
    <w:link w:val="HTML-adress"/>
    <w:uiPriority w:val="99"/>
    <w:semiHidden/>
    <w:rsid w:val="00FB601F"/>
    <w:rPr>
      <w:i/>
      <w:iCs/>
    </w:rPr>
  </w:style>
  <w:style w:type="paragraph" w:styleId="HTML-frformaterad">
    <w:name w:val="HTML Preformatted"/>
    <w:basedOn w:val="Normal"/>
    <w:link w:val="HTML-frformateradChar"/>
    <w:uiPriority w:val="99"/>
    <w:semiHidden/>
    <w:unhideWhenUsed/>
    <w:rsid w:val="00FB601F"/>
    <w:pPr>
      <w:spacing w:after="0" w:line="240" w:lineRule="auto"/>
    </w:pPr>
    <w:rPr>
      <w:rFonts w:ascii="Consolas" w:hAnsi="Consolas" w:cs="Consolas"/>
      <w:sz w:val="20"/>
      <w:szCs w:val="20"/>
    </w:rPr>
  </w:style>
  <w:style w:type="character" w:customStyle="1" w:styleId="HTML-frformateradChar">
    <w:name w:val="HTML - förformaterad Char"/>
    <w:basedOn w:val="Standardstycketeckensnitt"/>
    <w:link w:val="HTML-frformatera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rubrik">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Starktcitat">
    <w:name w:val="Intense Quote"/>
    <w:basedOn w:val="Normal"/>
    <w:next w:val="Normal"/>
    <w:link w:val="Starktcitat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B601F"/>
    <w:rPr>
      <w:b/>
      <w:bCs/>
      <w:i/>
      <w:iCs/>
      <w:color w:val="4F81BD" w:themeColor="accent1"/>
    </w:rPr>
  </w:style>
  <w:style w:type="paragraph" w:styleId="Lista">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a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a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a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a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Punktlista">
    <w:name w:val="List Bullet"/>
    <w:basedOn w:val="Normal"/>
    <w:uiPriority w:val="99"/>
    <w:unhideWhenUsed/>
    <w:rsid w:val="009028C5"/>
    <w:pPr>
      <w:numPr>
        <w:numId w:val="2"/>
      </w:numPr>
      <w:contextualSpacing/>
    </w:pPr>
    <w:rPr>
      <w:rFonts w:ascii="Georgia" w:hAnsi="Georgia"/>
      <w:sz w:val="20"/>
    </w:rPr>
  </w:style>
  <w:style w:type="paragraph" w:styleId="Punktlista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Punktlista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Punktlista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afortstt">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afortstt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afortstt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afortstt4">
    <w:name w:val="List Continue 4"/>
    <w:basedOn w:val="Normal"/>
    <w:uiPriority w:val="99"/>
    <w:unhideWhenUsed/>
    <w:rsid w:val="00FB601F"/>
    <w:pPr>
      <w:spacing w:after="120"/>
      <w:ind w:left="1440"/>
      <w:contextualSpacing/>
    </w:pPr>
  </w:style>
  <w:style w:type="paragraph" w:styleId="Listafortstt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Numreradlista">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Numreradlista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Numreradlista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Numreradlista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krotext">
    <w:name w:val="macro"/>
    <w:link w:val="Mak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krotextChar">
    <w:name w:val="Makrotext Char"/>
    <w:basedOn w:val="Standardstycketeckensnitt"/>
    <w:link w:val="Makrotext"/>
    <w:uiPriority w:val="99"/>
    <w:semiHidden/>
    <w:rsid w:val="00FB601F"/>
    <w:rPr>
      <w:rFonts w:ascii="Consolas" w:hAnsi="Consolas" w:cs="Consolas"/>
      <w:sz w:val="20"/>
      <w:szCs w:val="20"/>
    </w:rPr>
  </w:style>
  <w:style w:type="paragraph" w:styleId="Meddelanderubrik">
    <w:name w:val="Message Header"/>
    <w:basedOn w:val="Normal"/>
    <w:link w:val="Meddelanderubrik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ddelanderubrikChar">
    <w:name w:val="Meddelanderubrik Char"/>
    <w:basedOn w:val="Standardstycketeckensnitt"/>
    <w:link w:val="Meddelanderubrik"/>
    <w:uiPriority w:val="99"/>
    <w:semiHidden/>
    <w:rsid w:val="00FB601F"/>
    <w:rPr>
      <w:rFonts w:asciiTheme="majorHAnsi" w:eastAsiaTheme="majorEastAsia" w:hAnsiTheme="majorHAnsi" w:cstheme="majorBidi"/>
      <w:sz w:val="24"/>
      <w:szCs w:val="24"/>
      <w:shd w:val="pct20" w:color="auto" w:fill="auto"/>
    </w:rPr>
  </w:style>
  <w:style w:type="paragraph" w:styleId="Normaltindrag">
    <w:name w:val="Normal Indent"/>
    <w:basedOn w:val="Normal"/>
    <w:uiPriority w:val="99"/>
    <w:semiHidden/>
    <w:unhideWhenUsed/>
    <w:rsid w:val="00FB601F"/>
    <w:pPr>
      <w:ind w:left="720"/>
    </w:pPr>
  </w:style>
  <w:style w:type="paragraph" w:styleId="Anteckningsrubrik">
    <w:name w:val="Note Heading"/>
    <w:basedOn w:val="Normal"/>
    <w:next w:val="Normal"/>
    <w:link w:val="AnteckningsrubrikChar"/>
    <w:uiPriority w:val="99"/>
    <w:semiHidden/>
    <w:unhideWhenUsed/>
    <w:rsid w:val="00FB601F"/>
    <w:pPr>
      <w:spacing w:after="0" w:line="240" w:lineRule="auto"/>
    </w:pPr>
  </w:style>
  <w:style w:type="character" w:customStyle="1" w:styleId="AnteckningsrubrikChar">
    <w:name w:val="Anteckningsrubrik Char"/>
    <w:basedOn w:val="Standardstycketeckensnitt"/>
    <w:link w:val="Anteckningsrubrik"/>
    <w:uiPriority w:val="99"/>
    <w:semiHidden/>
    <w:rsid w:val="00FB601F"/>
  </w:style>
  <w:style w:type="paragraph" w:styleId="Oformateradtext">
    <w:name w:val="Plain Text"/>
    <w:basedOn w:val="Normal"/>
    <w:link w:val="OformateradtextChar"/>
    <w:uiPriority w:val="99"/>
    <w:semiHidden/>
    <w:unhideWhenUsed/>
    <w:rsid w:val="00FB601F"/>
    <w:pPr>
      <w:spacing w:after="0" w:line="240" w:lineRule="auto"/>
    </w:pPr>
    <w:rPr>
      <w:rFonts w:ascii="Consolas" w:hAnsi="Consolas" w:cs="Consolas"/>
      <w:sz w:val="21"/>
      <w:szCs w:val="21"/>
    </w:rPr>
  </w:style>
  <w:style w:type="character" w:customStyle="1" w:styleId="OformateradtextChar">
    <w:name w:val="Oformaterad text Char"/>
    <w:basedOn w:val="Standardstycketeckensnitt"/>
    <w:link w:val="Oformateradtext"/>
    <w:uiPriority w:val="99"/>
    <w:semiHidden/>
    <w:rsid w:val="00FB601F"/>
    <w:rPr>
      <w:rFonts w:ascii="Consolas" w:hAnsi="Consolas" w:cs="Consolas"/>
      <w:sz w:val="21"/>
      <w:szCs w:val="21"/>
    </w:rPr>
  </w:style>
  <w:style w:type="paragraph" w:styleId="Citatfrteckning">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Citatfrteckningsrubrik">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Innehll5">
    <w:name w:val="toc 5"/>
    <w:basedOn w:val="Normal"/>
    <w:next w:val="Normal"/>
    <w:autoRedefine/>
    <w:uiPriority w:val="39"/>
    <w:semiHidden/>
    <w:unhideWhenUsed/>
    <w:rsid w:val="00FB601F"/>
    <w:pPr>
      <w:spacing w:after="100"/>
      <w:ind w:left="880"/>
    </w:pPr>
  </w:style>
  <w:style w:type="paragraph" w:styleId="Innehll6">
    <w:name w:val="toc 6"/>
    <w:basedOn w:val="Normal"/>
    <w:next w:val="Normal"/>
    <w:autoRedefine/>
    <w:uiPriority w:val="39"/>
    <w:semiHidden/>
    <w:unhideWhenUsed/>
    <w:rsid w:val="00FB601F"/>
    <w:pPr>
      <w:spacing w:after="100"/>
      <w:ind w:left="1100"/>
    </w:pPr>
  </w:style>
  <w:style w:type="paragraph" w:styleId="Innehll7">
    <w:name w:val="toc 7"/>
    <w:basedOn w:val="Normal"/>
    <w:next w:val="Normal"/>
    <w:autoRedefine/>
    <w:uiPriority w:val="39"/>
    <w:semiHidden/>
    <w:unhideWhenUsed/>
    <w:rsid w:val="00FB601F"/>
    <w:pPr>
      <w:spacing w:after="100"/>
      <w:ind w:left="1320"/>
    </w:pPr>
  </w:style>
  <w:style w:type="paragraph" w:styleId="Innehll8">
    <w:name w:val="toc 8"/>
    <w:basedOn w:val="Normal"/>
    <w:next w:val="Normal"/>
    <w:autoRedefine/>
    <w:uiPriority w:val="39"/>
    <w:semiHidden/>
    <w:unhideWhenUsed/>
    <w:rsid w:val="00FB601F"/>
    <w:pPr>
      <w:spacing w:after="100"/>
      <w:ind w:left="1540"/>
    </w:pPr>
  </w:style>
  <w:style w:type="paragraph" w:styleId="Innehll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jusskuggning">
    <w:name w:val="Light Shading"/>
    <w:basedOn w:val="Normaltabel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table" w:styleId="Rutntstabell6frgstark">
    <w:name w:val="Grid Table 6 Colorful"/>
    <w:basedOn w:val="Normaltabell"/>
    <w:uiPriority w:val="51"/>
    <w:rsid w:val="00FD4C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w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86B58-7DFF-4DA9-BF03-FA0BAADD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Word_template_KTH_first_and_second_cycle_theses-2017.dotx</Template>
  <TotalTime>44</TotalTime>
  <Pages>35</Pages>
  <Words>4146</Words>
  <Characters>21977</Characters>
  <Application>Microsoft Office Word</Application>
  <DocSecurity>0</DocSecurity>
  <Lines>183</Lines>
  <Paragraphs>52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Word template for KTH first and second level theses</vt:lpstr>
      <vt:lpstr>Word template for KTH first and second level theses</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KTH first and second level theses</dc:title>
  <dc:subject>Subtitle of thesis</dc:subject>
  <dc:creator>First name Surname</dc:creator>
  <cp:lastModifiedBy>Albin Jonsson</cp:lastModifiedBy>
  <cp:revision>4</cp:revision>
  <cp:lastPrinted>2014-05-30T16:45:00Z</cp:lastPrinted>
  <dcterms:created xsi:type="dcterms:W3CDTF">2022-03-06T09:54:00Z</dcterms:created>
  <dcterms:modified xsi:type="dcterms:W3CDTF">2022-03-06T11:04:00Z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